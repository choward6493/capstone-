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137" w:rsidRPr="005246F6" w:rsidRDefault="00E22E2C" w:rsidP="0018521B">
      <w:r>
        <w:rPr>
          <w:noProof/>
        </w:rPr>
        <mc:AlternateContent>
          <mc:Choice Requires="wps">
            <w:drawing>
              <wp:anchor distT="0" distB="0" distL="114300" distR="114300" simplePos="0" relativeHeight="251659263" behindDoc="1" locked="0" layoutInCell="1" allowOverlap="1">
                <wp:simplePos x="0" y="0"/>
                <wp:positionH relativeFrom="column">
                  <wp:posOffset>-161925</wp:posOffset>
                </wp:positionH>
                <wp:positionV relativeFrom="paragraph">
                  <wp:posOffset>47625</wp:posOffset>
                </wp:positionV>
                <wp:extent cx="7132320" cy="95097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7132320" cy="9509760"/>
                        </a:xfrm>
                        <a:prstGeom prst="rect">
                          <a:avLst/>
                        </a:prstGeom>
                        <a:solidFill>
                          <a:srgbClr val="F3E6D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E20FE" id="Rectangle 5" o:spid="_x0000_s1026" style="position:absolute;margin-left:-12.75pt;margin-top:3.75pt;width:561.6pt;height:748.8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" fillcolor="#f3e6d9" strokecolor="#b3a539 [1604]" strokeweight="1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7740"/>
      </w:tblGrid>
      <w:tr w:rsidR="00931E66" w:rsidRPr="005246F6" w:rsidTr="00C87B75">
        <w:trPr>
          <w:trHeight w:val="1943"/>
        </w:trPr>
        <w:tc>
          <w:tcPr>
            <w:tcW w:w="10800" w:type="dxa"/>
            <w:gridSpan w:val="2"/>
          </w:tcPr>
          <w:p w:rsidR="00931E66" w:rsidRDefault="00931E66" w:rsidP="00E8582F">
            <w:pPr>
              <w:spacing w:before="120"/>
              <w:ind w:left="615"/>
              <w:rPr>
                <w:color w:val="141923" w:themeColor="accent3" w:themeShade="40"/>
              </w:rPr>
            </w:pPr>
            <w:r>
              <w:rPr>
                <w:noProof/>
              </w:rPr>
              <w:drawing>
                <wp:anchor distT="0" distB="0" distL="114300" distR="114300" simplePos="0" relativeHeight="251664383" behindDoc="1" locked="0" layoutInCell="1" allowOverlap="1">
                  <wp:simplePos x="0" y="0"/>
                  <wp:positionH relativeFrom="column">
                    <wp:posOffset>-20955</wp:posOffset>
                  </wp:positionH>
                  <wp:positionV relativeFrom="paragraph">
                    <wp:posOffset>29210</wp:posOffset>
                  </wp:positionV>
                  <wp:extent cx="6808858" cy="2200275"/>
                  <wp:effectExtent l="0" t="0" r="0" b="0"/>
                  <wp:wrapNone/>
                  <wp:docPr id="2" name="Picture 2" descr="C:\Users\howardca\AppData\Local\Microsoft\Windows\INetCache\Content.Word\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wardca\AppData\Local\Microsoft\Windows\INetCache\Content.Word\header.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 r="501"/>
                          <a:stretch/>
                        </pic:blipFill>
                        <pic:spPr bwMode="auto">
                          <a:xfrm flipH="1">
                            <a:off x="0" y="0"/>
                            <a:ext cx="6808858" cy="2200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E66" w:rsidRPr="003545A1" w:rsidRDefault="00931E66" w:rsidP="00E8582F">
            <w:pPr>
              <w:spacing w:before="120"/>
              <w:ind w:left="615"/>
              <w:rPr>
                <w:b/>
                <w:color w:val="141923" w:themeColor="accent3" w:themeShade="40"/>
                <w:sz w:val="48"/>
              </w:rPr>
            </w:pPr>
            <w:r w:rsidRPr="003545A1">
              <w:rPr>
                <w:b/>
                <w:color w:val="141923" w:themeColor="accent3" w:themeShade="40"/>
                <w:sz w:val="48"/>
              </w:rPr>
              <w:t xml:space="preserve">Montgomery Cup </w:t>
            </w:r>
          </w:p>
          <w:p w:rsidR="00931E66" w:rsidRPr="003545A1" w:rsidRDefault="00931E66" w:rsidP="00E8582F">
            <w:pPr>
              <w:spacing w:before="120"/>
              <w:ind w:left="615"/>
              <w:rPr>
                <w:b/>
                <w:color w:val="141923" w:themeColor="accent3" w:themeShade="40"/>
                <w:sz w:val="44"/>
              </w:rPr>
            </w:pPr>
            <w:r w:rsidRPr="003545A1">
              <w:rPr>
                <w:b/>
                <w:color w:val="141923" w:themeColor="accent3" w:themeShade="40"/>
                <w:sz w:val="44"/>
              </w:rPr>
              <w:t>Email Newsletter</w:t>
            </w:r>
          </w:p>
          <w:p w:rsidR="00BF6F34" w:rsidRPr="003545A1" w:rsidRDefault="00BF6F34" w:rsidP="00BF6F34">
            <w:pPr>
              <w:pStyle w:val="Subtitle"/>
              <w:spacing w:line="240" w:lineRule="auto"/>
              <w:ind w:left="72" w:firstLine="720"/>
              <w:jc w:val="both"/>
              <w:rPr>
                <w:b/>
                <w:color w:val="141923" w:themeColor="accent3" w:themeShade="40"/>
                <w:sz w:val="26"/>
              </w:rPr>
            </w:pPr>
          </w:p>
          <w:p w:rsidR="00BF6F34" w:rsidRPr="003545A1" w:rsidRDefault="00BF6F34" w:rsidP="00BF6F34">
            <w:pPr>
              <w:pStyle w:val="Subtitle"/>
              <w:spacing w:after="160"/>
              <w:ind w:left="75" w:firstLine="720"/>
              <w:jc w:val="both"/>
              <w:rPr>
                <w:sz w:val="28"/>
              </w:rPr>
            </w:pPr>
            <w:r w:rsidRPr="003545A1">
              <w:rPr>
                <w:b/>
                <w:color w:val="141923" w:themeColor="accent3" w:themeShade="40"/>
                <w:sz w:val="28"/>
              </w:rPr>
              <w:t>April 2020</w:t>
            </w:r>
          </w:p>
          <w:p w:rsidR="00E22E2C" w:rsidRDefault="00E22E2C" w:rsidP="00E22E2C"/>
          <w:p w:rsidR="00E22E2C" w:rsidRPr="00E22E2C" w:rsidRDefault="00E22E2C" w:rsidP="00E22E2C"/>
          <w:p w:rsidR="00931E66" w:rsidRPr="005246F6" w:rsidRDefault="00931E66" w:rsidP="00BF6F34"/>
        </w:tc>
      </w:tr>
      <w:tr w:rsidR="00DB1546" w:rsidRPr="005246F6" w:rsidTr="00E8582F">
        <w:trPr>
          <w:trHeight w:val="720"/>
        </w:trPr>
        <w:tc>
          <w:tcPr>
            <w:tcW w:w="10800" w:type="dxa"/>
            <w:gridSpan w:val="2"/>
            <w:vAlign w:val="center"/>
          </w:tcPr>
          <w:p w:rsidR="00DB1546" w:rsidRPr="005246F6" w:rsidRDefault="00931E66" w:rsidP="003545A1">
            <w:pPr>
              <w:pStyle w:val="Heading1"/>
              <w:spacing w:before="240" w:after="120"/>
              <w:ind w:left="3226"/>
              <w:outlineLvl w:val="0"/>
              <w:rPr>
                <w:noProof w:val="0"/>
                <w:color w:val="auto"/>
                <w:sz w:val="22"/>
                <w:szCs w:val="22"/>
              </w:rPr>
            </w:pPr>
            <w:r w:rsidRPr="00E22E2C">
              <w:rPr>
                <w:sz w:val="36"/>
              </w:rPr>
              <w:t>Staying in touch with our customers</w:t>
            </w:r>
          </w:p>
        </w:tc>
      </w:tr>
      <w:tr w:rsidR="00207188" w:rsidRPr="005246F6" w:rsidTr="00931E66">
        <w:trPr>
          <w:trHeight w:val="720"/>
        </w:trPr>
        <w:tc>
          <w:tcPr>
            <w:tcW w:w="3060" w:type="dxa"/>
          </w:tcPr>
          <w:p w:rsidR="00BF6F34" w:rsidRDefault="003545A1" w:rsidP="00931E66">
            <w:pPr>
              <w:pStyle w:val="Quote"/>
              <w:spacing w:before="60" w:after="160"/>
            </w:pPr>
            <w:r>
              <w:rPr>
                <w:noProof/>
              </w:rPr>
              <mc:AlternateContent>
                <mc:Choice Requires="wps">
                  <w:drawing>
                    <wp:anchor distT="0" distB="0" distL="114300" distR="114300" simplePos="0" relativeHeight="251665407" behindDoc="0" locked="0" layoutInCell="1" allowOverlap="1">
                      <wp:simplePos x="0" y="0"/>
                      <wp:positionH relativeFrom="column">
                        <wp:posOffset>-1905</wp:posOffset>
                      </wp:positionH>
                      <wp:positionV relativeFrom="paragraph">
                        <wp:posOffset>119379</wp:posOffset>
                      </wp:positionV>
                      <wp:extent cx="1790700" cy="1666875"/>
                      <wp:effectExtent l="114300" t="114300" r="133350" b="142875"/>
                      <wp:wrapNone/>
                      <wp:docPr id="45" name="Rectangle 45"/>
                      <wp:cNvGraphicFramePr/>
                      <a:graphic xmlns:a="http://schemas.openxmlformats.org/drawingml/2006/main">
                        <a:graphicData uri="http://schemas.microsoft.com/office/word/2010/wordprocessingShape">
                          <wps:wsp>
                            <wps:cNvSpPr/>
                            <wps:spPr>
                              <a:xfrm>
                                <a:off x="0" y="0"/>
                                <a:ext cx="1790700" cy="1666875"/>
                              </a:xfrm>
                              <a:prstGeom prst="rect">
                                <a:avLst/>
                              </a:prstGeom>
                              <a:solidFill>
                                <a:schemeClr val="bg2">
                                  <a:lumMod val="90000"/>
                                </a:schemeClr>
                              </a:solidFill>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3545A1" w:rsidRPr="003545A1" w:rsidRDefault="003545A1" w:rsidP="003545A1">
                                  <w:pPr>
                                    <w:pStyle w:val="Heading4"/>
                                    <w:spacing w:before="0" w:line="240" w:lineRule="auto"/>
                                    <w:rPr>
                                      <w:sz w:val="28"/>
                                    </w:rPr>
                                  </w:pPr>
                                  <w:r>
                                    <w:rPr>
                                      <w:sz w:val="28"/>
                                    </w:rPr>
                                    <w:t>Food For Thought</w:t>
                                  </w:r>
                                </w:p>
                                <w:p w:rsidR="003545A1" w:rsidRDefault="003545A1" w:rsidP="003545A1">
                                  <w:pPr>
                                    <w:pStyle w:val="Quote"/>
                                    <w:spacing w:before="60" w:after="160"/>
                                  </w:pPr>
                                  <w:r>
                                    <w:t xml:space="preserve"> </w:t>
                                  </w:r>
                                  <w:r>
                                    <w:t>“The best way to find yourself is to lose yourself in the service of others.”</w:t>
                                  </w:r>
                                </w:p>
                                <w:p w:rsidR="003545A1" w:rsidRDefault="003545A1" w:rsidP="003545A1">
                                  <w:pPr>
                                    <w:pStyle w:val="Quote"/>
                                    <w:spacing w:before="60" w:after="160"/>
                                  </w:pPr>
                                  <w:r>
                                    <w:t xml:space="preserve">         ~Mahatma Gandhi</w:t>
                                  </w:r>
                                </w:p>
                                <w:p w:rsidR="003545A1" w:rsidRDefault="003545A1" w:rsidP="003545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15pt;margin-top:9.4pt;width:141pt;height:131.25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" fillcolor="#ddd8c2 [2894]" strokecolor="#b3a539 [1604]" strokeweight="1pt">
                      <v:textbox>
                        <w:txbxContent>
                          <w:p w:rsidR="003545A1" w:rsidRPr="003545A1" w:rsidRDefault="003545A1" w:rsidP="003545A1">
                            <w:pPr>
                              <w:pStyle w:val="Heading4"/>
                              <w:spacing w:before="0" w:line="240" w:lineRule="auto"/>
                              <w:rPr>
                                <w:sz w:val="28"/>
                              </w:rPr>
                            </w:pPr>
                            <w:r>
                              <w:rPr>
                                <w:sz w:val="28"/>
                              </w:rPr>
                              <w:t>Food For Thought</w:t>
                            </w:r>
                          </w:p>
                          <w:p w:rsidR="003545A1" w:rsidRDefault="003545A1" w:rsidP="003545A1">
                            <w:pPr>
                              <w:pStyle w:val="Quote"/>
                              <w:spacing w:before="60" w:after="160"/>
                            </w:pPr>
                            <w:r>
                              <w:t xml:space="preserve"> </w:t>
                            </w:r>
                            <w:r>
                              <w:t>“The best way to find yourself is to lose yourself in the service of others.”</w:t>
                            </w:r>
                          </w:p>
                          <w:p w:rsidR="003545A1" w:rsidRDefault="003545A1" w:rsidP="003545A1">
                            <w:pPr>
                              <w:pStyle w:val="Quote"/>
                              <w:spacing w:before="60" w:after="160"/>
                            </w:pPr>
                            <w:r>
                              <w:t xml:space="preserve">         ~Mahatma Gandhi</w:t>
                            </w:r>
                          </w:p>
                          <w:p w:rsidR="003545A1" w:rsidRDefault="003545A1" w:rsidP="003545A1">
                            <w:pPr>
                              <w:jc w:val="center"/>
                            </w:pPr>
                          </w:p>
                        </w:txbxContent>
                      </v:textbox>
                    </v:rect>
                  </w:pict>
                </mc:Fallback>
              </mc:AlternateContent>
            </w:r>
          </w:p>
          <w:p w:rsidR="00E22E2C" w:rsidRDefault="00E22E2C" w:rsidP="00E22E2C"/>
          <w:p w:rsidR="003545A1" w:rsidRDefault="003545A1" w:rsidP="00E22E2C"/>
          <w:p w:rsidR="003545A1" w:rsidRDefault="003545A1" w:rsidP="00E22E2C"/>
          <w:p w:rsidR="003545A1" w:rsidRDefault="003545A1" w:rsidP="00E22E2C"/>
          <w:p w:rsidR="003545A1" w:rsidRDefault="003545A1" w:rsidP="00E22E2C"/>
          <w:p w:rsidR="003545A1" w:rsidRDefault="003545A1" w:rsidP="00E22E2C"/>
          <w:p w:rsidR="00E22E2C" w:rsidRDefault="00E22E2C" w:rsidP="00E22E2C"/>
          <w:p w:rsidR="00E22E2C" w:rsidRDefault="00E22E2C" w:rsidP="00E22E2C"/>
          <w:p w:rsidR="003545A1" w:rsidRDefault="003545A1" w:rsidP="00E22E2C">
            <w:pPr>
              <w:pStyle w:val="Heading4"/>
              <w:spacing w:after="160"/>
              <w:outlineLvl w:val="3"/>
            </w:pPr>
          </w:p>
          <w:p w:rsidR="00E22E2C" w:rsidRDefault="00BF6F34" w:rsidP="00E22E2C">
            <w:pPr>
              <w:pStyle w:val="Heading4"/>
              <w:spacing w:after="160"/>
              <w:outlineLvl w:val="3"/>
            </w:pPr>
            <w:r>
              <w:t>Our</w:t>
            </w:r>
            <w:r>
              <w:t xml:space="preserve"> Locations</w:t>
            </w:r>
          </w:p>
          <w:p w:rsidR="00BF6F34" w:rsidRDefault="00BF6F34" w:rsidP="00BF6F34">
            <w:r>
              <w:rPr>
                <w:noProof/>
              </w:rPr>
              <w:drawing>
                <wp:inline distT="0" distB="0" distL="0" distR="0" wp14:anchorId="0661EDCE" wp14:editId="75ECADEE">
                  <wp:extent cx="1295400" cy="1943100"/>
                  <wp:effectExtent l="0" t="0" r="0" b="0"/>
                  <wp:docPr id="40" name="Picture 40" descr="Brown Wooden Table and Ch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n Wooden Table and Chai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rsidR="00BF6F34" w:rsidRPr="00380703" w:rsidRDefault="00BF6F34" w:rsidP="00BF6F34">
            <w:pPr>
              <w:rPr>
                <w:rFonts w:asciiTheme="majorHAnsi" w:eastAsiaTheme="majorEastAsia" w:hAnsiTheme="majorHAnsi" w:cstheme="majorBidi"/>
                <w:iCs/>
                <w:color w:val="1F497D" w:themeColor="text2"/>
                <w:sz w:val="60"/>
              </w:rPr>
            </w:pPr>
            <w:r w:rsidRPr="001833B7">
              <w:rPr>
                <w:rFonts w:asciiTheme="majorHAnsi" w:eastAsiaTheme="majorEastAsia" w:hAnsiTheme="majorHAnsi" w:cstheme="majorBidi"/>
                <w:iCs/>
                <w:color w:val="1F497D" w:themeColor="text2"/>
                <w:sz w:val="28"/>
                <w:u w:val="single"/>
              </w:rPr>
              <w:t>Columbus</w:t>
            </w:r>
            <w:r w:rsidRPr="00380703">
              <w:rPr>
                <w:rFonts w:asciiTheme="majorHAnsi" w:eastAsiaTheme="majorEastAsia" w:hAnsiTheme="majorHAnsi" w:cstheme="majorBidi"/>
                <w:iCs/>
                <w:color w:val="1F497D" w:themeColor="text2"/>
                <w:sz w:val="60"/>
              </w:rPr>
              <w:t xml:space="preserve"> </w:t>
            </w:r>
          </w:p>
          <w:p w:rsidR="00BF6F34" w:rsidRDefault="00BF6F34" w:rsidP="00BF6F34">
            <w:r>
              <w:t>12564 East Spring Street</w:t>
            </w:r>
          </w:p>
          <w:p w:rsidR="00BF6F34" w:rsidRDefault="00BF6F34" w:rsidP="00BF6F34">
            <w:r>
              <w:t>Columbus, Ohio 43202</w:t>
            </w:r>
          </w:p>
          <w:p w:rsidR="00BF6F34" w:rsidRPr="00BF6F34" w:rsidRDefault="00BF6F34" w:rsidP="00BF6F34">
            <w:pPr>
              <w:rPr>
                <w:sz w:val="18"/>
                <w:szCs w:val="18"/>
              </w:rPr>
            </w:pPr>
            <w:r>
              <w:t>p. 614-722-1345</w:t>
            </w:r>
          </w:p>
          <w:p w:rsidR="00281D13" w:rsidRDefault="00281D13" w:rsidP="00380703"/>
          <w:p w:rsidR="00281D13" w:rsidRDefault="00281D13" w:rsidP="00380703"/>
          <w:p w:rsidR="00281D13" w:rsidRDefault="00281D13" w:rsidP="00380703"/>
          <w:p w:rsidR="00281D13" w:rsidRDefault="00281D13" w:rsidP="00380703"/>
          <w:p w:rsidR="003545A1" w:rsidRDefault="003545A1" w:rsidP="00380703"/>
          <w:p w:rsidR="00281D13" w:rsidRDefault="00207188" w:rsidP="00380703">
            <w:r>
              <w:rPr>
                <w:noProof/>
              </w:rPr>
              <w:drawing>
                <wp:inline distT="0" distB="0" distL="0" distR="0" wp14:anchorId="4E671499" wp14:editId="7427834D">
                  <wp:extent cx="1345092" cy="1676400"/>
                  <wp:effectExtent l="0" t="0" r="7620" b="0"/>
                  <wp:docPr id="4" name="Picture 4" descr="Photo of Coffee Neon Sig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 of Coffee Neon Sign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9904"/>
                          <a:stretch/>
                        </pic:blipFill>
                        <pic:spPr bwMode="auto">
                          <a:xfrm>
                            <a:off x="0" y="0"/>
                            <a:ext cx="1375442" cy="1714225"/>
                          </a:xfrm>
                          <a:prstGeom prst="rect">
                            <a:avLst/>
                          </a:prstGeom>
                          <a:noFill/>
                          <a:ln>
                            <a:noFill/>
                          </a:ln>
                          <a:extLst>
                            <a:ext uri="{53640926-AAD7-44D8-BBD7-CCE9431645EC}">
                              <a14:shadowObscured xmlns:a14="http://schemas.microsoft.com/office/drawing/2010/main"/>
                            </a:ext>
                          </a:extLst>
                        </pic:spPr>
                      </pic:pic>
                    </a:graphicData>
                  </a:graphic>
                </wp:inline>
              </w:drawing>
            </w:r>
          </w:p>
          <w:p w:rsidR="00E22E2C" w:rsidRPr="001833B7" w:rsidRDefault="00380703" w:rsidP="00E22E2C">
            <w:pPr>
              <w:rPr>
                <w:rFonts w:asciiTheme="majorHAnsi" w:eastAsiaTheme="majorEastAsia" w:hAnsiTheme="majorHAnsi" w:cstheme="majorBidi"/>
                <w:iCs/>
                <w:color w:val="1F497D" w:themeColor="text2"/>
                <w:sz w:val="28"/>
                <w:u w:val="single"/>
              </w:rPr>
            </w:pPr>
            <w:r w:rsidRPr="001833B7">
              <w:rPr>
                <w:rFonts w:asciiTheme="majorHAnsi" w:eastAsiaTheme="majorEastAsia" w:hAnsiTheme="majorHAnsi" w:cstheme="majorBidi"/>
                <w:iCs/>
                <w:color w:val="1F497D" w:themeColor="text2"/>
                <w:sz w:val="28"/>
                <w:u w:val="single"/>
              </w:rPr>
              <w:t xml:space="preserve">Grove City </w:t>
            </w:r>
          </w:p>
          <w:p w:rsidR="00380703" w:rsidRDefault="00380703" w:rsidP="00380703">
            <w:r>
              <w:t>760 Stringtown Road</w:t>
            </w:r>
          </w:p>
          <w:p w:rsidR="00380703" w:rsidRDefault="00380703" w:rsidP="00380703">
            <w:r>
              <w:t>Grove City, Ohio 43123</w:t>
            </w:r>
          </w:p>
          <w:p w:rsidR="00E22E2C" w:rsidRDefault="00380703" w:rsidP="00380703">
            <w:r>
              <w:t>p. 614-560-4587</w:t>
            </w:r>
          </w:p>
          <w:p w:rsidR="00BF6F34" w:rsidRDefault="00BF6F34" w:rsidP="00380703"/>
          <w:p w:rsidR="00BF6F34" w:rsidRDefault="00BF6F34" w:rsidP="00380703"/>
          <w:p w:rsidR="00380703" w:rsidRDefault="00207188" w:rsidP="00380703">
            <w:r>
              <w:rPr>
                <w:noProof/>
              </w:rPr>
              <w:drawing>
                <wp:inline distT="0" distB="0" distL="0" distR="0" wp14:anchorId="277A3A4B" wp14:editId="2146457D">
                  <wp:extent cx="1683289" cy="999874"/>
                  <wp:effectExtent l="0" t="0" r="0" b="0"/>
                  <wp:docPr id="11" name="Picture 11" descr="Assorted Decors With Brown Rack Insid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rted Decors With Brown Rack Inside Sto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7822" cy="1032267"/>
                          </a:xfrm>
                          <a:prstGeom prst="rect">
                            <a:avLst/>
                          </a:prstGeom>
                          <a:noFill/>
                          <a:ln>
                            <a:noFill/>
                          </a:ln>
                        </pic:spPr>
                      </pic:pic>
                    </a:graphicData>
                  </a:graphic>
                </wp:inline>
              </w:drawing>
            </w:r>
          </w:p>
          <w:p w:rsidR="00380703" w:rsidRPr="001833B7" w:rsidRDefault="00380703" w:rsidP="00380703">
            <w:pPr>
              <w:rPr>
                <w:rFonts w:asciiTheme="majorHAnsi" w:eastAsiaTheme="majorEastAsia" w:hAnsiTheme="majorHAnsi" w:cstheme="majorBidi"/>
                <w:iCs/>
                <w:color w:val="1F497D" w:themeColor="text2"/>
                <w:sz w:val="28"/>
                <w:u w:val="single"/>
              </w:rPr>
            </w:pPr>
            <w:r w:rsidRPr="001833B7">
              <w:rPr>
                <w:rFonts w:asciiTheme="majorHAnsi" w:eastAsiaTheme="majorEastAsia" w:hAnsiTheme="majorHAnsi" w:cstheme="majorBidi"/>
                <w:iCs/>
                <w:color w:val="1F497D" w:themeColor="text2"/>
                <w:sz w:val="28"/>
                <w:u w:val="single"/>
              </w:rPr>
              <w:t xml:space="preserve">New Albany </w:t>
            </w:r>
          </w:p>
          <w:p w:rsidR="00380703" w:rsidRDefault="00380703" w:rsidP="00380703">
            <w:r>
              <w:t>19 Central College Avenue</w:t>
            </w:r>
          </w:p>
          <w:p w:rsidR="00380703" w:rsidRDefault="00380703" w:rsidP="00380703">
            <w:r>
              <w:t>New Albany, Ohio 43054</w:t>
            </w:r>
          </w:p>
          <w:p w:rsidR="00380703" w:rsidRDefault="00380703" w:rsidP="00380703">
            <w:r>
              <w:t>p. 614-355-6589</w:t>
            </w:r>
          </w:p>
          <w:p w:rsidR="00E22E2C" w:rsidRDefault="00E22E2C" w:rsidP="00E22E2C"/>
          <w:p w:rsidR="00E22E2C" w:rsidRDefault="00E22E2C" w:rsidP="00E22E2C"/>
          <w:p w:rsidR="008437ED" w:rsidRDefault="008437ED" w:rsidP="00E22E2C"/>
          <w:p w:rsidR="008437ED" w:rsidRDefault="008437ED" w:rsidP="00E22E2C"/>
          <w:p w:rsidR="008437ED" w:rsidRDefault="008437ED" w:rsidP="00E22E2C"/>
          <w:p w:rsidR="008437ED" w:rsidRDefault="008437ED" w:rsidP="00E22E2C"/>
          <w:p w:rsidR="008437ED" w:rsidRPr="00E22E2C" w:rsidRDefault="008437ED" w:rsidP="00E22E2C"/>
          <w:p w:rsidR="00E22E2C" w:rsidRPr="005246F6" w:rsidRDefault="00E22E2C" w:rsidP="00E22E2C">
            <w:pPr>
              <w:pStyle w:val="Heading4"/>
              <w:spacing w:after="160"/>
              <w:outlineLvl w:val="3"/>
            </w:pPr>
            <w:r>
              <w:t>Contact Us!</w:t>
            </w:r>
          </w:p>
          <w:p w:rsidR="008437ED" w:rsidRDefault="008437ED" w:rsidP="008437ED">
            <w:pPr>
              <w:pStyle w:val="CalloutText"/>
              <w:spacing w:line="276" w:lineRule="auto"/>
              <w:rPr>
                <w:i w:val="0"/>
                <w:color w:val="auto"/>
              </w:rPr>
            </w:pPr>
            <w:hyperlink r:id="rId14" w:history="1">
              <w:r w:rsidRPr="00013435">
                <w:rPr>
                  <w:rStyle w:val="Hyperlink"/>
                  <w:i w:val="0"/>
                </w:rPr>
                <w:t>www.MontgomeryCup.com</w:t>
              </w:r>
            </w:hyperlink>
            <w:r>
              <w:rPr>
                <w:i w:val="0"/>
                <w:color w:val="auto"/>
              </w:rPr>
              <w:t xml:space="preserve"> </w:t>
            </w:r>
          </w:p>
          <w:p w:rsidR="008437ED" w:rsidRPr="008437ED" w:rsidRDefault="008437ED" w:rsidP="008437ED"/>
          <w:p w:rsidR="00E22E2C" w:rsidRDefault="008437ED" w:rsidP="008437ED">
            <w:pPr>
              <w:pStyle w:val="Contacts"/>
              <w:spacing w:line="360" w:lineRule="auto"/>
            </w:pPr>
            <w:hyperlink r:id="rId15" w:history="1">
              <w:r w:rsidRPr="00013435">
                <w:rPr>
                  <w:rStyle w:val="Hyperlink"/>
                </w:rPr>
                <w:t>MontgomeryCup@gmail.com</w:t>
              </w:r>
            </w:hyperlink>
          </w:p>
          <w:p w:rsidR="008437ED" w:rsidRDefault="008437ED" w:rsidP="008437ED"/>
          <w:p w:rsidR="008437ED" w:rsidRPr="008437ED" w:rsidRDefault="008437ED" w:rsidP="008437ED"/>
          <w:p w:rsidR="00E22E2C" w:rsidRPr="00E22E2C" w:rsidRDefault="00E22E2C" w:rsidP="00E22E2C">
            <w:r w:rsidRPr="005246F6">
              <w:rPr>
                <w:noProof/>
              </w:rPr>
              <mc:AlternateContent>
                <mc:Choice Requires="wpg">
                  <w:drawing>
                    <wp:inline distT="0" distB="0" distL="0" distR="0" wp14:anchorId="69D006ED" wp14:editId="6CA69A19">
                      <wp:extent cx="1052852" cy="167612"/>
                      <wp:effectExtent l="0" t="0" r="0" b="4445"/>
                      <wp:docPr id="26" name="Group 26" descr="Social Media Icons"/>
                      <wp:cNvGraphicFramePr/>
                      <a:graphic xmlns:a="http://schemas.openxmlformats.org/drawingml/2006/main">
                        <a:graphicData uri="http://schemas.microsoft.com/office/word/2010/wordprocessingGroup">
                          <wpg:wgp>
                            <wpg:cNvGrpSpPr/>
                            <wpg:grpSpPr>
                              <a:xfrm>
                                <a:off x="0" y="0"/>
                                <a:ext cx="1052852" cy="167612"/>
                                <a:chOff x="0" y="0"/>
                                <a:chExt cx="2248814" cy="360000"/>
                              </a:xfrm>
                            </wpg:grpSpPr>
                            <wpg:grpSp>
                              <wpg:cNvPr id="27" name="Group 29"/>
                              <wpg:cNvGrpSpPr/>
                              <wpg:grpSpPr>
                                <a:xfrm>
                                  <a:off x="1888178" y="0"/>
                                  <a:ext cx="360636" cy="360000"/>
                                  <a:chOff x="1894790" y="0"/>
                                  <a:chExt cx="1797050" cy="1793876"/>
                                </a:xfrm>
                              </wpg:grpSpPr>
                              <wps:wsp>
                                <wps:cNvPr id="29" name="Freeform 5"/>
                                <wps:cNvSpPr>
                                  <a:spLocks noChangeAspect="1"/>
                                </wps:cNvSpPr>
                                <wps:spPr bwMode="auto">
                                  <a:xfrm>
                                    <a:off x="1894790" y="0"/>
                                    <a:ext cx="1797050" cy="1793875"/>
                                  </a:xfrm>
                                  <a:custGeom>
                                    <a:avLst/>
                                    <a:gdLst>
                                      <a:gd name="T0" fmla="*/ 216 w 3996"/>
                                      <a:gd name="T1" fmla="*/ 0 h 3996"/>
                                      <a:gd name="T2" fmla="*/ 3780 w 3996"/>
                                      <a:gd name="T3" fmla="*/ 0 h 3996"/>
                                      <a:gd name="T4" fmla="*/ 3996 w 3996"/>
                                      <a:gd name="T5" fmla="*/ 216 h 3996"/>
                                      <a:gd name="T6" fmla="*/ 3996 w 3996"/>
                                      <a:gd name="T7" fmla="*/ 3780 h 3996"/>
                                      <a:gd name="T8" fmla="*/ 3780 w 3996"/>
                                      <a:gd name="T9" fmla="*/ 3996 h 3996"/>
                                      <a:gd name="T10" fmla="*/ 2760 w 3996"/>
                                      <a:gd name="T11" fmla="*/ 3996 h 3996"/>
                                      <a:gd name="T12" fmla="*/ 2441 w 3996"/>
                                      <a:gd name="T13" fmla="*/ 3732 h 3996"/>
                                      <a:gd name="T14" fmla="*/ 2134 w 3996"/>
                                      <a:gd name="T15" fmla="*/ 3996 h 3996"/>
                                      <a:gd name="T16" fmla="*/ 216 w 3996"/>
                                      <a:gd name="T17" fmla="*/ 3996 h 3996"/>
                                      <a:gd name="T18" fmla="*/ 0 w 3996"/>
                                      <a:gd name="T19" fmla="*/ 3780 h 3996"/>
                                      <a:gd name="T20" fmla="*/ 0 w 3996"/>
                                      <a:gd name="T21" fmla="*/ 216 h 3996"/>
                                      <a:gd name="T22" fmla="*/ 216 w 3996"/>
                                      <a:gd name="T23" fmla="*/ 0 h 39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96" h="3996">
                                        <a:moveTo>
                                          <a:pt x="216" y="0"/>
                                        </a:moveTo>
                                        <a:cubicBezTo>
                                          <a:pt x="3780" y="0"/>
                                          <a:pt x="3780" y="0"/>
                                          <a:pt x="3780" y="0"/>
                                        </a:cubicBezTo>
                                        <a:cubicBezTo>
                                          <a:pt x="3900" y="0"/>
                                          <a:pt x="3996" y="96"/>
                                          <a:pt x="3996" y="216"/>
                                        </a:cubicBezTo>
                                        <a:cubicBezTo>
                                          <a:pt x="3996" y="3780"/>
                                          <a:pt x="3996" y="3780"/>
                                          <a:pt x="3996" y="3780"/>
                                        </a:cubicBezTo>
                                        <a:cubicBezTo>
                                          <a:pt x="3996" y="3900"/>
                                          <a:pt x="3900" y="3996"/>
                                          <a:pt x="3780" y="3996"/>
                                        </a:cubicBezTo>
                                        <a:cubicBezTo>
                                          <a:pt x="2760" y="3996"/>
                                          <a:pt x="2760" y="3996"/>
                                          <a:pt x="2760" y="3996"/>
                                        </a:cubicBezTo>
                                        <a:cubicBezTo>
                                          <a:pt x="2441" y="3732"/>
                                          <a:pt x="2441" y="3732"/>
                                          <a:pt x="2441" y="3732"/>
                                        </a:cubicBezTo>
                                        <a:cubicBezTo>
                                          <a:pt x="2134" y="3996"/>
                                          <a:pt x="2134" y="3996"/>
                                          <a:pt x="2134" y="3996"/>
                                        </a:cubicBezTo>
                                        <a:cubicBezTo>
                                          <a:pt x="216" y="3996"/>
                                          <a:pt x="216" y="3996"/>
                                          <a:pt x="216" y="3996"/>
                                        </a:cubicBezTo>
                                        <a:cubicBezTo>
                                          <a:pt x="96" y="3996"/>
                                          <a:pt x="0" y="3900"/>
                                          <a:pt x="0" y="3780"/>
                                        </a:cubicBezTo>
                                        <a:cubicBezTo>
                                          <a:pt x="0" y="216"/>
                                          <a:pt x="0" y="216"/>
                                          <a:pt x="0" y="216"/>
                                        </a:cubicBezTo>
                                        <a:cubicBezTo>
                                          <a:pt x="0" y="96"/>
                                          <a:pt x="96" y="0"/>
                                          <a:pt x="216" y="0"/>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30" name="Freeform 6"/>
                                <wps:cNvSpPr>
                                  <a:spLocks/>
                                </wps:cNvSpPr>
                                <wps:spPr bwMode="auto">
                                  <a:xfrm>
                                    <a:off x="2618690" y="271463"/>
                                    <a:ext cx="793750" cy="1522413"/>
                                  </a:xfrm>
                                  <a:custGeom>
                                    <a:avLst/>
                                    <a:gdLst>
                                      <a:gd name="T0" fmla="*/ 522 w 1764"/>
                                      <a:gd name="T1" fmla="*/ 3392 h 3392"/>
                                      <a:gd name="T2" fmla="*/ 522 w 1764"/>
                                      <a:gd name="T3" fmla="*/ 1843 h 3392"/>
                                      <a:gd name="T4" fmla="*/ 0 w 1764"/>
                                      <a:gd name="T5" fmla="*/ 1843 h 3392"/>
                                      <a:gd name="T6" fmla="*/ 0 w 1764"/>
                                      <a:gd name="T7" fmla="*/ 1241 h 3392"/>
                                      <a:gd name="T8" fmla="*/ 522 w 1764"/>
                                      <a:gd name="T9" fmla="*/ 1241 h 3392"/>
                                      <a:gd name="T10" fmla="*/ 522 w 1764"/>
                                      <a:gd name="T11" fmla="*/ 781 h 3392"/>
                                      <a:gd name="T12" fmla="*/ 1291 w 1764"/>
                                      <a:gd name="T13" fmla="*/ 0 h 3392"/>
                                      <a:gd name="T14" fmla="*/ 1764 w 1764"/>
                                      <a:gd name="T15" fmla="*/ 23 h 3392"/>
                                      <a:gd name="T16" fmla="*/ 1764 w 1764"/>
                                      <a:gd name="T17" fmla="*/ 566 h 3392"/>
                                      <a:gd name="T18" fmla="*/ 1445 w 1764"/>
                                      <a:gd name="T19" fmla="*/ 566 h 3392"/>
                                      <a:gd name="T20" fmla="*/ 1148 w 1764"/>
                                      <a:gd name="T21" fmla="*/ 851 h 3392"/>
                                      <a:gd name="T22" fmla="*/ 1148 w 1764"/>
                                      <a:gd name="T23" fmla="*/ 1241 h 3392"/>
                                      <a:gd name="T24" fmla="*/ 1744 w 1764"/>
                                      <a:gd name="T25" fmla="*/ 1241 h 3392"/>
                                      <a:gd name="T26" fmla="*/ 1667 w 1764"/>
                                      <a:gd name="T27" fmla="*/ 1843 h 3392"/>
                                      <a:gd name="T28" fmla="*/ 1148 w 1764"/>
                                      <a:gd name="T29" fmla="*/ 1843 h 3392"/>
                                      <a:gd name="T30" fmla="*/ 1148 w 1764"/>
                                      <a:gd name="T31" fmla="*/ 3392 h 3392"/>
                                      <a:gd name="T32" fmla="*/ 522 w 1764"/>
                                      <a:gd name="T33" fmla="*/ 3392 h 3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64" h="3392">
                                        <a:moveTo>
                                          <a:pt x="522" y="3392"/>
                                        </a:moveTo>
                                        <a:cubicBezTo>
                                          <a:pt x="522" y="1843"/>
                                          <a:pt x="522" y="1843"/>
                                          <a:pt x="522" y="1843"/>
                                        </a:cubicBezTo>
                                        <a:cubicBezTo>
                                          <a:pt x="0" y="1843"/>
                                          <a:pt x="0" y="1843"/>
                                          <a:pt x="0" y="1843"/>
                                        </a:cubicBezTo>
                                        <a:cubicBezTo>
                                          <a:pt x="0" y="1241"/>
                                          <a:pt x="0" y="1241"/>
                                          <a:pt x="0" y="1241"/>
                                        </a:cubicBezTo>
                                        <a:cubicBezTo>
                                          <a:pt x="522" y="1241"/>
                                          <a:pt x="522" y="1241"/>
                                          <a:pt x="522" y="1241"/>
                                        </a:cubicBezTo>
                                        <a:cubicBezTo>
                                          <a:pt x="522" y="781"/>
                                          <a:pt x="522" y="781"/>
                                          <a:pt x="522" y="781"/>
                                        </a:cubicBezTo>
                                        <a:cubicBezTo>
                                          <a:pt x="522" y="300"/>
                                          <a:pt x="820" y="0"/>
                                          <a:pt x="1291" y="0"/>
                                        </a:cubicBezTo>
                                        <a:cubicBezTo>
                                          <a:pt x="1574" y="0"/>
                                          <a:pt x="1764" y="23"/>
                                          <a:pt x="1764" y="23"/>
                                        </a:cubicBezTo>
                                        <a:cubicBezTo>
                                          <a:pt x="1764" y="566"/>
                                          <a:pt x="1764" y="566"/>
                                          <a:pt x="1764" y="566"/>
                                        </a:cubicBezTo>
                                        <a:cubicBezTo>
                                          <a:pt x="1445" y="566"/>
                                          <a:pt x="1445" y="566"/>
                                          <a:pt x="1445" y="566"/>
                                        </a:cubicBezTo>
                                        <a:cubicBezTo>
                                          <a:pt x="1243" y="566"/>
                                          <a:pt x="1148" y="637"/>
                                          <a:pt x="1148" y="851"/>
                                        </a:cubicBezTo>
                                        <a:cubicBezTo>
                                          <a:pt x="1148" y="1241"/>
                                          <a:pt x="1148" y="1241"/>
                                          <a:pt x="1148" y="1241"/>
                                        </a:cubicBezTo>
                                        <a:cubicBezTo>
                                          <a:pt x="1744" y="1241"/>
                                          <a:pt x="1744" y="1241"/>
                                          <a:pt x="1744" y="1241"/>
                                        </a:cubicBezTo>
                                        <a:cubicBezTo>
                                          <a:pt x="1667" y="1843"/>
                                          <a:pt x="1667" y="1843"/>
                                          <a:pt x="1667" y="1843"/>
                                        </a:cubicBezTo>
                                        <a:cubicBezTo>
                                          <a:pt x="1148" y="1843"/>
                                          <a:pt x="1148" y="1843"/>
                                          <a:pt x="1148" y="1843"/>
                                        </a:cubicBezTo>
                                        <a:cubicBezTo>
                                          <a:pt x="1148" y="3392"/>
                                          <a:pt x="1148" y="3392"/>
                                          <a:pt x="1148" y="3392"/>
                                        </a:cubicBezTo>
                                        <a:lnTo>
                                          <a:pt x="522" y="3392"/>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grpSp>
                            <wpg:grpSp>
                              <wpg:cNvPr id="31" name="Group 28"/>
                              <wpg:cNvGrpSpPr/>
                              <wpg:grpSpPr>
                                <a:xfrm>
                                  <a:off x="1270659" y="0"/>
                                  <a:ext cx="360000" cy="360000"/>
                                  <a:chOff x="1276291" y="0"/>
                                  <a:chExt cx="736600" cy="736600"/>
                                </a:xfrm>
                              </wpg:grpSpPr>
                              <wps:wsp>
                                <wps:cNvPr id="32" name="Oval 32"/>
                                <wps:cNvSpPr>
                                  <a:spLocks noChangeArrowheads="1"/>
                                </wps:cNvSpPr>
                                <wps:spPr bwMode="auto">
                                  <a:xfrm>
                                    <a:off x="1554103" y="277812"/>
                                    <a:ext cx="180975" cy="180975"/>
                                  </a:xfrm>
                                  <a:prstGeom prst="ellipse">
                                    <a:avLst/>
                                  </a:prstGeom>
                                  <a:solidFill>
                                    <a:schemeClr val="accent2"/>
                                  </a:solidFill>
                                  <a:ln>
                                    <a:noFill/>
                                  </a:ln>
                                </wps:spPr>
                                <wps:bodyPr vert="horz" wrap="square" lIns="91440" tIns="45720" rIns="91440" bIns="45720" numCol="1" anchor="t" anchorCtr="0" compatLnSpc="1">
                                  <a:prstTxWarp prst="textNoShape">
                                    <a:avLst/>
                                  </a:prstTxWarp>
                                </wps:bodyPr>
                              </wps:wsp>
                              <wps:wsp>
                                <wps:cNvPr id="33" name="Freeform 11"/>
                                <wps:cNvSpPr>
                                  <a:spLocks noEditPoints="1"/>
                                </wps:cNvSpPr>
                                <wps:spPr bwMode="auto">
                                  <a:xfrm>
                                    <a:off x="1422341" y="146050"/>
                                    <a:ext cx="444500" cy="444500"/>
                                  </a:xfrm>
                                  <a:custGeom>
                                    <a:avLst/>
                                    <a:gdLst>
                                      <a:gd name="T0" fmla="*/ 307 w 314"/>
                                      <a:gd name="T1" fmla="*/ 44 h 314"/>
                                      <a:gd name="T2" fmla="*/ 292 w 314"/>
                                      <a:gd name="T3" fmla="*/ 22 h 314"/>
                                      <a:gd name="T4" fmla="*/ 270 w 314"/>
                                      <a:gd name="T5" fmla="*/ 7 h 314"/>
                                      <a:gd name="T6" fmla="*/ 235 w 314"/>
                                      <a:gd name="T7" fmla="*/ 1 h 314"/>
                                      <a:gd name="T8" fmla="*/ 157 w 314"/>
                                      <a:gd name="T9" fmla="*/ 0 h 314"/>
                                      <a:gd name="T10" fmla="*/ 140 w 314"/>
                                      <a:gd name="T11" fmla="*/ 0 h 314"/>
                                      <a:gd name="T12" fmla="*/ 140 w 314"/>
                                      <a:gd name="T13" fmla="*/ 0 h 314"/>
                                      <a:gd name="T14" fmla="*/ 79 w 314"/>
                                      <a:gd name="T15" fmla="*/ 1 h 314"/>
                                      <a:gd name="T16" fmla="*/ 44 w 314"/>
                                      <a:gd name="T17" fmla="*/ 7 h 314"/>
                                      <a:gd name="T18" fmla="*/ 22 w 314"/>
                                      <a:gd name="T19" fmla="*/ 22 h 314"/>
                                      <a:gd name="T20" fmla="*/ 7 w 314"/>
                                      <a:gd name="T21" fmla="*/ 44 h 314"/>
                                      <a:gd name="T22" fmla="*/ 1 w 314"/>
                                      <a:gd name="T23" fmla="*/ 79 h 314"/>
                                      <a:gd name="T24" fmla="*/ 0 w 314"/>
                                      <a:gd name="T25" fmla="*/ 157 h 314"/>
                                      <a:gd name="T26" fmla="*/ 1 w 314"/>
                                      <a:gd name="T27" fmla="*/ 234 h 314"/>
                                      <a:gd name="T28" fmla="*/ 7 w 314"/>
                                      <a:gd name="T29" fmla="*/ 270 h 314"/>
                                      <a:gd name="T30" fmla="*/ 22 w 314"/>
                                      <a:gd name="T31" fmla="*/ 292 h 314"/>
                                      <a:gd name="T32" fmla="*/ 44 w 314"/>
                                      <a:gd name="T33" fmla="*/ 307 h 314"/>
                                      <a:gd name="T34" fmla="*/ 79 w 314"/>
                                      <a:gd name="T35" fmla="*/ 313 h 314"/>
                                      <a:gd name="T36" fmla="*/ 157 w 314"/>
                                      <a:gd name="T37" fmla="*/ 314 h 314"/>
                                      <a:gd name="T38" fmla="*/ 235 w 314"/>
                                      <a:gd name="T39" fmla="*/ 313 h 314"/>
                                      <a:gd name="T40" fmla="*/ 270 w 314"/>
                                      <a:gd name="T41" fmla="*/ 307 h 314"/>
                                      <a:gd name="T42" fmla="*/ 292 w 314"/>
                                      <a:gd name="T43" fmla="*/ 292 h 314"/>
                                      <a:gd name="T44" fmla="*/ 307 w 314"/>
                                      <a:gd name="T45" fmla="*/ 270 h 314"/>
                                      <a:gd name="T46" fmla="*/ 313 w 314"/>
                                      <a:gd name="T47" fmla="*/ 235 h 314"/>
                                      <a:gd name="T48" fmla="*/ 314 w 314"/>
                                      <a:gd name="T49" fmla="*/ 157 h 314"/>
                                      <a:gd name="T50" fmla="*/ 313 w 314"/>
                                      <a:gd name="T51" fmla="*/ 79 h 314"/>
                                      <a:gd name="T52" fmla="*/ 307 w 314"/>
                                      <a:gd name="T53" fmla="*/ 44 h 314"/>
                                      <a:gd name="T54" fmla="*/ 157 w 314"/>
                                      <a:gd name="T55" fmla="*/ 256 h 314"/>
                                      <a:gd name="T56" fmla="*/ 58 w 314"/>
                                      <a:gd name="T57" fmla="*/ 157 h 314"/>
                                      <a:gd name="T58" fmla="*/ 157 w 314"/>
                                      <a:gd name="T59" fmla="*/ 58 h 314"/>
                                      <a:gd name="T60" fmla="*/ 256 w 314"/>
                                      <a:gd name="T61" fmla="*/ 157 h 314"/>
                                      <a:gd name="T62" fmla="*/ 157 w 314"/>
                                      <a:gd name="T63" fmla="*/ 256 h 314"/>
                                      <a:gd name="T64" fmla="*/ 260 w 314"/>
                                      <a:gd name="T65" fmla="*/ 78 h 314"/>
                                      <a:gd name="T66" fmla="*/ 236 w 314"/>
                                      <a:gd name="T67" fmla="*/ 55 h 314"/>
                                      <a:gd name="T68" fmla="*/ 260 w 314"/>
                                      <a:gd name="T69" fmla="*/ 31 h 314"/>
                                      <a:gd name="T70" fmla="*/ 260 w 314"/>
                                      <a:gd name="T71" fmla="*/ 31 h 314"/>
                                      <a:gd name="T72" fmla="*/ 283 w 314"/>
                                      <a:gd name="T73" fmla="*/ 55 h 314"/>
                                      <a:gd name="T74" fmla="*/ 260 w 314"/>
                                      <a:gd name="T75" fmla="*/ 78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14" h="314">
                                        <a:moveTo>
                                          <a:pt x="307" y="44"/>
                                        </a:moveTo>
                                        <a:cubicBezTo>
                                          <a:pt x="303" y="35"/>
                                          <a:pt x="299" y="28"/>
                                          <a:pt x="292" y="22"/>
                                        </a:cubicBezTo>
                                        <a:cubicBezTo>
                                          <a:pt x="286" y="15"/>
                                          <a:pt x="279" y="11"/>
                                          <a:pt x="270" y="7"/>
                                        </a:cubicBezTo>
                                        <a:cubicBezTo>
                                          <a:pt x="263" y="5"/>
                                          <a:pt x="253" y="2"/>
                                          <a:pt x="235" y="1"/>
                                        </a:cubicBezTo>
                                        <a:cubicBezTo>
                                          <a:pt x="214" y="0"/>
                                          <a:pt x="208" y="0"/>
                                          <a:pt x="157" y="0"/>
                                        </a:cubicBezTo>
                                        <a:cubicBezTo>
                                          <a:pt x="151" y="0"/>
                                          <a:pt x="145" y="0"/>
                                          <a:pt x="140" y="0"/>
                                        </a:cubicBezTo>
                                        <a:cubicBezTo>
                                          <a:pt x="140" y="0"/>
                                          <a:pt x="140" y="0"/>
                                          <a:pt x="140" y="0"/>
                                        </a:cubicBezTo>
                                        <a:cubicBezTo>
                                          <a:pt x="104" y="0"/>
                                          <a:pt x="97" y="0"/>
                                          <a:pt x="79" y="1"/>
                                        </a:cubicBezTo>
                                        <a:cubicBezTo>
                                          <a:pt x="61" y="1"/>
                                          <a:pt x="51" y="5"/>
                                          <a:pt x="44" y="7"/>
                                        </a:cubicBezTo>
                                        <a:cubicBezTo>
                                          <a:pt x="35" y="11"/>
                                          <a:pt x="28" y="15"/>
                                          <a:pt x="22" y="22"/>
                                        </a:cubicBezTo>
                                        <a:cubicBezTo>
                                          <a:pt x="15" y="28"/>
                                          <a:pt x="11" y="35"/>
                                          <a:pt x="7" y="44"/>
                                        </a:cubicBezTo>
                                        <a:cubicBezTo>
                                          <a:pt x="5" y="50"/>
                                          <a:pt x="2" y="61"/>
                                          <a:pt x="1" y="79"/>
                                        </a:cubicBezTo>
                                        <a:cubicBezTo>
                                          <a:pt x="0" y="100"/>
                                          <a:pt x="0" y="106"/>
                                          <a:pt x="0" y="157"/>
                                        </a:cubicBezTo>
                                        <a:cubicBezTo>
                                          <a:pt x="0" y="208"/>
                                          <a:pt x="0" y="214"/>
                                          <a:pt x="1" y="234"/>
                                        </a:cubicBezTo>
                                        <a:cubicBezTo>
                                          <a:pt x="2" y="253"/>
                                          <a:pt x="5" y="263"/>
                                          <a:pt x="7" y="270"/>
                                        </a:cubicBezTo>
                                        <a:cubicBezTo>
                                          <a:pt x="11" y="279"/>
                                          <a:pt x="15" y="285"/>
                                          <a:pt x="22" y="292"/>
                                        </a:cubicBezTo>
                                        <a:cubicBezTo>
                                          <a:pt x="28" y="299"/>
                                          <a:pt x="35" y="303"/>
                                          <a:pt x="44" y="307"/>
                                        </a:cubicBezTo>
                                        <a:cubicBezTo>
                                          <a:pt x="51" y="309"/>
                                          <a:pt x="61" y="312"/>
                                          <a:pt x="79" y="313"/>
                                        </a:cubicBezTo>
                                        <a:cubicBezTo>
                                          <a:pt x="100" y="314"/>
                                          <a:pt x="106" y="314"/>
                                          <a:pt x="157" y="314"/>
                                        </a:cubicBezTo>
                                        <a:cubicBezTo>
                                          <a:pt x="208" y="314"/>
                                          <a:pt x="214" y="314"/>
                                          <a:pt x="235" y="313"/>
                                        </a:cubicBezTo>
                                        <a:cubicBezTo>
                                          <a:pt x="253" y="312"/>
                                          <a:pt x="263" y="309"/>
                                          <a:pt x="270" y="307"/>
                                        </a:cubicBezTo>
                                        <a:cubicBezTo>
                                          <a:pt x="279" y="303"/>
                                          <a:pt x="286" y="299"/>
                                          <a:pt x="292" y="292"/>
                                        </a:cubicBezTo>
                                        <a:cubicBezTo>
                                          <a:pt x="299" y="285"/>
                                          <a:pt x="303" y="279"/>
                                          <a:pt x="307" y="270"/>
                                        </a:cubicBezTo>
                                        <a:cubicBezTo>
                                          <a:pt x="309" y="263"/>
                                          <a:pt x="312" y="253"/>
                                          <a:pt x="313" y="235"/>
                                        </a:cubicBezTo>
                                        <a:cubicBezTo>
                                          <a:pt x="314" y="214"/>
                                          <a:pt x="314" y="208"/>
                                          <a:pt x="314" y="157"/>
                                        </a:cubicBezTo>
                                        <a:cubicBezTo>
                                          <a:pt x="314" y="106"/>
                                          <a:pt x="314" y="100"/>
                                          <a:pt x="313" y="79"/>
                                        </a:cubicBezTo>
                                        <a:cubicBezTo>
                                          <a:pt x="312" y="61"/>
                                          <a:pt x="309" y="51"/>
                                          <a:pt x="307" y="44"/>
                                        </a:cubicBezTo>
                                        <a:close/>
                                        <a:moveTo>
                                          <a:pt x="157" y="256"/>
                                        </a:moveTo>
                                        <a:cubicBezTo>
                                          <a:pt x="103" y="256"/>
                                          <a:pt x="58" y="211"/>
                                          <a:pt x="58" y="157"/>
                                        </a:cubicBezTo>
                                        <a:cubicBezTo>
                                          <a:pt x="58" y="103"/>
                                          <a:pt x="103" y="58"/>
                                          <a:pt x="157" y="58"/>
                                        </a:cubicBezTo>
                                        <a:cubicBezTo>
                                          <a:pt x="211" y="58"/>
                                          <a:pt x="256" y="103"/>
                                          <a:pt x="256" y="157"/>
                                        </a:cubicBezTo>
                                        <a:cubicBezTo>
                                          <a:pt x="256" y="211"/>
                                          <a:pt x="211" y="256"/>
                                          <a:pt x="157" y="256"/>
                                        </a:cubicBezTo>
                                        <a:close/>
                                        <a:moveTo>
                                          <a:pt x="260" y="78"/>
                                        </a:moveTo>
                                        <a:cubicBezTo>
                                          <a:pt x="247" y="78"/>
                                          <a:pt x="236" y="67"/>
                                          <a:pt x="236" y="55"/>
                                        </a:cubicBezTo>
                                        <a:cubicBezTo>
                                          <a:pt x="236" y="42"/>
                                          <a:pt x="247" y="31"/>
                                          <a:pt x="260" y="31"/>
                                        </a:cubicBezTo>
                                        <a:cubicBezTo>
                                          <a:pt x="260" y="31"/>
                                          <a:pt x="260" y="31"/>
                                          <a:pt x="260" y="31"/>
                                        </a:cubicBezTo>
                                        <a:cubicBezTo>
                                          <a:pt x="272" y="31"/>
                                          <a:pt x="283" y="42"/>
                                          <a:pt x="283" y="55"/>
                                        </a:cubicBezTo>
                                        <a:cubicBezTo>
                                          <a:pt x="283" y="67"/>
                                          <a:pt x="272" y="78"/>
                                          <a:pt x="260" y="78"/>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34" name="Freeform 12"/>
                                <wps:cNvSpPr>
                                  <a:spLocks noEditPoints="1"/>
                                </wps:cNvSpPr>
                                <wps:spPr bwMode="auto">
                                  <a:xfrm>
                                    <a:off x="1276291" y="0"/>
                                    <a:ext cx="736600" cy="736600"/>
                                  </a:xfrm>
                                  <a:custGeom>
                                    <a:avLst/>
                                    <a:gdLst>
                                      <a:gd name="T0" fmla="*/ 520 w 520"/>
                                      <a:gd name="T1" fmla="*/ 113 h 520"/>
                                      <a:gd name="T2" fmla="*/ 507 w 520"/>
                                      <a:gd name="T3" fmla="*/ 63 h 520"/>
                                      <a:gd name="T4" fmla="*/ 485 w 520"/>
                                      <a:gd name="T5" fmla="*/ 32 h 520"/>
                                      <a:gd name="T6" fmla="*/ 422 w 520"/>
                                      <a:gd name="T7" fmla="*/ 2 h 520"/>
                                      <a:gd name="T8" fmla="*/ 345 w 520"/>
                                      <a:gd name="T9" fmla="*/ 0 h 520"/>
                                      <a:gd name="T10" fmla="*/ 260 w 520"/>
                                      <a:gd name="T11" fmla="*/ 0 h 520"/>
                                      <a:gd name="T12" fmla="*/ 114 w 520"/>
                                      <a:gd name="T13" fmla="*/ 1 h 520"/>
                                      <a:gd name="T14" fmla="*/ 62 w 520"/>
                                      <a:gd name="T15" fmla="*/ 14 h 520"/>
                                      <a:gd name="T16" fmla="*/ 33 w 520"/>
                                      <a:gd name="T17" fmla="*/ 35 h 520"/>
                                      <a:gd name="T18" fmla="*/ 2 w 520"/>
                                      <a:gd name="T19" fmla="*/ 99 h 520"/>
                                      <a:gd name="T20" fmla="*/ 0 w 520"/>
                                      <a:gd name="T21" fmla="*/ 175 h 520"/>
                                      <a:gd name="T22" fmla="*/ 0 w 520"/>
                                      <a:gd name="T23" fmla="*/ 260 h 520"/>
                                      <a:gd name="T24" fmla="*/ 1 w 520"/>
                                      <a:gd name="T25" fmla="*/ 406 h 520"/>
                                      <a:gd name="T26" fmla="*/ 13 w 520"/>
                                      <a:gd name="T27" fmla="*/ 456 h 520"/>
                                      <a:gd name="T28" fmla="*/ 84 w 520"/>
                                      <a:gd name="T29" fmla="*/ 514 h 520"/>
                                      <a:gd name="T30" fmla="*/ 122 w 520"/>
                                      <a:gd name="T31" fmla="*/ 519 h 520"/>
                                      <a:gd name="T32" fmla="*/ 260 w 520"/>
                                      <a:gd name="T33" fmla="*/ 520 h 520"/>
                                      <a:gd name="T34" fmla="*/ 397 w 520"/>
                                      <a:gd name="T35" fmla="*/ 520 h 520"/>
                                      <a:gd name="T36" fmla="*/ 436 w 520"/>
                                      <a:gd name="T37" fmla="*/ 514 h 520"/>
                                      <a:gd name="T38" fmla="*/ 507 w 520"/>
                                      <a:gd name="T39" fmla="*/ 456 h 520"/>
                                      <a:gd name="T40" fmla="*/ 520 w 520"/>
                                      <a:gd name="T41" fmla="*/ 407 h 520"/>
                                      <a:gd name="T42" fmla="*/ 520 w 520"/>
                                      <a:gd name="T43" fmla="*/ 260 h 520"/>
                                      <a:gd name="T44" fmla="*/ 520 w 520"/>
                                      <a:gd name="T45" fmla="*/ 113 h 520"/>
                                      <a:gd name="T46" fmla="*/ 451 w 520"/>
                                      <a:gd name="T47" fmla="*/ 339 h 520"/>
                                      <a:gd name="T48" fmla="*/ 442 w 520"/>
                                      <a:gd name="T49" fmla="*/ 386 h 520"/>
                                      <a:gd name="T50" fmla="*/ 420 w 520"/>
                                      <a:gd name="T51" fmla="*/ 420 h 520"/>
                                      <a:gd name="T52" fmla="*/ 386 w 520"/>
                                      <a:gd name="T53" fmla="*/ 442 h 520"/>
                                      <a:gd name="T54" fmla="*/ 339 w 520"/>
                                      <a:gd name="T55" fmla="*/ 451 h 520"/>
                                      <a:gd name="T56" fmla="*/ 260 w 520"/>
                                      <a:gd name="T57" fmla="*/ 452 h 520"/>
                                      <a:gd name="T58" fmla="*/ 181 w 520"/>
                                      <a:gd name="T59" fmla="*/ 451 h 520"/>
                                      <a:gd name="T60" fmla="*/ 134 w 520"/>
                                      <a:gd name="T61" fmla="*/ 442 h 520"/>
                                      <a:gd name="T62" fmla="*/ 100 w 520"/>
                                      <a:gd name="T63" fmla="*/ 420 h 520"/>
                                      <a:gd name="T64" fmla="*/ 78 w 520"/>
                                      <a:gd name="T65" fmla="*/ 386 h 520"/>
                                      <a:gd name="T66" fmla="*/ 69 w 520"/>
                                      <a:gd name="T67" fmla="*/ 339 h 520"/>
                                      <a:gd name="T68" fmla="*/ 68 w 520"/>
                                      <a:gd name="T69" fmla="*/ 260 h 520"/>
                                      <a:gd name="T70" fmla="*/ 69 w 520"/>
                                      <a:gd name="T71" fmla="*/ 181 h 520"/>
                                      <a:gd name="T72" fmla="*/ 78 w 520"/>
                                      <a:gd name="T73" fmla="*/ 134 h 520"/>
                                      <a:gd name="T74" fmla="*/ 100 w 520"/>
                                      <a:gd name="T75" fmla="*/ 100 h 520"/>
                                      <a:gd name="T76" fmla="*/ 134 w 520"/>
                                      <a:gd name="T77" fmla="*/ 78 h 520"/>
                                      <a:gd name="T78" fmla="*/ 181 w 520"/>
                                      <a:gd name="T79" fmla="*/ 69 h 520"/>
                                      <a:gd name="T80" fmla="*/ 260 w 520"/>
                                      <a:gd name="T81" fmla="*/ 68 h 520"/>
                                      <a:gd name="T82" fmla="*/ 339 w 520"/>
                                      <a:gd name="T83" fmla="*/ 69 h 520"/>
                                      <a:gd name="T84" fmla="*/ 386 w 520"/>
                                      <a:gd name="T85" fmla="*/ 78 h 520"/>
                                      <a:gd name="T86" fmla="*/ 420 w 520"/>
                                      <a:gd name="T87" fmla="*/ 100 h 520"/>
                                      <a:gd name="T88" fmla="*/ 442 w 520"/>
                                      <a:gd name="T89" fmla="*/ 134 h 520"/>
                                      <a:gd name="T90" fmla="*/ 451 w 520"/>
                                      <a:gd name="T91" fmla="*/ 181 h 520"/>
                                      <a:gd name="T92" fmla="*/ 452 w 520"/>
                                      <a:gd name="T93" fmla="*/ 260 h 520"/>
                                      <a:gd name="T94" fmla="*/ 451 w 520"/>
                                      <a:gd name="T95" fmla="*/ 339 h 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20" h="520">
                                        <a:moveTo>
                                          <a:pt x="520" y="113"/>
                                        </a:moveTo>
                                        <a:cubicBezTo>
                                          <a:pt x="518" y="92"/>
                                          <a:pt x="514" y="78"/>
                                          <a:pt x="507" y="63"/>
                                        </a:cubicBezTo>
                                        <a:cubicBezTo>
                                          <a:pt x="501" y="51"/>
                                          <a:pt x="494" y="42"/>
                                          <a:pt x="485" y="32"/>
                                        </a:cubicBezTo>
                                        <a:cubicBezTo>
                                          <a:pt x="468" y="16"/>
                                          <a:pt x="447" y="6"/>
                                          <a:pt x="422" y="2"/>
                                        </a:cubicBezTo>
                                        <a:cubicBezTo>
                                          <a:pt x="409" y="1"/>
                                          <a:pt x="407" y="0"/>
                                          <a:pt x="345" y="0"/>
                                        </a:cubicBezTo>
                                        <a:cubicBezTo>
                                          <a:pt x="260" y="0"/>
                                          <a:pt x="260" y="0"/>
                                          <a:pt x="260" y="0"/>
                                        </a:cubicBezTo>
                                        <a:cubicBezTo>
                                          <a:pt x="152" y="0"/>
                                          <a:pt x="120" y="0"/>
                                          <a:pt x="114" y="1"/>
                                        </a:cubicBezTo>
                                        <a:cubicBezTo>
                                          <a:pt x="91" y="2"/>
                                          <a:pt x="78" y="6"/>
                                          <a:pt x="62" y="14"/>
                                        </a:cubicBezTo>
                                        <a:cubicBezTo>
                                          <a:pt x="51" y="19"/>
                                          <a:pt x="42" y="26"/>
                                          <a:pt x="33" y="35"/>
                                        </a:cubicBezTo>
                                        <a:cubicBezTo>
                                          <a:pt x="16" y="53"/>
                                          <a:pt x="6" y="74"/>
                                          <a:pt x="2" y="99"/>
                                        </a:cubicBezTo>
                                        <a:cubicBezTo>
                                          <a:pt x="1" y="111"/>
                                          <a:pt x="0" y="113"/>
                                          <a:pt x="0" y="175"/>
                                        </a:cubicBezTo>
                                        <a:cubicBezTo>
                                          <a:pt x="0" y="196"/>
                                          <a:pt x="0" y="223"/>
                                          <a:pt x="0" y="260"/>
                                        </a:cubicBezTo>
                                        <a:cubicBezTo>
                                          <a:pt x="0" y="368"/>
                                          <a:pt x="0" y="400"/>
                                          <a:pt x="1" y="406"/>
                                        </a:cubicBezTo>
                                        <a:cubicBezTo>
                                          <a:pt x="2" y="428"/>
                                          <a:pt x="6" y="442"/>
                                          <a:pt x="13" y="456"/>
                                        </a:cubicBezTo>
                                        <a:cubicBezTo>
                                          <a:pt x="27" y="485"/>
                                          <a:pt x="53" y="506"/>
                                          <a:pt x="84" y="514"/>
                                        </a:cubicBezTo>
                                        <a:cubicBezTo>
                                          <a:pt x="95" y="517"/>
                                          <a:pt x="107" y="519"/>
                                          <a:pt x="122" y="519"/>
                                        </a:cubicBezTo>
                                        <a:cubicBezTo>
                                          <a:pt x="128" y="520"/>
                                          <a:pt x="194" y="520"/>
                                          <a:pt x="260" y="520"/>
                                        </a:cubicBezTo>
                                        <a:cubicBezTo>
                                          <a:pt x="325" y="520"/>
                                          <a:pt x="391" y="520"/>
                                          <a:pt x="397" y="520"/>
                                        </a:cubicBezTo>
                                        <a:cubicBezTo>
                                          <a:pt x="415" y="519"/>
                                          <a:pt x="425" y="517"/>
                                          <a:pt x="436" y="514"/>
                                        </a:cubicBezTo>
                                        <a:cubicBezTo>
                                          <a:pt x="468" y="506"/>
                                          <a:pt x="493" y="485"/>
                                          <a:pt x="507" y="456"/>
                                        </a:cubicBezTo>
                                        <a:cubicBezTo>
                                          <a:pt x="514" y="442"/>
                                          <a:pt x="518" y="428"/>
                                          <a:pt x="520" y="407"/>
                                        </a:cubicBezTo>
                                        <a:cubicBezTo>
                                          <a:pt x="520" y="403"/>
                                          <a:pt x="520" y="331"/>
                                          <a:pt x="520" y="260"/>
                                        </a:cubicBezTo>
                                        <a:cubicBezTo>
                                          <a:pt x="520" y="188"/>
                                          <a:pt x="520" y="117"/>
                                          <a:pt x="520" y="113"/>
                                        </a:cubicBezTo>
                                        <a:close/>
                                        <a:moveTo>
                                          <a:pt x="451" y="339"/>
                                        </a:moveTo>
                                        <a:cubicBezTo>
                                          <a:pt x="450" y="360"/>
                                          <a:pt x="447" y="374"/>
                                          <a:pt x="442" y="386"/>
                                        </a:cubicBezTo>
                                        <a:cubicBezTo>
                                          <a:pt x="437" y="398"/>
                                          <a:pt x="430" y="409"/>
                                          <a:pt x="420" y="420"/>
                                        </a:cubicBezTo>
                                        <a:cubicBezTo>
                                          <a:pt x="409" y="430"/>
                                          <a:pt x="398" y="437"/>
                                          <a:pt x="386" y="442"/>
                                        </a:cubicBezTo>
                                        <a:cubicBezTo>
                                          <a:pt x="374" y="447"/>
                                          <a:pt x="360" y="450"/>
                                          <a:pt x="339" y="451"/>
                                        </a:cubicBezTo>
                                        <a:cubicBezTo>
                                          <a:pt x="319" y="452"/>
                                          <a:pt x="312" y="452"/>
                                          <a:pt x="260" y="452"/>
                                        </a:cubicBezTo>
                                        <a:cubicBezTo>
                                          <a:pt x="208" y="452"/>
                                          <a:pt x="201" y="452"/>
                                          <a:pt x="181" y="451"/>
                                        </a:cubicBezTo>
                                        <a:cubicBezTo>
                                          <a:pt x="160" y="450"/>
                                          <a:pt x="146" y="447"/>
                                          <a:pt x="134" y="442"/>
                                        </a:cubicBezTo>
                                        <a:cubicBezTo>
                                          <a:pt x="122" y="437"/>
                                          <a:pt x="111" y="430"/>
                                          <a:pt x="100" y="420"/>
                                        </a:cubicBezTo>
                                        <a:cubicBezTo>
                                          <a:pt x="90" y="409"/>
                                          <a:pt x="83" y="398"/>
                                          <a:pt x="78" y="386"/>
                                        </a:cubicBezTo>
                                        <a:cubicBezTo>
                                          <a:pt x="73" y="374"/>
                                          <a:pt x="70" y="360"/>
                                          <a:pt x="69" y="339"/>
                                        </a:cubicBezTo>
                                        <a:cubicBezTo>
                                          <a:pt x="68" y="319"/>
                                          <a:pt x="68" y="312"/>
                                          <a:pt x="68" y="260"/>
                                        </a:cubicBezTo>
                                        <a:cubicBezTo>
                                          <a:pt x="68" y="208"/>
                                          <a:pt x="68" y="201"/>
                                          <a:pt x="69" y="181"/>
                                        </a:cubicBezTo>
                                        <a:cubicBezTo>
                                          <a:pt x="70" y="160"/>
                                          <a:pt x="73" y="146"/>
                                          <a:pt x="78" y="134"/>
                                        </a:cubicBezTo>
                                        <a:cubicBezTo>
                                          <a:pt x="83" y="122"/>
                                          <a:pt x="90" y="111"/>
                                          <a:pt x="100" y="100"/>
                                        </a:cubicBezTo>
                                        <a:cubicBezTo>
                                          <a:pt x="111" y="90"/>
                                          <a:pt x="122" y="83"/>
                                          <a:pt x="134" y="78"/>
                                        </a:cubicBezTo>
                                        <a:cubicBezTo>
                                          <a:pt x="146" y="73"/>
                                          <a:pt x="160" y="70"/>
                                          <a:pt x="181" y="69"/>
                                        </a:cubicBezTo>
                                        <a:cubicBezTo>
                                          <a:pt x="201" y="68"/>
                                          <a:pt x="208" y="68"/>
                                          <a:pt x="260" y="68"/>
                                        </a:cubicBezTo>
                                        <a:cubicBezTo>
                                          <a:pt x="312" y="68"/>
                                          <a:pt x="319" y="68"/>
                                          <a:pt x="339" y="69"/>
                                        </a:cubicBezTo>
                                        <a:cubicBezTo>
                                          <a:pt x="360" y="70"/>
                                          <a:pt x="374" y="73"/>
                                          <a:pt x="386" y="78"/>
                                        </a:cubicBezTo>
                                        <a:cubicBezTo>
                                          <a:pt x="398" y="83"/>
                                          <a:pt x="409" y="90"/>
                                          <a:pt x="420" y="100"/>
                                        </a:cubicBezTo>
                                        <a:cubicBezTo>
                                          <a:pt x="430" y="111"/>
                                          <a:pt x="437" y="122"/>
                                          <a:pt x="442" y="134"/>
                                        </a:cubicBezTo>
                                        <a:cubicBezTo>
                                          <a:pt x="447" y="146"/>
                                          <a:pt x="450" y="160"/>
                                          <a:pt x="451" y="181"/>
                                        </a:cubicBezTo>
                                        <a:cubicBezTo>
                                          <a:pt x="452" y="201"/>
                                          <a:pt x="452" y="208"/>
                                          <a:pt x="452" y="260"/>
                                        </a:cubicBezTo>
                                        <a:cubicBezTo>
                                          <a:pt x="452" y="312"/>
                                          <a:pt x="452" y="319"/>
                                          <a:pt x="451" y="339"/>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grpSp>
                            <wps:wsp>
                              <wps:cNvPr id="35" name="Freeform 16">
                                <a:extLst>
                                  <a:ext uri="{FF2B5EF4-FFF2-40B4-BE49-F238E27FC236}">
                                    <a16:creationId xmlns:a16="http://schemas.microsoft.com/office/drawing/2014/main" id="{317B34B8-232A-4D76-BD2B-093F8EAD80A7}"/>
                                  </a:ext>
                                </a:extLst>
                              </wps:cNvPr>
                              <wps:cNvSpPr>
                                <a:spLocks noChangeAspect="1"/>
                              </wps:cNvSpPr>
                              <wps:spPr bwMode="auto">
                                <a:xfrm>
                                  <a:off x="593768" y="0"/>
                                  <a:ext cx="442410" cy="360000"/>
                                </a:xfrm>
                                <a:custGeom>
                                  <a:avLst/>
                                  <a:gdLst>
                                    <a:gd name="T0" fmla="*/ 686 w 686"/>
                                    <a:gd name="T1" fmla="*/ 66 h 558"/>
                                    <a:gd name="T2" fmla="*/ 605 w 686"/>
                                    <a:gd name="T3" fmla="*/ 89 h 558"/>
                                    <a:gd name="T4" fmla="*/ 667 w 686"/>
                                    <a:gd name="T5" fmla="*/ 11 h 558"/>
                                    <a:gd name="T6" fmla="*/ 578 w 686"/>
                                    <a:gd name="T7" fmla="*/ 45 h 558"/>
                                    <a:gd name="T8" fmla="*/ 475 w 686"/>
                                    <a:gd name="T9" fmla="*/ 0 h 558"/>
                                    <a:gd name="T10" fmla="*/ 334 w 686"/>
                                    <a:gd name="T11" fmla="*/ 141 h 558"/>
                                    <a:gd name="T12" fmla="*/ 338 w 686"/>
                                    <a:gd name="T13" fmla="*/ 173 h 558"/>
                                    <a:gd name="T14" fmla="*/ 48 w 686"/>
                                    <a:gd name="T15" fmla="*/ 26 h 558"/>
                                    <a:gd name="T16" fmla="*/ 29 w 686"/>
                                    <a:gd name="T17" fmla="*/ 97 h 558"/>
                                    <a:gd name="T18" fmla="*/ 91 w 686"/>
                                    <a:gd name="T19" fmla="*/ 214 h 558"/>
                                    <a:gd name="T20" fmla="*/ 28 w 686"/>
                                    <a:gd name="T21" fmla="*/ 197 h 558"/>
                                    <a:gd name="T22" fmla="*/ 28 w 686"/>
                                    <a:gd name="T23" fmla="*/ 198 h 558"/>
                                    <a:gd name="T24" fmla="*/ 140 w 686"/>
                                    <a:gd name="T25" fmla="*/ 336 h 558"/>
                                    <a:gd name="T26" fmla="*/ 103 w 686"/>
                                    <a:gd name="T27" fmla="*/ 341 h 558"/>
                                    <a:gd name="T28" fmla="*/ 77 w 686"/>
                                    <a:gd name="T29" fmla="*/ 339 h 558"/>
                                    <a:gd name="T30" fmla="*/ 208 w 686"/>
                                    <a:gd name="T31" fmla="*/ 436 h 558"/>
                                    <a:gd name="T32" fmla="*/ 34 w 686"/>
                                    <a:gd name="T33" fmla="*/ 497 h 558"/>
                                    <a:gd name="T34" fmla="*/ 0 w 686"/>
                                    <a:gd name="T35" fmla="*/ 495 h 558"/>
                                    <a:gd name="T36" fmla="*/ 216 w 686"/>
                                    <a:gd name="T37" fmla="*/ 558 h 558"/>
                                    <a:gd name="T38" fmla="*/ 616 w 686"/>
                                    <a:gd name="T39" fmla="*/ 158 h 558"/>
                                    <a:gd name="T40" fmla="*/ 616 w 686"/>
                                    <a:gd name="T41" fmla="*/ 139 h 558"/>
                                    <a:gd name="T42" fmla="*/ 686 w 686"/>
                                    <a:gd name="T43" fmla="*/ 66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86" h="558">
                                      <a:moveTo>
                                        <a:pt x="686" y="66"/>
                                      </a:moveTo>
                                      <a:cubicBezTo>
                                        <a:pt x="661" y="78"/>
                                        <a:pt x="634" y="85"/>
                                        <a:pt x="605" y="89"/>
                                      </a:cubicBezTo>
                                      <a:cubicBezTo>
                                        <a:pt x="634" y="71"/>
                                        <a:pt x="657" y="44"/>
                                        <a:pt x="667" y="11"/>
                                      </a:cubicBezTo>
                                      <a:cubicBezTo>
                                        <a:pt x="640" y="27"/>
                                        <a:pt x="610" y="39"/>
                                        <a:pt x="578" y="45"/>
                                      </a:cubicBezTo>
                                      <a:cubicBezTo>
                                        <a:pt x="552" y="18"/>
                                        <a:pt x="515" y="0"/>
                                        <a:pt x="475" y="0"/>
                                      </a:cubicBezTo>
                                      <a:cubicBezTo>
                                        <a:pt x="397" y="0"/>
                                        <a:pt x="334" y="64"/>
                                        <a:pt x="334" y="141"/>
                                      </a:cubicBezTo>
                                      <a:cubicBezTo>
                                        <a:pt x="334" y="152"/>
                                        <a:pt x="335" y="163"/>
                                        <a:pt x="338" y="173"/>
                                      </a:cubicBezTo>
                                      <a:cubicBezTo>
                                        <a:pt x="221" y="167"/>
                                        <a:pt x="117" y="111"/>
                                        <a:pt x="48" y="26"/>
                                      </a:cubicBezTo>
                                      <a:cubicBezTo>
                                        <a:pt x="36" y="47"/>
                                        <a:pt x="29" y="71"/>
                                        <a:pt x="29" y="97"/>
                                      </a:cubicBezTo>
                                      <a:cubicBezTo>
                                        <a:pt x="29" y="146"/>
                                        <a:pt x="54" y="189"/>
                                        <a:pt x="91" y="214"/>
                                      </a:cubicBezTo>
                                      <a:cubicBezTo>
                                        <a:pt x="68" y="213"/>
                                        <a:pt x="47" y="207"/>
                                        <a:pt x="28" y="197"/>
                                      </a:cubicBezTo>
                                      <a:cubicBezTo>
                                        <a:pt x="28" y="197"/>
                                        <a:pt x="28" y="198"/>
                                        <a:pt x="28" y="198"/>
                                      </a:cubicBezTo>
                                      <a:cubicBezTo>
                                        <a:pt x="28" y="267"/>
                                        <a:pt x="76" y="323"/>
                                        <a:pt x="140" y="336"/>
                                      </a:cubicBezTo>
                                      <a:cubicBezTo>
                                        <a:pt x="129" y="340"/>
                                        <a:pt x="116" y="341"/>
                                        <a:pt x="103" y="341"/>
                                      </a:cubicBezTo>
                                      <a:cubicBezTo>
                                        <a:pt x="94" y="341"/>
                                        <a:pt x="85" y="340"/>
                                        <a:pt x="77" y="339"/>
                                      </a:cubicBezTo>
                                      <a:cubicBezTo>
                                        <a:pt x="95" y="395"/>
                                        <a:pt x="147" y="435"/>
                                        <a:pt x="208" y="436"/>
                                      </a:cubicBezTo>
                                      <a:cubicBezTo>
                                        <a:pt x="160" y="474"/>
                                        <a:pt x="100" y="497"/>
                                        <a:pt x="34" y="497"/>
                                      </a:cubicBezTo>
                                      <a:cubicBezTo>
                                        <a:pt x="22" y="497"/>
                                        <a:pt x="11" y="496"/>
                                        <a:pt x="0" y="495"/>
                                      </a:cubicBezTo>
                                      <a:cubicBezTo>
                                        <a:pt x="62" y="535"/>
                                        <a:pt x="136" y="558"/>
                                        <a:pt x="216" y="558"/>
                                      </a:cubicBezTo>
                                      <a:cubicBezTo>
                                        <a:pt x="475" y="558"/>
                                        <a:pt x="616" y="344"/>
                                        <a:pt x="616" y="158"/>
                                      </a:cubicBezTo>
                                      <a:cubicBezTo>
                                        <a:pt x="616" y="151"/>
                                        <a:pt x="616" y="145"/>
                                        <a:pt x="616" y="139"/>
                                      </a:cubicBezTo>
                                      <a:cubicBezTo>
                                        <a:pt x="643" y="119"/>
                                        <a:pt x="667" y="95"/>
                                        <a:pt x="686" y="66"/>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36" name="Freeform 20">
                                <a:extLst>
                                  <a:ext uri="{FF2B5EF4-FFF2-40B4-BE49-F238E27FC236}">
                                    <a16:creationId xmlns:a16="http://schemas.microsoft.com/office/drawing/2014/main" id="{21328B6D-FEF6-44D8-A5EF-778A48F62F38}"/>
                                  </a:ext>
                                </a:extLst>
                              </wps:cNvPr>
                              <wps:cNvSpPr>
                                <a:spLocks noChangeAspect="1" noEditPoints="1"/>
                              </wps:cNvSpPr>
                              <wps:spPr bwMode="auto">
                                <a:xfrm>
                                  <a:off x="0" y="0"/>
                                  <a:ext cx="363870" cy="360000"/>
                                </a:xfrm>
                                <a:custGeom>
                                  <a:avLst/>
                                  <a:gdLst>
                                    <a:gd name="T0" fmla="*/ 948 w 948"/>
                                    <a:gd name="T1" fmla="*/ 145 h 940"/>
                                    <a:gd name="T2" fmla="*/ 798 w 948"/>
                                    <a:gd name="T3" fmla="*/ 0 h 940"/>
                                    <a:gd name="T4" fmla="*/ 142 w 948"/>
                                    <a:gd name="T5" fmla="*/ 0 h 940"/>
                                    <a:gd name="T6" fmla="*/ 0 w 948"/>
                                    <a:gd name="T7" fmla="*/ 142 h 940"/>
                                    <a:gd name="T8" fmla="*/ 0 w 948"/>
                                    <a:gd name="T9" fmla="*/ 798 h 940"/>
                                    <a:gd name="T10" fmla="*/ 142 w 948"/>
                                    <a:gd name="T11" fmla="*/ 940 h 940"/>
                                    <a:gd name="T12" fmla="*/ 798 w 948"/>
                                    <a:gd name="T13" fmla="*/ 940 h 940"/>
                                    <a:gd name="T14" fmla="*/ 948 w 948"/>
                                    <a:gd name="T15" fmla="*/ 801 h 940"/>
                                    <a:gd name="T16" fmla="*/ 948 w 948"/>
                                    <a:gd name="T17" fmla="*/ 145 h 940"/>
                                    <a:gd name="T18" fmla="*/ 286 w 948"/>
                                    <a:gd name="T19" fmla="*/ 815 h 940"/>
                                    <a:gd name="T20" fmla="*/ 138 w 948"/>
                                    <a:gd name="T21" fmla="*/ 815 h 940"/>
                                    <a:gd name="T22" fmla="*/ 138 w 948"/>
                                    <a:gd name="T23" fmla="*/ 339 h 940"/>
                                    <a:gd name="T24" fmla="*/ 286 w 948"/>
                                    <a:gd name="T25" fmla="*/ 339 h 940"/>
                                    <a:gd name="T26" fmla="*/ 286 w 948"/>
                                    <a:gd name="T27" fmla="*/ 815 h 940"/>
                                    <a:gd name="T28" fmla="*/ 212 w 948"/>
                                    <a:gd name="T29" fmla="*/ 274 h 940"/>
                                    <a:gd name="T30" fmla="*/ 211 w 948"/>
                                    <a:gd name="T31" fmla="*/ 274 h 940"/>
                                    <a:gd name="T32" fmla="*/ 129 w 948"/>
                                    <a:gd name="T33" fmla="*/ 192 h 940"/>
                                    <a:gd name="T34" fmla="*/ 213 w 948"/>
                                    <a:gd name="T35" fmla="*/ 109 h 940"/>
                                    <a:gd name="T36" fmla="*/ 296 w 948"/>
                                    <a:gd name="T37" fmla="*/ 192 h 940"/>
                                    <a:gd name="T38" fmla="*/ 212 w 948"/>
                                    <a:gd name="T39" fmla="*/ 274 h 940"/>
                                    <a:gd name="T40" fmla="*/ 821 w 948"/>
                                    <a:gd name="T41" fmla="*/ 815 h 940"/>
                                    <a:gd name="T42" fmla="*/ 673 w 948"/>
                                    <a:gd name="T43" fmla="*/ 815 h 940"/>
                                    <a:gd name="T44" fmla="*/ 673 w 948"/>
                                    <a:gd name="T45" fmla="*/ 560 h 940"/>
                                    <a:gd name="T46" fmla="*/ 598 w 948"/>
                                    <a:gd name="T47" fmla="*/ 453 h 940"/>
                                    <a:gd name="T48" fmla="*/ 521 w 948"/>
                                    <a:gd name="T49" fmla="*/ 511 h 940"/>
                                    <a:gd name="T50" fmla="*/ 517 w 948"/>
                                    <a:gd name="T51" fmla="*/ 549 h 940"/>
                                    <a:gd name="T52" fmla="*/ 517 w 948"/>
                                    <a:gd name="T53" fmla="*/ 815 h 940"/>
                                    <a:gd name="T54" fmla="*/ 368 w 948"/>
                                    <a:gd name="T55" fmla="*/ 815 h 940"/>
                                    <a:gd name="T56" fmla="*/ 368 w 948"/>
                                    <a:gd name="T57" fmla="*/ 339 h 940"/>
                                    <a:gd name="T58" fmla="*/ 517 w 948"/>
                                    <a:gd name="T59" fmla="*/ 339 h 940"/>
                                    <a:gd name="T60" fmla="*/ 517 w 948"/>
                                    <a:gd name="T61" fmla="*/ 406 h 940"/>
                                    <a:gd name="T62" fmla="*/ 650 w 948"/>
                                    <a:gd name="T63" fmla="*/ 328 h 940"/>
                                    <a:gd name="T64" fmla="*/ 821 w 948"/>
                                    <a:gd name="T65" fmla="*/ 542 h 940"/>
                                    <a:gd name="T66" fmla="*/ 821 w 948"/>
                                    <a:gd name="T67" fmla="*/ 815 h 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48" h="940">
                                      <a:moveTo>
                                        <a:pt x="948" y="145"/>
                                      </a:moveTo>
                                      <a:cubicBezTo>
                                        <a:pt x="940" y="64"/>
                                        <a:pt x="876" y="0"/>
                                        <a:pt x="798" y="0"/>
                                      </a:cubicBezTo>
                                      <a:cubicBezTo>
                                        <a:pt x="142" y="0"/>
                                        <a:pt x="142" y="0"/>
                                        <a:pt x="142" y="0"/>
                                      </a:cubicBezTo>
                                      <a:cubicBezTo>
                                        <a:pt x="64" y="0"/>
                                        <a:pt x="0" y="64"/>
                                        <a:pt x="0" y="142"/>
                                      </a:cubicBezTo>
                                      <a:cubicBezTo>
                                        <a:pt x="0" y="798"/>
                                        <a:pt x="0" y="798"/>
                                        <a:pt x="0" y="798"/>
                                      </a:cubicBezTo>
                                      <a:cubicBezTo>
                                        <a:pt x="0" y="876"/>
                                        <a:pt x="64" y="940"/>
                                        <a:pt x="142" y="940"/>
                                      </a:cubicBezTo>
                                      <a:cubicBezTo>
                                        <a:pt x="798" y="940"/>
                                        <a:pt x="798" y="940"/>
                                        <a:pt x="798" y="940"/>
                                      </a:cubicBezTo>
                                      <a:cubicBezTo>
                                        <a:pt x="876" y="940"/>
                                        <a:pt x="940" y="876"/>
                                        <a:pt x="948" y="801"/>
                                      </a:cubicBezTo>
                                      <a:lnTo>
                                        <a:pt x="948" y="145"/>
                                      </a:lnTo>
                                      <a:close/>
                                      <a:moveTo>
                                        <a:pt x="286" y="815"/>
                                      </a:moveTo>
                                      <a:cubicBezTo>
                                        <a:pt x="138" y="815"/>
                                        <a:pt x="138" y="815"/>
                                        <a:pt x="138" y="815"/>
                                      </a:cubicBezTo>
                                      <a:cubicBezTo>
                                        <a:pt x="138" y="339"/>
                                        <a:pt x="138" y="339"/>
                                        <a:pt x="138" y="339"/>
                                      </a:cubicBezTo>
                                      <a:cubicBezTo>
                                        <a:pt x="286" y="339"/>
                                        <a:pt x="286" y="339"/>
                                        <a:pt x="286" y="339"/>
                                      </a:cubicBezTo>
                                      <a:lnTo>
                                        <a:pt x="286" y="815"/>
                                      </a:lnTo>
                                      <a:close/>
                                      <a:moveTo>
                                        <a:pt x="212" y="274"/>
                                      </a:moveTo>
                                      <a:cubicBezTo>
                                        <a:pt x="211" y="274"/>
                                        <a:pt x="211" y="274"/>
                                        <a:pt x="211" y="274"/>
                                      </a:cubicBezTo>
                                      <a:cubicBezTo>
                                        <a:pt x="161" y="274"/>
                                        <a:pt x="129" y="237"/>
                                        <a:pt x="129" y="192"/>
                                      </a:cubicBezTo>
                                      <a:cubicBezTo>
                                        <a:pt x="129" y="145"/>
                                        <a:pt x="162" y="109"/>
                                        <a:pt x="213" y="109"/>
                                      </a:cubicBezTo>
                                      <a:cubicBezTo>
                                        <a:pt x="264" y="109"/>
                                        <a:pt x="295" y="145"/>
                                        <a:pt x="296" y="192"/>
                                      </a:cubicBezTo>
                                      <a:cubicBezTo>
                                        <a:pt x="296" y="237"/>
                                        <a:pt x="264" y="274"/>
                                        <a:pt x="212" y="274"/>
                                      </a:cubicBezTo>
                                      <a:close/>
                                      <a:moveTo>
                                        <a:pt x="821" y="815"/>
                                      </a:moveTo>
                                      <a:cubicBezTo>
                                        <a:pt x="673" y="815"/>
                                        <a:pt x="673" y="815"/>
                                        <a:pt x="673" y="815"/>
                                      </a:cubicBezTo>
                                      <a:cubicBezTo>
                                        <a:pt x="673" y="560"/>
                                        <a:pt x="673" y="560"/>
                                        <a:pt x="673" y="560"/>
                                      </a:cubicBezTo>
                                      <a:cubicBezTo>
                                        <a:pt x="673" y="496"/>
                                        <a:pt x="651" y="453"/>
                                        <a:pt x="598" y="453"/>
                                      </a:cubicBezTo>
                                      <a:cubicBezTo>
                                        <a:pt x="557" y="453"/>
                                        <a:pt x="532" y="482"/>
                                        <a:pt x="521" y="511"/>
                                      </a:cubicBezTo>
                                      <a:cubicBezTo>
                                        <a:pt x="518" y="521"/>
                                        <a:pt x="517" y="535"/>
                                        <a:pt x="517" y="549"/>
                                      </a:cubicBezTo>
                                      <a:cubicBezTo>
                                        <a:pt x="517" y="815"/>
                                        <a:pt x="517" y="815"/>
                                        <a:pt x="517" y="815"/>
                                      </a:cubicBezTo>
                                      <a:cubicBezTo>
                                        <a:pt x="368" y="815"/>
                                        <a:pt x="368" y="815"/>
                                        <a:pt x="368" y="815"/>
                                      </a:cubicBezTo>
                                      <a:cubicBezTo>
                                        <a:pt x="368" y="815"/>
                                        <a:pt x="370" y="384"/>
                                        <a:pt x="368" y="339"/>
                                      </a:cubicBezTo>
                                      <a:cubicBezTo>
                                        <a:pt x="517" y="339"/>
                                        <a:pt x="517" y="339"/>
                                        <a:pt x="517" y="339"/>
                                      </a:cubicBezTo>
                                      <a:cubicBezTo>
                                        <a:pt x="517" y="406"/>
                                        <a:pt x="517" y="406"/>
                                        <a:pt x="517" y="406"/>
                                      </a:cubicBezTo>
                                      <a:cubicBezTo>
                                        <a:pt x="536" y="374"/>
                                        <a:pt x="572" y="328"/>
                                        <a:pt x="650" y="328"/>
                                      </a:cubicBezTo>
                                      <a:cubicBezTo>
                                        <a:pt x="748" y="328"/>
                                        <a:pt x="821" y="396"/>
                                        <a:pt x="821" y="542"/>
                                      </a:cubicBezTo>
                                      <a:lnTo>
                                        <a:pt x="821" y="815"/>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wgp>
                        </a:graphicData>
                      </a:graphic>
                    </wp:inline>
                  </w:drawing>
                </mc:Choice>
                <mc:Fallback>
                  <w:pict>
                    <v:group w14:anchorId="329C443B" id="Group 26" o:spid="_x0000_s1026" alt="Social Media Icons" style="width:82.9pt;height:13.2pt;mso-position-horizontal-relative:char;mso-position-vertical-relative:line" coordsize="2248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">
                      <v:group id="Group 29" o:spid="_x0000_s1027" style="position:absolute;left:18881;width:3607;height:3600" coordorigin="18947" coordsize="17970,1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5" o:spid="_x0000_s1028" style="position:absolute;left:18947;width:17971;height:17938;visibility:visible;mso-wrap-style:square;v-text-anchor:top" coordsize="3996,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" path="m216,c3780,,3780,,3780,v120,,216,96,216,216c3996,3780,3996,3780,3996,3780v,120,-96,216,-216,216c2760,3996,2760,3996,2760,3996,2441,3732,2441,3732,2441,3732v-307,264,-307,264,-307,264c216,3996,216,3996,216,3996,96,3996,,3900,,3780,,216,,216,,216,,96,96,,216,xe" fillcolor="#333a56 [3205]" stroked="f">
                          <v:path arrowok="t" o:connecttype="custom" o:connectlocs="97138,0;1699912,0;1797050,96966;1797050,1696909;1699912,1793875;1241206,1793875;1097748,1675361;959686,1793875;97138,1793875;0,1696909;0,96966;97138,0" o:connectangles="0,0,0,0,0,0,0,0,0,0,0,0"/>
                          <o:lock v:ext="edit" aspectratio="t"/>
                        </v:shape>
                        <v:shape id="Freeform 6" o:spid="_x0000_s1029" style="position:absolute;left:26186;top:2714;width:7938;height:15224;visibility:visible;mso-wrap-style:square;v-text-anchor:top" coordsize="1764,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" path="m522,3392v,-1549,,-1549,,-1549c,1843,,1843,,1843,,1241,,1241,,1241v522,,522,,522,c522,781,522,781,522,781,522,300,820,,1291,v283,,473,23,473,23c1764,566,1764,566,1764,566v-319,,-319,,-319,c1243,566,1148,637,1148,851v,390,,390,,390c1744,1241,1744,1241,1744,1241v-77,602,-77,602,-77,602c1148,1843,1148,1843,1148,1843v,1549,,1549,,1549l522,3392xe" fillcolor="white [3212]" stroked="f">
                          <v:path arrowok="t" o:connecttype="custom" o:connectlocs="234885,1522413;234885,827184;0,827184;0,556991;234885,556991;234885,350532;580913,0;793750,10323;793750,254035;650209,254035;516567,381950;516567,556991;784751,556991;750103,827184;516567,827184;516567,1522413;234885,1522413" o:connectangles="0,0,0,0,0,0,0,0,0,0,0,0,0,0,0,0,0"/>
                        </v:shape>
                      </v:group>
                      <v:group id="Group 28" o:spid="_x0000_s1030" style="position:absolute;left:12706;width:3600;height:3600" coordorigin="12762" coordsize="7366,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31" style="position:absolute;left:15541;top:2778;width:180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" fillcolor="#333a56 [3205]" stroked="f"/>
                        <v:shape id="Freeform 11" o:spid="_x0000_s1032" style="position:absolute;left:14223;top:1460;width:4445;height:4445;visibility:visible;mso-wrap-style:square;v-text-anchor:top" coordsize="31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" path="m307,44c303,35,299,28,292,22,286,15,279,11,270,7,263,5,253,2,235,1,214,,208,,157,v-6,,-12,,-17,c140,,140,,140,,104,,97,,79,1,61,1,51,5,44,7,35,11,28,15,22,22,15,28,11,35,7,44,5,50,2,61,1,79,,100,,106,,157v,51,,57,1,77c2,253,5,263,7,270v4,9,8,15,15,22c28,299,35,303,44,307v7,2,17,5,35,6c100,314,106,314,157,314v51,,57,,78,-1c253,312,263,309,270,307v9,-4,16,-8,22,-15c299,285,303,279,307,270v2,-7,5,-17,6,-35c314,214,314,208,314,157v,-51,,-57,-1,-78c312,61,309,51,307,44xm157,256v-54,,-99,-45,-99,-99c58,103,103,58,157,58v54,,99,45,99,99c256,211,211,256,157,256xm260,78c247,78,236,67,236,55v,-13,11,-24,24,-24c260,31,260,31,260,31v12,,23,11,23,24c283,67,272,78,260,78xe" fillcolor="#333a56 [3205]" stroked="f">
                          <v:path arrowok="t" o:connecttype="custom" o:connectlocs="434591,62287;413357,31143;382213,9909;332667,1416;222250,0;198185,0;198185,0;111833,1416;62287,9909;31143,31143;9909,62287;1416,111833;0,222250;1416,331252;9909,382213;31143,413357;62287,434591;111833,443084;222250,444500;332667,443084;382213,434591;413357,413357;434591,382213;443084,332667;444500,222250;443084,111833;434591,62287;222250,362395;82105,222250;222250,82105;362395,222250;222250,362395;368057,110417;334083,77858;368057,43884;368057,43884;400616,77858;368057,110417" o:connectangles="0,0,0,0,0,0,0,0,0,0,0,0,0,0,0,0,0,0,0,0,0,0,0,0,0,0,0,0,0,0,0,0,0,0,0,0,0,0"/>
                          <o:lock v:ext="edit" verticies="t"/>
                        </v:shape>
                        <v:shape id="Freeform 12" o:spid="_x0000_s1033" style="position:absolute;left:12762;width:7366;height:7366;visibility:visible;mso-wrap-style:square;v-text-anchor:top" coordsize="5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" path="m520,113c518,92,514,78,507,63,501,51,494,42,485,32,468,16,447,6,422,2,409,1,407,,345,,260,,260,,260,,152,,120,,114,1,91,2,78,6,62,14,51,19,42,26,33,35,16,53,6,74,2,99,1,111,,113,,175v,21,,48,,85c,368,,400,1,406v1,22,5,36,12,50c27,485,53,506,84,514v11,3,23,5,38,5c128,520,194,520,260,520v65,,131,,137,c415,519,425,517,436,514v32,-8,57,-29,71,-58c514,442,518,428,520,407v,-4,,-76,,-147c520,188,520,117,520,113xm451,339v-1,21,-4,35,-9,47c437,398,430,409,420,420v-11,10,-22,17,-34,22c374,447,360,450,339,451v-20,1,-27,1,-79,1c208,452,201,452,181,451v-21,-1,-35,-4,-47,-9c122,437,111,430,100,420,90,409,83,398,78,386,73,374,70,360,69,339,68,319,68,312,68,260v,-52,,-59,1,-79c70,160,73,146,78,134v5,-12,12,-23,22,-34c111,90,122,83,134,78v12,-5,26,-8,47,-9c201,68,208,68,260,68v52,,59,,79,1c360,70,374,73,386,78v12,5,23,12,34,22c430,111,437,122,442,134v5,12,8,26,9,47c452,201,452,208,452,260v,52,,59,-1,79xe" fillcolor="#333a56 [3205]" stroked="f">
                          <v:path arrowok="t" o:connecttype="custom" o:connectlocs="736600,160069;718185,89242;687021,45329;597779,2833;488706,0;368300,0;161485,1417;87825,19832;46746,49579;2833,140237;0,247894;0,368300;1417,575115;18415,645942;118989,728101;172818,735183;368300,736600;562366,736600;617611,728101;718185,645942;736600,576531;736600,368300;736600,160069;638859,480207;626110,546784;594946,594946;546784,626110;480207,638859;368300,640275;256393,638859;189816,626110;141654,594946;110490,546784;97741,480207;96325,368300;97741,256393;110490,189816;141654,141654;189816,110490;256393,97741;368300,96325;480207,97741;546784,110490;594946,141654;626110,189816;638859,256393;640275,368300;638859,480207" o:connectangles="0,0,0,0,0,0,0,0,0,0,0,0,0,0,0,0,0,0,0,0,0,0,0,0,0,0,0,0,0,0,0,0,0,0,0,0,0,0,0,0,0,0,0,0,0,0,0,0"/>
                          <o:lock v:ext="edit" verticies="t"/>
                        </v:shape>
                      </v:group>
                      <v:shape id="Freeform 16" o:spid="_x0000_s1034" style="position:absolute;left:5937;width:4424;height:3600;visibility:visible;mso-wrap-style:square;v-text-anchor:top" coordsize="68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" path="m686,66c661,78,634,85,605,89,634,71,657,44,667,11,640,27,610,39,578,45,552,18,515,,475,,397,,334,64,334,141v,11,1,22,4,32c221,167,117,111,48,26,36,47,29,71,29,97v,49,25,92,62,117c68,213,47,207,28,197v,,,1,,1c28,267,76,323,140,336v-11,4,-24,5,-37,5c94,341,85,340,77,339v18,56,70,96,131,97c160,474,100,497,34,497,22,497,11,496,,495v62,40,136,63,216,63c475,558,616,344,616,158v,-7,,-13,,-19c643,119,667,95,686,66xe" fillcolor="#333a56 [3205]" stroked="f">
                        <v:path arrowok="t" o:connecttype="custom" o:connectlocs="442410,42581;390172,57419;430157,7097;372759,29032;306333,0;215401,90968;217980,111613;30956,16774;18702,62581;58687,138065;18058,127097;18058,127742;90288,216774;66426,220000;49658,218710;134142,281290;21927,320645;0,319355;139301,360000;397266,101935;397266,89677;442410,42581" o:connectangles="0,0,0,0,0,0,0,0,0,0,0,0,0,0,0,0,0,0,0,0,0,0"/>
                        <o:lock v:ext="edit" aspectratio="t"/>
                      </v:shape>
                      <v:shape id="Freeform 20" o:spid="_x0000_s1035" style="position:absolute;width:3638;height:3600;visibility:visible;mso-wrap-style:square;v-text-anchor:top" coordsize="94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" path="m948,145c940,64,876,,798,,142,,142,,142,,64,,,64,,142,,798,,798,,798v,78,64,142,142,142c798,940,798,940,798,940v78,,142,-64,150,-139l948,145xm286,815v-148,,-148,,-148,c138,339,138,339,138,339v148,,148,,148,l286,815xm212,274v-1,,-1,,-1,c161,274,129,237,129,192v,-47,33,-83,84,-83c264,109,295,145,296,192v,45,-32,82,-84,82xm821,815v-148,,-148,,-148,c673,560,673,560,673,560v,-64,-22,-107,-75,-107c557,453,532,482,521,511v-3,10,-4,24,-4,38c517,815,517,815,517,815v-149,,-149,,-149,c368,815,370,384,368,339v149,,149,,149,c517,406,517,406,517,406v19,-32,55,-78,133,-78c748,328,821,396,821,542r,273xe" fillcolor="#333a56 [3205]" stroked="f">
                        <v:path arrowok="t" o:connecttype="custom" o:connectlocs="363870,55532;306296,0;54504,0;0,54383;0,305617;54504,360000;306296,360000;363870,306766;363870,55532;109775,312128;52968,312128;52968,129830;109775,129830;109775,312128;81372,104936;80988,104936;49514,73532;81756,41745;113613,73532;81372,104936;315124,312128;258317,312128;258317,214468;229530,173489;199975,195702;198440,210255;198440,312128;141249,312128;141249,129830;198440,129830;198440,155489;249489,125617;315124,207574;315124,312128" o:connectangles="0,0,0,0,0,0,0,0,0,0,0,0,0,0,0,0,0,0,0,0,0,0,0,0,0,0,0,0,0,0,0,0,0,0"/>
                        <o:lock v:ext="edit" aspectratio="t" verticies="t"/>
                      </v:shape>
                      <w10:anchorlock/>
                    </v:group>
                  </w:pict>
                </mc:Fallback>
              </mc:AlternateContent>
            </w:r>
          </w:p>
        </w:tc>
        <w:tc>
          <w:tcPr>
            <w:tcW w:w="7740" w:type="dxa"/>
            <w:vAlign w:val="center"/>
          </w:tcPr>
          <w:p w:rsidR="00E22E2C" w:rsidRDefault="00E22E2C" w:rsidP="008B3831">
            <w:pPr>
              <w:pStyle w:val="Introduction"/>
              <w:spacing w:after="360"/>
            </w:pPr>
            <w:r>
              <w:lastRenderedPageBreak/>
              <w:t xml:space="preserve">Lorem ipsum dolor sit amet, consectetur adipiscing elit, sed do eiusmod tempor incididunt ut labore et dolore magna aliqua. Ut ornare lectus sit amet. Eu augue ut lectus arcu bibendum at varius vel. Adipiscing commodo elit at imperdiet dui accumsan sit amet nulla. Etiam erat velit scelerisque in dictum non consectetur. Pellentesque habitant morbi tristique senectus et netus et malesuada fames. </w:t>
            </w:r>
          </w:p>
          <w:p w:rsidR="00E22E2C" w:rsidRDefault="00E22E2C" w:rsidP="008B3831">
            <w:pPr>
              <w:pStyle w:val="Introduction"/>
              <w:spacing w:after="360"/>
            </w:pPr>
            <w:r>
              <w:t>Cras tincidunt lobortis feugiat vivamus at augue. Vitae tortor condimentum lacinia quis vel. Ac auctor augue mauris augue neque gravida. Gravida rutrum quisque non tellus orci. Nunc scelerisque viverra mauris in aliquam sem. Ullamcorper a lacus vestibulum sed arcu non odio euismod lacinia.</w:t>
            </w:r>
          </w:p>
          <w:p w:rsidR="008B3831" w:rsidRDefault="00E22E2C" w:rsidP="00E22E2C">
            <w:pPr>
              <w:pStyle w:val="Introduction"/>
            </w:pPr>
            <w:r>
              <w:t xml:space="preserve">Ullamcorper malesuada proin libero nunc consequat interdum varius. Nulla posuere sollicitudin aliquam ultrices sagittis orci. Dui nunc mattis enim ut tellus elementum sagittis vitae et. Ultricies tristique nulla aliquet enim tortor at auctor urna nunc. Nisl pretium fusce id velit. Magna ac placerat vestibulum lectus mauris. Eros in cursus turpis massa tincidunt. Fermentum iaculis eu non diam phasellus vestibulum lorem. Suspendisse faucibus interdum posuere lorem. Vestibulum mattis ullamcorper velit sed. Viverra maecenas accumsan lacus vel facilisis. </w:t>
            </w:r>
          </w:p>
          <w:p w:rsidR="008B3831" w:rsidRDefault="008B3831" w:rsidP="008B3831">
            <w:pPr>
              <w:pStyle w:val="Introduction"/>
              <w:spacing w:after="240"/>
            </w:pPr>
          </w:p>
          <w:p w:rsidR="00E22E2C" w:rsidRDefault="00E22E2C" w:rsidP="008B3831">
            <w:pPr>
              <w:pStyle w:val="Introduction"/>
              <w:spacing w:after="240"/>
            </w:pPr>
            <w:r>
              <w:t>Sodales neque sodales ut etiam sit amet nisl purus. Nibh tortor id aliquet lectus proin nibh nisl condimentum. Elementum curabitur vitae nunc sed velit dignissim sodales ut.</w:t>
            </w:r>
          </w:p>
          <w:p w:rsidR="00E22E2C" w:rsidRDefault="00E22E2C" w:rsidP="008B3831">
            <w:pPr>
              <w:pStyle w:val="Introduction"/>
              <w:spacing w:after="240"/>
            </w:pPr>
            <w:r>
              <w:t>Id volutpat lacus laoreet non curabitur gravida arcu ac tortor. Amet porttitor eget dolor morbi non arcu risus. Natoque penatibus et magnis dis parturient montes nascetur ridiculus. Fermentum iaculis eu non diam phasellus vestibulum lorem sed risus. Sagittis nisl rhoncus mattis rhoncus urna neque. Senectus et netus et malesuada fames ac turpis egestas sed. Donec ultrices tincidunt arcu non sodales neque. Eu non diam phasellus vestibulum lorem sed risus. Volutpat lacus laoreet non curabitur gravida arcu ac tortor dignissim. Odio ut sem nulla pharetra diam sit. Donec ultrices tincidunt arcu non sodales neque. Eu scelerisque felis imperdiet proin fermentum leo vel. Ut aliquam purus sit amet luctus venenatis lectus magna.</w:t>
            </w:r>
          </w:p>
          <w:p w:rsidR="00931E66" w:rsidRDefault="00931E66" w:rsidP="008B3831">
            <w:pPr>
              <w:pStyle w:val="Introduction"/>
              <w:spacing w:after="240"/>
            </w:pPr>
            <w:r>
              <w:t>Odio ut sem nulla pharetra. Purus non enim praesent elementum facilisis. Justo eget magna fermentum iaculis eu non diam. Adipiscing diam donec adipiscing tristique risus nec. Malesuada nunc vel risus commodo viverra. Neque vitae tempus quam pellentesque nec. Feugiat scelerisque varius morbi enim nunc faucibus a. Eu scelerisque felis imperdiet proin fermentum leo vel. Sit amet mauris commodo quis imperdiet massa tincidunt. Enim sed faucibus turpis in eu mi. Tortor condimentum lacinia quis vel eros donec ac.</w:t>
            </w:r>
          </w:p>
          <w:p w:rsidR="00E22E2C" w:rsidRDefault="00E22E2C" w:rsidP="00E22E2C"/>
          <w:p w:rsidR="00E22E2C" w:rsidRDefault="00E22E2C" w:rsidP="00E22E2C"/>
          <w:p w:rsidR="00E22E2C" w:rsidRDefault="00E22E2C" w:rsidP="00E22E2C"/>
          <w:p w:rsidR="00E22E2C" w:rsidRDefault="00E22E2C" w:rsidP="00E22E2C"/>
          <w:p w:rsidR="00E22E2C" w:rsidRDefault="00E22E2C" w:rsidP="00E22E2C"/>
          <w:p w:rsidR="00E22E2C" w:rsidRDefault="00E22E2C" w:rsidP="00E22E2C"/>
          <w:p w:rsidR="00E22E2C" w:rsidRPr="00E22E2C" w:rsidRDefault="00E22E2C" w:rsidP="00E22E2C"/>
          <w:p w:rsidR="00931E66" w:rsidRDefault="00E22E2C" w:rsidP="00931E66">
            <w:pPr>
              <w:rPr>
                <w:rStyle w:val="Hyperlink"/>
                <w:iCs/>
              </w:rPr>
            </w:pPr>
            <w:hyperlink r:id="rId16" w:history="1">
              <w:r w:rsidRPr="005246F6">
                <w:rPr>
                  <w:rStyle w:val="Hyperlink"/>
                  <w:iCs/>
                </w:rPr>
                <w:t>UNSUBSCRIBE</w:t>
              </w:r>
            </w:hyperlink>
            <w:r w:rsidRPr="005246F6">
              <w:t xml:space="preserve"> | </w:t>
            </w:r>
            <w:hyperlink r:id="rId17" w:history="1">
              <w:r w:rsidRPr="005246F6">
                <w:rPr>
                  <w:rStyle w:val="Hyperlink"/>
                  <w:iCs/>
                </w:rPr>
                <w:t>GIVE FEEDBACK</w:t>
              </w:r>
            </w:hyperlink>
            <w:r w:rsidRPr="005246F6">
              <w:t xml:space="preserve"> | </w:t>
            </w:r>
            <w:hyperlink r:id="rId18" w:history="1">
              <w:r w:rsidRPr="005246F6">
                <w:rPr>
                  <w:rStyle w:val="Hyperlink"/>
                  <w:iCs/>
                </w:rPr>
                <w:t>CONTACT</w:t>
              </w:r>
            </w:hyperlink>
          </w:p>
          <w:p w:rsidR="00BF6F34" w:rsidRDefault="00BF6F34" w:rsidP="00931E66">
            <w:pPr>
              <w:rPr>
                <w:rStyle w:val="Hyperlink"/>
                <w:iCs/>
              </w:rPr>
            </w:pPr>
          </w:p>
          <w:p w:rsidR="008437ED" w:rsidRPr="00931E66" w:rsidRDefault="008437ED" w:rsidP="00931E66"/>
        </w:tc>
        <w:bookmarkStart w:id="0" w:name="_GoBack"/>
        <w:bookmarkEnd w:id="0"/>
      </w:tr>
    </w:tbl>
    <w:p w:rsidR="005C7559" w:rsidRPr="005246F6" w:rsidRDefault="00281D13" w:rsidP="0018521B">
      <w:r>
        <w:rPr>
          <w:noProof/>
        </w:rPr>
        <w:lastRenderedPageBreak/>
        <mc:AlternateContent>
          <mc:Choice Requires="wps">
            <w:drawing>
              <wp:anchor distT="0" distB="0" distL="114300" distR="114300" simplePos="0" relativeHeight="251663359" behindDoc="1" locked="0" layoutInCell="1" allowOverlap="1" wp14:anchorId="2E2C2592" wp14:editId="6EAA0FED">
                <wp:simplePos x="0" y="0"/>
                <wp:positionH relativeFrom="column">
                  <wp:posOffset>-104775</wp:posOffset>
                </wp:positionH>
                <wp:positionV relativeFrom="paragraph">
                  <wp:posOffset>-9192260</wp:posOffset>
                </wp:positionV>
                <wp:extent cx="7132320" cy="95097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7132320" cy="9509760"/>
                        </a:xfrm>
                        <a:prstGeom prst="rect">
                          <a:avLst/>
                        </a:prstGeom>
                        <a:solidFill>
                          <a:srgbClr val="F3E6D9"/>
                        </a:solidFill>
                        <a:ln w="12700" cap="flat" cmpd="sng" algn="ctr">
                          <a:solidFill>
                            <a:srgbClr val="F7F5E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2D24B" id="Rectangle 16" o:spid="_x0000_s1026" style="position:absolute;margin-left:-8.25pt;margin-top:-723.8pt;width:561.6pt;height:748.8pt;z-index:-251653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" fillcolor="#f3e6d9" strokecolor="#b6b4a9" strokeweight="1pt"/>
            </w:pict>
          </mc:Fallback>
        </mc:AlternateContent>
      </w:r>
    </w:p>
    <w:sectPr w:rsidR="005C7559" w:rsidRPr="005246F6" w:rsidSect="00112137">
      <w:pgSz w:w="12240" w:h="15840" w:code="1"/>
      <w:pgMar w:top="360" w:right="720" w:bottom="720" w:left="720" w:header="14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7FC" w:rsidRDefault="003127FC" w:rsidP="0018521B">
      <w:r>
        <w:separator/>
      </w:r>
    </w:p>
  </w:endnote>
  <w:endnote w:type="continuationSeparator" w:id="0">
    <w:p w:rsidR="003127FC" w:rsidRDefault="003127FC" w:rsidP="001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Heavy">
    <w:altName w:val="Arial Black"/>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charset w:val="00"/>
    <w:family w:val="swiss"/>
    <w:pitch w:val="variable"/>
    <w:sig w:usb0="00000001"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7FC" w:rsidRDefault="003127FC" w:rsidP="0018521B">
      <w:r>
        <w:separator/>
      </w:r>
    </w:p>
  </w:footnote>
  <w:footnote w:type="continuationSeparator" w:id="0">
    <w:p w:rsidR="003127FC" w:rsidRDefault="003127FC" w:rsidP="0018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7BC6C40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7D06C5DE"/>
    <w:lvl w:ilvl="0">
      <w:start w:val="1"/>
      <w:numFmt w:val="decimal"/>
      <w:lvlText w:val="%1."/>
      <w:lvlJc w:val="left"/>
      <w:pPr>
        <w:tabs>
          <w:tab w:val="num" w:pos="720"/>
        </w:tabs>
        <w:ind w:left="720" w:hanging="360"/>
      </w:pPr>
    </w:lvl>
  </w:abstractNum>
  <w:abstractNum w:abstractNumId="2" w15:restartNumberingAfterBreak="0">
    <w:nsid w:val="FFFFFF88"/>
    <w:multiLevelType w:val="singleLevel"/>
    <w:tmpl w:val="4176A48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61AF22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E0611A"/>
    <w:multiLevelType w:val="hybridMultilevel"/>
    <w:tmpl w:val="2452DC60"/>
    <w:lvl w:ilvl="0" w:tplc="591E4024">
      <w:start w:val="1"/>
      <w:numFmt w:val="decimal"/>
      <w:pStyle w:val="ListParagraph"/>
      <w:lvlText w:val="%1."/>
      <w:lvlJc w:val="left"/>
      <w:pPr>
        <w:ind w:left="72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F04E0"/>
    <w:multiLevelType w:val="multilevel"/>
    <w:tmpl w:val="930471AA"/>
    <w:numStyleLink w:val="NumberedList1"/>
  </w:abstractNum>
  <w:abstractNum w:abstractNumId="6" w15:restartNumberingAfterBreak="0">
    <w:nsid w:val="21770E24"/>
    <w:multiLevelType w:val="multilevel"/>
    <w:tmpl w:val="930471AA"/>
    <w:numStyleLink w:val="NumberedList1"/>
  </w:abstractNum>
  <w:abstractNum w:abstractNumId="7"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1F497D"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103566"/>
    <w:multiLevelType w:val="multilevel"/>
    <w:tmpl w:val="1026BD8C"/>
    <w:numStyleLink w:val="NumberedList2"/>
  </w:abstractNum>
  <w:abstractNum w:abstractNumId="9"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1F497D"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A4E46F9"/>
    <w:multiLevelType w:val="hybridMultilevel"/>
    <w:tmpl w:val="ECC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628BC"/>
    <w:multiLevelType w:val="hybridMultilevel"/>
    <w:tmpl w:val="FED4BA2E"/>
    <w:lvl w:ilvl="0" w:tplc="8BC0ECFA">
      <w:start w:val="1"/>
      <w:numFmt w:val="decimal"/>
      <w:lvlText w:val="%1."/>
      <w:lvlJc w:val="left"/>
      <w:pPr>
        <w:ind w:left="36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7C6AFB"/>
    <w:multiLevelType w:val="hybridMultilevel"/>
    <w:tmpl w:val="DC22853E"/>
    <w:lvl w:ilvl="0" w:tplc="1A6AC5DE">
      <w:start w:val="1"/>
      <w:numFmt w:val="decimal"/>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num w:numId="1">
    <w:abstractNumId w:val="13"/>
  </w:num>
  <w:num w:numId="2">
    <w:abstractNumId w:val="4"/>
  </w:num>
  <w:num w:numId="3">
    <w:abstractNumId w:val="10"/>
  </w:num>
  <w:num w:numId="4">
    <w:abstractNumId w:val="12"/>
  </w:num>
  <w:num w:numId="5">
    <w:abstractNumId w:val="11"/>
  </w:num>
  <w:num w:numId="6">
    <w:abstractNumId w:val="3"/>
  </w:num>
  <w:num w:numId="7">
    <w:abstractNumId w:val="2"/>
  </w:num>
  <w:num w:numId="8">
    <w:abstractNumId w:val="7"/>
  </w:num>
  <w:num w:numId="9">
    <w:abstractNumId w:val="1"/>
  </w:num>
  <w:num w:numId="10">
    <w:abstractNumId w:val="0"/>
  </w:num>
  <w:num w:numId="11">
    <w:abstractNumId w:val="6"/>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Q1MLAwMjIAUpYWRko6SsGpxcWZ+XkgBRa1ABTvnOgsAAAA"/>
  </w:docVars>
  <w:rsids>
    <w:rsidRoot w:val="003127FC"/>
    <w:rsid w:val="000131D5"/>
    <w:rsid w:val="00076677"/>
    <w:rsid w:val="00084384"/>
    <w:rsid w:val="000E076E"/>
    <w:rsid w:val="000F7E5C"/>
    <w:rsid w:val="00112137"/>
    <w:rsid w:val="001549CD"/>
    <w:rsid w:val="00172A4E"/>
    <w:rsid w:val="001757AF"/>
    <w:rsid w:val="001833B7"/>
    <w:rsid w:val="0018521B"/>
    <w:rsid w:val="00191764"/>
    <w:rsid w:val="001A0130"/>
    <w:rsid w:val="001A0EEB"/>
    <w:rsid w:val="001B2A40"/>
    <w:rsid w:val="001D39E7"/>
    <w:rsid w:val="001F6623"/>
    <w:rsid w:val="00207188"/>
    <w:rsid w:val="00223897"/>
    <w:rsid w:val="002309AC"/>
    <w:rsid w:val="00251505"/>
    <w:rsid w:val="00251AAB"/>
    <w:rsid w:val="00267116"/>
    <w:rsid w:val="002710C0"/>
    <w:rsid w:val="00274A0C"/>
    <w:rsid w:val="00281D13"/>
    <w:rsid w:val="002B2609"/>
    <w:rsid w:val="002F31FA"/>
    <w:rsid w:val="003127FC"/>
    <w:rsid w:val="00317ACB"/>
    <w:rsid w:val="003545A1"/>
    <w:rsid w:val="00380703"/>
    <w:rsid w:val="003A0009"/>
    <w:rsid w:val="003A0FE2"/>
    <w:rsid w:val="003B1688"/>
    <w:rsid w:val="003C4AE8"/>
    <w:rsid w:val="003D69F4"/>
    <w:rsid w:val="00402433"/>
    <w:rsid w:val="00426E04"/>
    <w:rsid w:val="004A16E3"/>
    <w:rsid w:val="004C08D1"/>
    <w:rsid w:val="004D1DFD"/>
    <w:rsid w:val="005165E1"/>
    <w:rsid w:val="005246F6"/>
    <w:rsid w:val="005A20B8"/>
    <w:rsid w:val="005A329A"/>
    <w:rsid w:val="005C7559"/>
    <w:rsid w:val="005E6FA8"/>
    <w:rsid w:val="005F26AD"/>
    <w:rsid w:val="005F2735"/>
    <w:rsid w:val="006074A9"/>
    <w:rsid w:val="006374C5"/>
    <w:rsid w:val="0064357E"/>
    <w:rsid w:val="00653E76"/>
    <w:rsid w:val="006662D2"/>
    <w:rsid w:val="006B07B6"/>
    <w:rsid w:val="006B68CC"/>
    <w:rsid w:val="007011B2"/>
    <w:rsid w:val="00704A15"/>
    <w:rsid w:val="00714F2B"/>
    <w:rsid w:val="0071633C"/>
    <w:rsid w:val="0071795D"/>
    <w:rsid w:val="00730742"/>
    <w:rsid w:val="007718C6"/>
    <w:rsid w:val="007851FF"/>
    <w:rsid w:val="00790422"/>
    <w:rsid w:val="00794F48"/>
    <w:rsid w:val="007A74B5"/>
    <w:rsid w:val="007B0AC5"/>
    <w:rsid w:val="007B71B2"/>
    <w:rsid w:val="007C10D6"/>
    <w:rsid w:val="007C5EFB"/>
    <w:rsid w:val="008045C5"/>
    <w:rsid w:val="00823DE4"/>
    <w:rsid w:val="00835F7E"/>
    <w:rsid w:val="008437ED"/>
    <w:rsid w:val="00866BB6"/>
    <w:rsid w:val="00867B8C"/>
    <w:rsid w:val="00881E27"/>
    <w:rsid w:val="008B3831"/>
    <w:rsid w:val="008C2ABC"/>
    <w:rsid w:val="008D79D4"/>
    <w:rsid w:val="008E2753"/>
    <w:rsid w:val="00910059"/>
    <w:rsid w:val="00924B76"/>
    <w:rsid w:val="00931E66"/>
    <w:rsid w:val="00942519"/>
    <w:rsid w:val="00957E4A"/>
    <w:rsid w:val="00970C1B"/>
    <w:rsid w:val="009A4EED"/>
    <w:rsid w:val="009B5A02"/>
    <w:rsid w:val="009E06C8"/>
    <w:rsid w:val="009E70CA"/>
    <w:rsid w:val="009F6587"/>
    <w:rsid w:val="00A248AE"/>
    <w:rsid w:val="00A8337F"/>
    <w:rsid w:val="00A95DD9"/>
    <w:rsid w:val="00AA77A8"/>
    <w:rsid w:val="00AC63E8"/>
    <w:rsid w:val="00AD2A5B"/>
    <w:rsid w:val="00AD2EB5"/>
    <w:rsid w:val="00AE3B9F"/>
    <w:rsid w:val="00AF4030"/>
    <w:rsid w:val="00AF7F60"/>
    <w:rsid w:val="00B00637"/>
    <w:rsid w:val="00B079EA"/>
    <w:rsid w:val="00B55ED5"/>
    <w:rsid w:val="00B73103"/>
    <w:rsid w:val="00BA7834"/>
    <w:rsid w:val="00BB1F6F"/>
    <w:rsid w:val="00BD0D52"/>
    <w:rsid w:val="00BF6F34"/>
    <w:rsid w:val="00C1368E"/>
    <w:rsid w:val="00C22F3F"/>
    <w:rsid w:val="00C2468B"/>
    <w:rsid w:val="00C3475D"/>
    <w:rsid w:val="00C516CC"/>
    <w:rsid w:val="00C5506C"/>
    <w:rsid w:val="00C772D9"/>
    <w:rsid w:val="00C94744"/>
    <w:rsid w:val="00CD5B0D"/>
    <w:rsid w:val="00CE4402"/>
    <w:rsid w:val="00CF7D4E"/>
    <w:rsid w:val="00D14168"/>
    <w:rsid w:val="00D24661"/>
    <w:rsid w:val="00D35961"/>
    <w:rsid w:val="00D431FE"/>
    <w:rsid w:val="00D502F1"/>
    <w:rsid w:val="00D70E06"/>
    <w:rsid w:val="00DA7DE7"/>
    <w:rsid w:val="00DB1546"/>
    <w:rsid w:val="00DF4EB6"/>
    <w:rsid w:val="00E22E2C"/>
    <w:rsid w:val="00E413DD"/>
    <w:rsid w:val="00E473F7"/>
    <w:rsid w:val="00E474DC"/>
    <w:rsid w:val="00E57079"/>
    <w:rsid w:val="00E84C68"/>
    <w:rsid w:val="00E8582F"/>
    <w:rsid w:val="00EC7646"/>
    <w:rsid w:val="00ED1436"/>
    <w:rsid w:val="00EE4B2B"/>
    <w:rsid w:val="00EF4A85"/>
    <w:rsid w:val="00F16440"/>
    <w:rsid w:val="00F633CE"/>
    <w:rsid w:val="00F707E7"/>
    <w:rsid w:val="00F771D6"/>
    <w:rsid w:val="00FA24D8"/>
    <w:rsid w:val="00FD48AC"/>
    <w:rsid w:val="00FD578A"/>
    <w:rsid w:val="00FD692F"/>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2868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16"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6F6"/>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semiHidden/>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semiHidden/>
    <w:rsid w:val="00E84C68"/>
    <w:rPr>
      <w:b/>
      <w:bCs/>
    </w:rPr>
  </w:style>
  <w:style w:type="character" w:styleId="Hyperlink">
    <w:name w:val="Hyperlink"/>
    <w:basedOn w:val="DefaultParagraphFont"/>
    <w:uiPriority w:val="99"/>
    <w:unhideWhenUsed/>
    <w:rsid w:val="005246F6"/>
    <w:rPr>
      <w:color w:val="0096D2" w:themeColor="hyperlink"/>
      <w:u w:val="single"/>
      <w:lang w:val="en-US"/>
    </w:rPr>
  </w:style>
  <w:style w:type="character" w:customStyle="1"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306479005">
      <w:bodyDiv w:val="1"/>
      <w:marLeft w:val="0"/>
      <w:marRight w:val="0"/>
      <w:marTop w:val="0"/>
      <w:marBottom w:val="0"/>
      <w:divBdr>
        <w:top w:val="none" w:sz="0" w:space="0" w:color="auto"/>
        <w:left w:val="none" w:sz="0" w:space="0" w:color="auto"/>
        <w:bottom w:val="none" w:sz="0" w:space="0" w:color="auto"/>
        <w:right w:val="none" w:sz="0" w:space="0" w:color="auto"/>
      </w:divBdr>
    </w:div>
    <w:div w:id="519853126">
      <w:bodyDiv w:val="1"/>
      <w:marLeft w:val="0"/>
      <w:marRight w:val="0"/>
      <w:marTop w:val="0"/>
      <w:marBottom w:val="0"/>
      <w:divBdr>
        <w:top w:val="none" w:sz="0" w:space="0" w:color="auto"/>
        <w:left w:val="none" w:sz="0" w:space="0" w:color="auto"/>
        <w:bottom w:val="none" w:sz="0" w:space="0" w:color="auto"/>
        <w:right w:val="none" w:sz="0" w:space="0" w:color="auto"/>
      </w:divBdr>
    </w:div>
    <w:div w:id="694691472">
      <w:bodyDiv w:val="1"/>
      <w:marLeft w:val="0"/>
      <w:marRight w:val="0"/>
      <w:marTop w:val="0"/>
      <w:marBottom w:val="0"/>
      <w:divBdr>
        <w:top w:val="none" w:sz="0" w:space="0" w:color="auto"/>
        <w:left w:val="none" w:sz="0" w:space="0" w:color="auto"/>
        <w:bottom w:val="none" w:sz="0" w:space="0" w:color="auto"/>
        <w:right w:val="none" w:sz="0" w:space="0" w:color="auto"/>
      </w:divBdr>
    </w:div>
    <w:div w:id="694767970">
      <w:bodyDiv w:val="1"/>
      <w:marLeft w:val="0"/>
      <w:marRight w:val="0"/>
      <w:marTop w:val="0"/>
      <w:marBottom w:val="0"/>
      <w:divBdr>
        <w:top w:val="none" w:sz="0" w:space="0" w:color="auto"/>
        <w:left w:val="none" w:sz="0" w:space="0" w:color="auto"/>
        <w:bottom w:val="none" w:sz="0" w:space="0" w:color="auto"/>
        <w:right w:val="none" w:sz="0" w:space="0" w:color="auto"/>
      </w:divBdr>
    </w:div>
    <w:div w:id="716004512">
      <w:bodyDiv w:val="1"/>
      <w:marLeft w:val="0"/>
      <w:marRight w:val="0"/>
      <w:marTop w:val="0"/>
      <w:marBottom w:val="0"/>
      <w:divBdr>
        <w:top w:val="none" w:sz="0" w:space="0" w:color="auto"/>
        <w:left w:val="none" w:sz="0" w:space="0" w:color="auto"/>
        <w:bottom w:val="none" w:sz="0" w:space="0" w:color="auto"/>
        <w:right w:val="none" w:sz="0" w:space="0" w:color="auto"/>
      </w:divBdr>
    </w:div>
    <w:div w:id="1128282522">
      <w:bodyDiv w:val="1"/>
      <w:marLeft w:val="0"/>
      <w:marRight w:val="0"/>
      <w:marTop w:val="0"/>
      <w:marBottom w:val="0"/>
      <w:divBdr>
        <w:top w:val="none" w:sz="0" w:space="0" w:color="auto"/>
        <w:left w:val="none" w:sz="0" w:space="0" w:color="auto"/>
        <w:bottom w:val="none" w:sz="0" w:space="0" w:color="auto"/>
        <w:right w:val="none" w:sz="0" w:space="0" w:color="auto"/>
      </w:divBdr>
    </w:div>
    <w:div w:id="1455782114">
      <w:bodyDiv w:val="1"/>
      <w:marLeft w:val="0"/>
      <w:marRight w:val="0"/>
      <w:marTop w:val="0"/>
      <w:marBottom w:val="0"/>
      <w:divBdr>
        <w:top w:val="none" w:sz="0" w:space="0" w:color="auto"/>
        <w:left w:val="none" w:sz="0" w:space="0" w:color="auto"/>
        <w:bottom w:val="none" w:sz="0" w:space="0" w:color="auto"/>
        <w:right w:val="none" w:sz="0" w:space="0" w:color="auto"/>
      </w:divBdr>
    </w:div>
    <w:div w:id="1479033127">
      <w:bodyDiv w:val="1"/>
      <w:marLeft w:val="0"/>
      <w:marRight w:val="0"/>
      <w:marTop w:val="0"/>
      <w:marBottom w:val="0"/>
      <w:divBdr>
        <w:top w:val="none" w:sz="0" w:space="0" w:color="auto"/>
        <w:left w:val="none" w:sz="0" w:space="0" w:color="auto"/>
        <w:bottom w:val="none" w:sz="0" w:space="0" w:color="auto"/>
        <w:right w:val="none" w:sz="0" w:space="0" w:color="auto"/>
      </w:divBdr>
    </w:div>
    <w:div w:id="1532449761">
      <w:bodyDiv w:val="1"/>
      <w:marLeft w:val="0"/>
      <w:marRight w:val="0"/>
      <w:marTop w:val="0"/>
      <w:marBottom w:val="0"/>
      <w:divBdr>
        <w:top w:val="none" w:sz="0" w:space="0" w:color="auto"/>
        <w:left w:val="none" w:sz="0" w:space="0" w:color="auto"/>
        <w:bottom w:val="none" w:sz="0" w:space="0" w:color="auto"/>
        <w:right w:val="none" w:sz="0" w:space="0" w:color="auto"/>
      </w:divBdr>
    </w:div>
    <w:div w:id="1949465664">
      <w:bodyDiv w:val="1"/>
      <w:marLeft w:val="0"/>
      <w:marRight w:val="0"/>
      <w:marTop w:val="0"/>
      <w:marBottom w:val="0"/>
      <w:divBdr>
        <w:top w:val="none" w:sz="0" w:space="0" w:color="auto"/>
        <w:left w:val="none" w:sz="0" w:space="0" w:color="auto"/>
        <w:bottom w:val="none" w:sz="0" w:space="0" w:color="auto"/>
        <w:right w:val="none" w:sz="0" w:space="0" w:color="auto"/>
      </w:divBdr>
    </w:div>
    <w:div w:id="21404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mailto:youremail@email.com?subject=CONTAC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mailto:youremail@email.com?subject=FEEDBACK" TargetMode="External"/><Relationship Id="rId2" Type="http://schemas.openxmlformats.org/officeDocument/2006/relationships/customXml" Target="../customXml/item2.xml"/><Relationship Id="rId16" Type="http://schemas.openxmlformats.org/officeDocument/2006/relationships/hyperlink" Target="mailto:youremail@email.com?subject=Unsubscrib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mailto:MontgomeryCup@gmail.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ontgomeryCu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ardca\AppData\Roaming\Microsoft\Templates\Small%20business%20email%20marketing%20template.dotx" TargetMode="External"/></Relationship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856FABB-BF3F-4D1A-B180-D40483187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92AA66-1808-4E40-AD40-727EC03F60FB}">
  <ds:schemaRefs>
    <ds:schemaRef ds:uri="http://schemas.microsoft.com/sharepoint/v3/contenttype/forms"/>
  </ds:schemaRefs>
</ds:datastoreItem>
</file>

<file path=customXml/itemProps3.xml><?xml version="1.0" encoding="utf-8"?>
<ds:datastoreItem xmlns:ds="http://schemas.openxmlformats.org/officeDocument/2006/customXml" ds:itemID="{6AE5A020-0625-48F1-8C09-FAE2D4EC9C4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6c05727-aa75-4e4a-9b5f-8a80a1165891"/>
    <ds:schemaRef ds:uri="71af3243-3dd4-4a8d-8c0d-dd76da1f02a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Small business email marketing template</Template>
  <TotalTime>0</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2020-04-17T12:31:00Z</dcterms:created>
  <dcterms:modified xsi:type="dcterms:W3CDTF">2020-04-17T17:52:00Z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