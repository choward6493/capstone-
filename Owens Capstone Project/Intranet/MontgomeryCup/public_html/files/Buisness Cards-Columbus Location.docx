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88"/>
        <w:gridCol w:w="2232"/>
        <w:gridCol w:w="144"/>
        <w:gridCol w:w="2088"/>
        <w:gridCol w:w="288"/>
        <w:gridCol w:w="288"/>
        <w:gridCol w:w="2232"/>
        <w:gridCol w:w="144"/>
        <w:gridCol w:w="2088"/>
        <w:gridCol w:w="288"/>
      </w:tblGrid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6432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5" name="Picture 5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528991130"/>
              <w:placeholder>
                <w:docPart w:val="BBCD4DF5F70D48A389B86676A75E43C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8480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6" name="Picture 6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240710710"/>
              <w:placeholder>
                <w:docPart w:val="EF828E94C6C94064A487D90EDD370F2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601375742"/>
              <w:placeholder>
                <w:docPart w:val="66AE38E6972C48598E851E3993218DC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356783094"/>
                <w:placeholder>
                  <w:docPart w:val="FBD17DC23AC444DFBC228B26267E748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519278947"/>
                <w:placeholder>
                  <w:docPart w:val="072B5D11233748908148F0153F5BD20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-604344884"/>
                <w:placeholder>
                  <w:docPart w:val="1FE7CC0028AB4BD5A222919D049D652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942267425"/>
              <w:placeholder>
                <w:docPart w:val="DB72CF86134E4649AC81B44B59EBCED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356917516"/>
                <w:placeholder>
                  <w:docPart w:val="DFBB4EE7846944C1B8CF02CB6D8B564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-1930887664"/>
                <w:placeholder>
                  <w:docPart w:val="CA7CEAB2A90E49B8AB3A4C6790B9E4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249321691"/>
                <w:placeholder>
                  <w:docPart w:val="9201357E461C4FC28BB3D6F6BFB8EFB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4" name="Picture 4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510293384"/>
              <w:placeholder>
                <w:docPart w:val="519642AC9AC742C797AA0A2CDEFDF5E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0528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7" name="Picture 7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659339998"/>
              <w:placeholder>
                <w:docPart w:val="A9F652C7066B4DDBAD368209654539D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753864872"/>
              <w:placeholder>
                <w:docPart w:val="5C8FBA6B6DFB449D961A51FF38ECF72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269053596"/>
                <w:placeholder>
                  <w:docPart w:val="7F4EBCA440634436A0C92DE57F156D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-15702417"/>
                <w:placeholder>
                  <w:docPart w:val="7CBA8D258DA34566995539A3E706B14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83972642"/>
                <w:placeholder>
                  <w:docPart w:val="DC7D9B2888564FEDB43FEE50D458ED9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1536880171"/>
              <w:placeholder>
                <w:docPart w:val="F89363AD8D634A56A2D76F3882D8BA1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455447784"/>
                <w:placeholder>
                  <w:docPart w:val="EEE9B4BC70EE498C9ABDF1FD0FC802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1107388066"/>
                <w:placeholder>
                  <w:docPart w:val="D4F6D592D7FD4FF39A984E7FF5ACFC3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-1573345867"/>
                <w:placeholder>
                  <w:docPart w:val="E1BD0EF06ED748B9ACA08A3686E8902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336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3" name="Picture 3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2101977723"/>
              <w:placeholder>
                <w:docPart w:val="DFAAB6092BDB45CF882977DFFE8A628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2576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8" name="Picture 8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133901433"/>
              <w:placeholder>
                <w:docPart w:val="5D657E14E3E3426BA6750AEFEC15DF9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1131632940"/>
              <w:placeholder>
                <w:docPart w:val="5C3B688D37844470B1A8E1EF45A1AA2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2019292134"/>
                <w:placeholder>
                  <w:docPart w:val="BAD8875B6B874F5C96362BE6506A90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-1677182972"/>
                <w:placeholder>
                  <w:docPart w:val="E34AA290F673495591C38C0C1D87644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1213467860"/>
                <w:placeholder>
                  <w:docPart w:val="4E0997C4D88B4BC68DBF851273A5624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  <w:r>
                  <w:rPr>
                    <w:sz w:val="16"/>
                  </w:rPr>
                  <w:t xml:space="preserve"> 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389413409"/>
              <w:placeholder>
                <w:docPart w:val="F5800BF873C148678395BF6F40D5DDF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905293361"/>
                <w:placeholder>
                  <w:docPart w:val="19FC4506A7B64EB5AEC7CE857B5A6C3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1576941694"/>
                <w:placeholder>
                  <w:docPart w:val="8E068E673C4C478B83F4D7EEA30CC99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-1797517768"/>
                <w:placeholder>
                  <w:docPart w:val="0596B1133F404CB686B6CC62DD49968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2" name="Picture 2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352855355"/>
              <w:placeholder>
                <w:docPart w:val="3B0A77B0B25E4AE4BCDDA54F8B1B7B3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4624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9" name="Picture 9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223958264"/>
              <w:placeholder>
                <w:docPart w:val="7C69F3AAD6DE41219F45DFC5B288722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2062549257"/>
              <w:placeholder>
                <w:docPart w:val="6F9E89598F404763B39E25B0841BDF6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168702878"/>
                <w:placeholder>
                  <w:docPart w:val="05C08F6E4FB441039F75ADB16B96E52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-1082831242"/>
                <w:placeholder>
                  <w:docPart w:val="8CAC7E28A1AC4DF29CB401E17E59A19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1530994639"/>
                <w:placeholder>
                  <w:docPart w:val="7C31397A3A2946C49227D1017F187F9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489132912"/>
              <w:placeholder>
                <w:docPart w:val="3A514C8FF6D541B7A7D9E0DE0CE7A27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461968857"/>
                <w:placeholder>
                  <w:docPart w:val="ADC20CC2568F4E01A9FA34DC446A28F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1210767247"/>
                <w:placeholder>
                  <w:docPart w:val="4F13484035AC41589BEB09D6C5D376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-201100440"/>
                <w:placeholder>
                  <w:docPart w:val="ECBDFC1C4FC543639303DFC1BE64F1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212B3C"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161925</wp:posOffset>
                  </wp:positionV>
                  <wp:extent cx="2847975" cy="1533525"/>
                  <wp:effectExtent l="0" t="0" r="9525" b="9525"/>
                  <wp:wrapNone/>
                  <wp:docPr id="1" name="Picture 1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549687224"/>
              <w:placeholder>
                <w:docPart w:val="BD03CAA631AE4786904841A916A3C94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6672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10" name="Picture 10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880166589"/>
              <w:placeholder>
                <w:docPart w:val="4124F21D0C8A4EB78B9BDE7BABF7920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772323585"/>
              <w:placeholder>
                <w:docPart w:val="A1FDE991844D4549A56CD30EBD83EFE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24595833"/>
                <w:placeholder>
                  <w:docPart w:val="6945D4A34E174C6CB90D6EB2CB40CE3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409503698"/>
                <w:placeholder>
                  <w:docPart w:val="A50177411C8B495DBB269011A96ADF8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-613831413"/>
                <w:placeholder>
                  <w:docPart w:val="3F153CD83AD448338A8BFBD69A23704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370573728"/>
              <w:placeholder>
                <w:docPart w:val="52BD6DB5A1434CCEA6C250F1F1E5A33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D7030" w:rsidRPr="003D7030" w:rsidRDefault="003D7030" w:rsidP="003D7030">
                <w:r w:rsidRPr="003D7030">
                  <w:t>12564 East Spring Street</w:t>
                </w:r>
                <w:r w:rsidRPr="003D7030">
                  <w:br/>
                  <w:t>Columbus, Ohio 43202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801681684"/>
                <w:placeholder>
                  <w:docPart w:val="A61F22B7D74D4D2CA30F66EF6EABD08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Pr="003D7030">
                  <w:rPr>
                    <w:color w:val="auto"/>
                  </w:rPr>
                  <w:t>614-722-1345</w:t>
                </w:r>
              </w:sdtContent>
            </w:sdt>
          </w:p>
          <w:p w:rsidR="003D7030" w:rsidRPr="003D7030" w:rsidRDefault="003D7030" w:rsidP="003D7030">
            <w:sdt>
              <w:sdtPr>
                <w:alias w:val="Web Address"/>
                <w:tag w:val=""/>
                <w:id w:val="-1498423753"/>
                <w:placeholder>
                  <w:docPart w:val="041E76A262814BBF8C7679ACEE803DF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Pr="003D7030">
                  <w:t>MontgomeryCup.com</w:t>
                </w:r>
              </w:sdtContent>
            </w:sdt>
            <w:r w:rsidRPr="003D7030">
              <w:t xml:space="preserve"> </w:t>
            </w:r>
          </w:p>
          <w:p w:rsidR="003D7030" w:rsidRPr="003D7030" w:rsidRDefault="003D7030" w:rsidP="003D7030">
            <w:sdt>
              <w:sdtPr>
                <w:rPr>
                  <w:sz w:val="16"/>
                </w:rPr>
                <w:alias w:val="Email Address"/>
                <w:tag w:val=""/>
                <w:id w:val="1291399607"/>
                <w:placeholder>
                  <w:docPart w:val="FE3E1504E9AE4B5A8C8C8433179C6F7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</w:tbl>
    <w:p w:rsidR="00450B18" w:rsidRDefault="00450B18"/>
    <w:sectPr w:rsidR="00450B18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3C"/>
    <w:rsid w:val="00212B3C"/>
    <w:rsid w:val="003D7030"/>
    <w:rsid w:val="0045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1E53"/>
  <w15:chartTrackingRefBased/>
  <w15:docId w15:val="{2084525B-1D10-4D28-9272-EEEFC702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F24F4F" w:themeColor="accent1"/>
    </w:rPr>
  </w:style>
  <w:style w:type="paragraph" w:customStyle="1" w:styleId="Organization">
    <w:name w:val="Organization"/>
    <w:basedOn w:val="Normal"/>
    <w:uiPriority w:val="1"/>
    <w:qFormat/>
    <w:pPr>
      <w:spacing w:after="0"/>
    </w:pPr>
    <w:rPr>
      <w:color w:val="26241E" w:themeColor="text2" w:themeShade="80"/>
    </w:rPr>
  </w:style>
  <w:style w:type="paragraph" w:customStyle="1" w:styleId="Name">
    <w:name w:val="Name"/>
    <w:basedOn w:val="Normal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F24F4F" w:themeColor="accen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ardca\AppData\Roaming\Microsoft\Templates\Business%20cards%20(Red%20design,%2010%20per%20page,%20for%20Avery%20537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03CAA631AE4786904841A916A3C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3B85-FBA1-436C-8308-A557089FF758}"/>
      </w:docPartPr>
      <w:docPartBody>
        <w:p w:rsidR="00000000" w:rsidRDefault="0083639D" w:rsidP="0083639D">
          <w:pPr>
            <w:pStyle w:val="BD03CAA631AE4786904841A916A3C94F"/>
          </w:pPr>
          <w:r>
            <w:t>[Company Name]</w:t>
          </w:r>
        </w:p>
      </w:docPartBody>
    </w:docPart>
    <w:docPart>
      <w:docPartPr>
        <w:name w:val="4124F21D0C8A4EB78B9BDE7BABF79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3C94-5417-440D-B82F-D31FCA53B5DF}"/>
      </w:docPartPr>
      <w:docPartBody>
        <w:p w:rsidR="00000000" w:rsidRDefault="0083639D" w:rsidP="0083639D">
          <w:pPr>
            <w:pStyle w:val="4124F21D0C8A4EB78B9BDE7BABF7920F"/>
          </w:pPr>
          <w:r>
            <w:t>[Company Name]</w:t>
          </w:r>
        </w:p>
      </w:docPartBody>
    </w:docPart>
    <w:docPart>
      <w:docPartPr>
        <w:name w:val="A1FDE991844D4549A56CD30EBD83E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10B7F-23AF-4231-B8B1-66AE0CFCC672}"/>
      </w:docPartPr>
      <w:docPartBody>
        <w:p w:rsidR="00000000" w:rsidRDefault="0083639D" w:rsidP="0083639D">
          <w:pPr>
            <w:pStyle w:val="A1FDE991844D4549A56CD30EBD83EFE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6945D4A34E174C6CB90D6EB2CB40C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A859-1DA0-4490-8066-9BCD4250C48A}"/>
      </w:docPartPr>
      <w:docPartBody>
        <w:p w:rsidR="00000000" w:rsidRDefault="0083639D" w:rsidP="0083639D">
          <w:pPr>
            <w:pStyle w:val="6945D4A34E174C6CB90D6EB2CB40CE30"/>
          </w:pPr>
          <w:r>
            <w:t>[telephone]</w:t>
          </w:r>
        </w:p>
      </w:docPartBody>
    </w:docPart>
    <w:docPart>
      <w:docPartPr>
        <w:name w:val="A50177411C8B495DBB269011A96A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CBB71-7D7F-4B2C-B010-D29ABE641D54}"/>
      </w:docPartPr>
      <w:docPartBody>
        <w:p w:rsidR="00000000" w:rsidRDefault="0083639D" w:rsidP="0083639D">
          <w:pPr>
            <w:pStyle w:val="A50177411C8B495DBB269011A96ADF8B"/>
          </w:pPr>
          <w:r>
            <w:t>[web address]</w:t>
          </w:r>
        </w:p>
      </w:docPartBody>
    </w:docPart>
    <w:docPart>
      <w:docPartPr>
        <w:name w:val="3F153CD83AD448338A8BFBD69A237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8984-5892-4F34-A47A-48D3F71B05D1}"/>
      </w:docPartPr>
      <w:docPartBody>
        <w:p w:rsidR="00000000" w:rsidRDefault="0083639D" w:rsidP="0083639D">
          <w:pPr>
            <w:pStyle w:val="3F153CD83AD448338A8BFBD69A237043"/>
          </w:pPr>
          <w:r>
            <w:t>[email address]</w:t>
          </w:r>
        </w:p>
      </w:docPartBody>
    </w:docPart>
    <w:docPart>
      <w:docPartPr>
        <w:name w:val="52BD6DB5A1434CCEA6C250F1F1E5A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FE358-83A3-47D5-9D3D-93CFADA57119}"/>
      </w:docPartPr>
      <w:docPartBody>
        <w:p w:rsidR="00000000" w:rsidRDefault="0083639D" w:rsidP="0083639D">
          <w:pPr>
            <w:pStyle w:val="52BD6DB5A1434CCEA6C250F1F1E5A33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A61F22B7D74D4D2CA30F66EF6EAB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7DE77-5ED3-48A9-BE08-6FFED06BC977}"/>
      </w:docPartPr>
      <w:docPartBody>
        <w:p w:rsidR="00000000" w:rsidRDefault="0083639D" w:rsidP="0083639D">
          <w:pPr>
            <w:pStyle w:val="A61F22B7D74D4D2CA30F66EF6EABD08F"/>
          </w:pPr>
          <w:r>
            <w:t>[telephone]</w:t>
          </w:r>
        </w:p>
      </w:docPartBody>
    </w:docPart>
    <w:docPart>
      <w:docPartPr>
        <w:name w:val="041E76A262814BBF8C7679ACEE803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B043-EEF9-4BEC-831B-0752BEBB4FF7}"/>
      </w:docPartPr>
      <w:docPartBody>
        <w:p w:rsidR="00000000" w:rsidRDefault="0083639D" w:rsidP="0083639D">
          <w:pPr>
            <w:pStyle w:val="041E76A262814BBF8C7679ACEE803DFB"/>
          </w:pPr>
          <w:r>
            <w:t>[web address]</w:t>
          </w:r>
        </w:p>
      </w:docPartBody>
    </w:docPart>
    <w:docPart>
      <w:docPartPr>
        <w:name w:val="FE3E1504E9AE4B5A8C8C8433179C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C55B-B1E9-4562-8653-3C6903DC7F2A}"/>
      </w:docPartPr>
      <w:docPartBody>
        <w:p w:rsidR="00000000" w:rsidRDefault="0083639D" w:rsidP="0083639D">
          <w:pPr>
            <w:pStyle w:val="FE3E1504E9AE4B5A8C8C8433179C6F7F"/>
          </w:pPr>
          <w:r>
            <w:t>[email address]</w:t>
          </w:r>
        </w:p>
      </w:docPartBody>
    </w:docPart>
    <w:docPart>
      <w:docPartPr>
        <w:name w:val="3B0A77B0B25E4AE4BCDDA54F8B1B7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0708C-DD8F-4155-BBE5-F30400ED763A}"/>
      </w:docPartPr>
      <w:docPartBody>
        <w:p w:rsidR="00000000" w:rsidRDefault="0083639D" w:rsidP="0083639D">
          <w:pPr>
            <w:pStyle w:val="3B0A77B0B25E4AE4BCDDA54F8B1B7B37"/>
          </w:pPr>
          <w:r>
            <w:t>[Company Name]</w:t>
          </w:r>
        </w:p>
      </w:docPartBody>
    </w:docPart>
    <w:docPart>
      <w:docPartPr>
        <w:name w:val="7C69F3AAD6DE41219F45DFC5B288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B72F5-5A3A-42F1-B313-B7D3183E372C}"/>
      </w:docPartPr>
      <w:docPartBody>
        <w:p w:rsidR="00000000" w:rsidRDefault="0083639D" w:rsidP="0083639D">
          <w:pPr>
            <w:pStyle w:val="7C69F3AAD6DE41219F45DFC5B2887220"/>
          </w:pPr>
          <w:r>
            <w:t>[Company Name]</w:t>
          </w:r>
        </w:p>
      </w:docPartBody>
    </w:docPart>
    <w:docPart>
      <w:docPartPr>
        <w:name w:val="6F9E89598F404763B39E25B0841B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E908-A36D-4EF1-8597-5AC35D39FE56}"/>
      </w:docPartPr>
      <w:docPartBody>
        <w:p w:rsidR="00000000" w:rsidRDefault="0083639D" w:rsidP="0083639D">
          <w:pPr>
            <w:pStyle w:val="6F9E89598F404763B39E25B0841BDF61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05C08F6E4FB441039F75ADB16B96E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EA2CF-CF56-4B0B-B767-A86860EF5FED}"/>
      </w:docPartPr>
      <w:docPartBody>
        <w:p w:rsidR="00000000" w:rsidRDefault="0083639D" w:rsidP="0083639D">
          <w:pPr>
            <w:pStyle w:val="05C08F6E4FB441039F75ADB16B96E521"/>
          </w:pPr>
          <w:r>
            <w:t>[telephone]</w:t>
          </w:r>
        </w:p>
      </w:docPartBody>
    </w:docPart>
    <w:docPart>
      <w:docPartPr>
        <w:name w:val="8CAC7E28A1AC4DF29CB401E17E59A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B12C-9164-4510-A653-16194A0461A3}"/>
      </w:docPartPr>
      <w:docPartBody>
        <w:p w:rsidR="00000000" w:rsidRDefault="0083639D" w:rsidP="0083639D">
          <w:pPr>
            <w:pStyle w:val="8CAC7E28A1AC4DF29CB401E17E59A196"/>
          </w:pPr>
          <w:r>
            <w:t>[web address]</w:t>
          </w:r>
        </w:p>
      </w:docPartBody>
    </w:docPart>
    <w:docPart>
      <w:docPartPr>
        <w:name w:val="7C31397A3A2946C49227D1017F18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8F749-F1ED-41BE-A0E5-670AF783E19C}"/>
      </w:docPartPr>
      <w:docPartBody>
        <w:p w:rsidR="00000000" w:rsidRDefault="0083639D" w:rsidP="0083639D">
          <w:pPr>
            <w:pStyle w:val="7C31397A3A2946C49227D1017F187F90"/>
          </w:pPr>
          <w:r>
            <w:t>[email address]</w:t>
          </w:r>
        </w:p>
      </w:docPartBody>
    </w:docPart>
    <w:docPart>
      <w:docPartPr>
        <w:name w:val="3A514C8FF6D541B7A7D9E0DE0CE7A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948B-1828-488D-81B5-60E623088F94}"/>
      </w:docPartPr>
      <w:docPartBody>
        <w:p w:rsidR="00000000" w:rsidRDefault="0083639D" w:rsidP="0083639D">
          <w:pPr>
            <w:pStyle w:val="3A514C8FF6D541B7A7D9E0DE0CE7A27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ADC20CC2568F4E01A9FA34DC446A2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E7CEA-F830-4B7B-8ADA-F9CEF64C3EC5}"/>
      </w:docPartPr>
      <w:docPartBody>
        <w:p w:rsidR="00000000" w:rsidRDefault="0083639D" w:rsidP="0083639D">
          <w:pPr>
            <w:pStyle w:val="ADC20CC2568F4E01A9FA34DC446A28F3"/>
          </w:pPr>
          <w:r>
            <w:t>[telephone]</w:t>
          </w:r>
        </w:p>
      </w:docPartBody>
    </w:docPart>
    <w:docPart>
      <w:docPartPr>
        <w:name w:val="4F13484035AC41589BEB09D6C5D37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FEDE-3C92-415A-9993-84CA46C6912C}"/>
      </w:docPartPr>
      <w:docPartBody>
        <w:p w:rsidR="00000000" w:rsidRDefault="0083639D" w:rsidP="0083639D">
          <w:pPr>
            <w:pStyle w:val="4F13484035AC41589BEB09D6C5D3761F"/>
          </w:pPr>
          <w:r>
            <w:t>[web address]</w:t>
          </w:r>
        </w:p>
      </w:docPartBody>
    </w:docPart>
    <w:docPart>
      <w:docPartPr>
        <w:name w:val="ECBDFC1C4FC543639303DFC1BE64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73E8C-3B7D-407C-AAD7-F65BBFAE3C19}"/>
      </w:docPartPr>
      <w:docPartBody>
        <w:p w:rsidR="00000000" w:rsidRDefault="0083639D" w:rsidP="0083639D">
          <w:pPr>
            <w:pStyle w:val="ECBDFC1C4FC543639303DFC1BE64F116"/>
          </w:pPr>
          <w:r>
            <w:t>[email address]</w:t>
          </w:r>
        </w:p>
      </w:docPartBody>
    </w:docPart>
    <w:docPart>
      <w:docPartPr>
        <w:name w:val="DFAAB6092BDB45CF882977DFFE8A6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3ECE-CC82-465F-957A-4E4FFEA9164D}"/>
      </w:docPartPr>
      <w:docPartBody>
        <w:p w:rsidR="00000000" w:rsidRDefault="0083639D" w:rsidP="0083639D">
          <w:pPr>
            <w:pStyle w:val="DFAAB6092BDB45CF882977DFFE8A628D"/>
          </w:pPr>
          <w:r>
            <w:t>[Company Name]</w:t>
          </w:r>
        </w:p>
      </w:docPartBody>
    </w:docPart>
    <w:docPart>
      <w:docPartPr>
        <w:name w:val="5D657E14E3E3426BA6750AEFEC15D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3275-5A83-4BDC-9013-189AE1AAF51B}"/>
      </w:docPartPr>
      <w:docPartBody>
        <w:p w:rsidR="00000000" w:rsidRDefault="0083639D" w:rsidP="0083639D">
          <w:pPr>
            <w:pStyle w:val="5D657E14E3E3426BA6750AEFEC15DF9B"/>
          </w:pPr>
          <w:r>
            <w:t>[Company Name]</w:t>
          </w:r>
        </w:p>
      </w:docPartBody>
    </w:docPart>
    <w:docPart>
      <w:docPartPr>
        <w:name w:val="5C3B688D37844470B1A8E1EF45A1A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8566D-4AA1-4E9E-9D6A-CBF5F14EAB0D}"/>
      </w:docPartPr>
      <w:docPartBody>
        <w:p w:rsidR="00000000" w:rsidRDefault="0083639D" w:rsidP="0083639D">
          <w:pPr>
            <w:pStyle w:val="5C3B688D37844470B1A8E1EF45A1AA2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BAD8875B6B874F5C96362BE6506A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4F373-C14A-4D54-84C9-629768437D58}"/>
      </w:docPartPr>
      <w:docPartBody>
        <w:p w:rsidR="00000000" w:rsidRDefault="0083639D" w:rsidP="0083639D">
          <w:pPr>
            <w:pStyle w:val="BAD8875B6B874F5C96362BE6506A907C"/>
          </w:pPr>
          <w:r>
            <w:t>[telephone]</w:t>
          </w:r>
        </w:p>
      </w:docPartBody>
    </w:docPart>
    <w:docPart>
      <w:docPartPr>
        <w:name w:val="E34AA290F673495591C38C0C1D876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B97F-8058-417A-BEAB-F6A58AB1A3AE}"/>
      </w:docPartPr>
      <w:docPartBody>
        <w:p w:rsidR="00000000" w:rsidRDefault="0083639D" w:rsidP="0083639D">
          <w:pPr>
            <w:pStyle w:val="E34AA290F673495591C38C0C1D876441"/>
          </w:pPr>
          <w:r>
            <w:t>[web address]</w:t>
          </w:r>
        </w:p>
      </w:docPartBody>
    </w:docPart>
    <w:docPart>
      <w:docPartPr>
        <w:name w:val="4E0997C4D88B4BC68DBF851273A56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81D2-5BE7-4223-B406-AF83959D41BF}"/>
      </w:docPartPr>
      <w:docPartBody>
        <w:p w:rsidR="00000000" w:rsidRDefault="0083639D" w:rsidP="0083639D">
          <w:pPr>
            <w:pStyle w:val="4E0997C4D88B4BC68DBF851273A56247"/>
          </w:pPr>
          <w:r>
            <w:t>[email address]</w:t>
          </w:r>
        </w:p>
      </w:docPartBody>
    </w:docPart>
    <w:docPart>
      <w:docPartPr>
        <w:name w:val="F5800BF873C148678395BF6F40D5D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5A68D-8E3B-4C8C-A63E-85CF7DC25149}"/>
      </w:docPartPr>
      <w:docPartBody>
        <w:p w:rsidR="00000000" w:rsidRDefault="0083639D" w:rsidP="0083639D">
          <w:pPr>
            <w:pStyle w:val="F5800BF873C148678395BF6F40D5DDF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19FC4506A7B64EB5AEC7CE857B5A6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AE018-805C-432E-8758-3B5F889A9430}"/>
      </w:docPartPr>
      <w:docPartBody>
        <w:p w:rsidR="00000000" w:rsidRDefault="0083639D" w:rsidP="0083639D">
          <w:pPr>
            <w:pStyle w:val="19FC4506A7B64EB5AEC7CE857B5A6C3B"/>
          </w:pPr>
          <w:r>
            <w:t>[telephone]</w:t>
          </w:r>
        </w:p>
      </w:docPartBody>
    </w:docPart>
    <w:docPart>
      <w:docPartPr>
        <w:name w:val="8E068E673C4C478B83F4D7EEA30CC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9E395-A802-49CA-B100-C499417E9127}"/>
      </w:docPartPr>
      <w:docPartBody>
        <w:p w:rsidR="00000000" w:rsidRDefault="0083639D" w:rsidP="0083639D">
          <w:pPr>
            <w:pStyle w:val="8E068E673C4C478B83F4D7EEA30CC996"/>
          </w:pPr>
          <w:r>
            <w:t>[web address]</w:t>
          </w:r>
        </w:p>
      </w:docPartBody>
    </w:docPart>
    <w:docPart>
      <w:docPartPr>
        <w:name w:val="0596B1133F404CB686B6CC62DD499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8707-8AB8-400E-9F23-0151B371326A}"/>
      </w:docPartPr>
      <w:docPartBody>
        <w:p w:rsidR="00000000" w:rsidRDefault="0083639D" w:rsidP="0083639D">
          <w:pPr>
            <w:pStyle w:val="0596B1133F404CB686B6CC62DD49968A"/>
          </w:pPr>
          <w:r>
            <w:t>[email address]</w:t>
          </w:r>
        </w:p>
      </w:docPartBody>
    </w:docPart>
    <w:docPart>
      <w:docPartPr>
        <w:name w:val="519642AC9AC742C797AA0A2CDEFD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D23C-CCA3-4E95-92D7-991DF8035DE4}"/>
      </w:docPartPr>
      <w:docPartBody>
        <w:p w:rsidR="00000000" w:rsidRDefault="0083639D" w:rsidP="0083639D">
          <w:pPr>
            <w:pStyle w:val="519642AC9AC742C797AA0A2CDEFDF5E9"/>
          </w:pPr>
          <w:r>
            <w:t>[Company Name]</w:t>
          </w:r>
        </w:p>
      </w:docPartBody>
    </w:docPart>
    <w:docPart>
      <w:docPartPr>
        <w:name w:val="A9F652C7066B4DDBAD3682096545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56612-7FE7-42DC-AF21-6FC42CAB44D1}"/>
      </w:docPartPr>
      <w:docPartBody>
        <w:p w:rsidR="00000000" w:rsidRDefault="0083639D" w:rsidP="0083639D">
          <w:pPr>
            <w:pStyle w:val="A9F652C7066B4DDBAD368209654539DB"/>
          </w:pPr>
          <w:r>
            <w:t>[Company Name]</w:t>
          </w:r>
        </w:p>
      </w:docPartBody>
    </w:docPart>
    <w:docPart>
      <w:docPartPr>
        <w:name w:val="5C8FBA6B6DFB449D961A51FF38ECF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FCA2F-1484-4376-A2F9-13D01DF366CD}"/>
      </w:docPartPr>
      <w:docPartBody>
        <w:p w:rsidR="00000000" w:rsidRDefault="0083639D" w:rsidP="0083639D">
          <w:pPr>
            <w:pStyle w:val="5C8FBA6B6DFB449D961A51FF38ECF72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7F4EBCA440634436A0C92DE57F15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A6CA8-422E-43C3-8153-D536235C9331}"/>
      </w:docPartPr>
      <w:docPartBody>
        <w:p w:rsidR="00000000" w:rsidRDefault="0083639D" w:rsidP="0083639D">
          <w:pPr>
            <w:pStyle w:val="7F4EBCA440634436A0C92DE57F156DAA"/>
          </w:pPr>
          <w:r>
            <w:t>[telephone]</w:t>
          </w:r>
        </w:p>
      </w:docPartBody>
    </w:docPart>
    <w:docPart>
      <w:docPartPr>
        <w:name w:val="7CBA8D258DA34566995539A3E706B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6982C-4477-47EF-B912-DA4D6E7ECE0D}"/>
      </w:docPartPr>
      <w:docPartBody>
        <w:p w:rsidR="00000000" w:rsidRDefault="0083639D" w:rsidP="0083639D">
          <w:pPr>
            <w:pStyle w:val="7CBA8D258DA34566995539A3E706B143"/>
          </w:pPr>
          <w:r>
            <w:t>[web address]</w:t>
          </w:r>
        </w:p>
      </w:docPartBody>
    </w:docPart>
    <w:docPart>
      <w:docPartPr>
        <w:name w:val="DC7D9B2888564FEDB43FEE50D458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C2EEE-E39E-4C0C-8305-B47BA6DAFD42}"/>
      </w:docPartPr>
      <w:docPartBody>
        <w:p w:rsidR="00000000" w:rsidRDefault="0083639D" w:rsidP="0083639D">
          <w:pPr>
            <w:pStyle w:val="DC7D9B2888564FEDB43FEE50D458ED97"/>
          </w:pPr>
          <w:r>
            <w:t>[email address]</w:t>
          </w:r>
        </w:p>
      </w:docPartBody>
    </w:docPart>
    <w:docPart>
      <w:docPartPr>
        <w:name w:val="F89363AD8D634A56A2D76F3882D8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7EDA-3D80-4427-8ECA-5B3A6C55CD34}"/>
      </w:docPartPr>
      <w:docPartBody>
        <w:p w:rsidR="00000000" w:rsidRDefault="0083639D" w:rsidP="0083639D">
          <w:pPr>
            <w:pStyle w:val="F89363AD8D634A56A2D76F3882D8BA1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EEE9B4BC70EE498C9ABDF1FD0FC8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5CB0-5F84-41AB-9481-3E77E8FC9BA6}"/>
      </w:docPartPr>
      <w:docPartBody>
        <w:p w:rsidR="00000000" w:rsidRDefault="0083639D" w:rsidP="0083639D">
          <w:pPr>
            <w:pStyle w:val="EEE9B4BC70EE498C9ABDF1FD0FC80254"/>
          </w:pPr>
          <w:r>
            <w:t>[telephone]</w:t>
          </w:r>
        </w:p>
      </w:docPartBody>
    </w:docPart>
    <w:docPart>
      <w:docPartPr>
        <w:name w:val="D4F6D592D7FD4FF39A984E7FF5ACF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30F9-DE06-49A7-A65C-34D8A195DC0B}"/>
      </w:docPartPr>
      <w:docPartBody>
        <w:p w:rsidR="00000000" w:rsidRDefault="0083639D" w:rsidP="0083639D">
          <w:pPr>
            <w:pStyle w:val="D4F6D592D7FD4FF39A984E7FF5ACFC31"/>
          </w:pPr>
          <w:r>
            <w:t>[web address]</w:t>
          </w:r>
        </w:p>
      </w:docPartBody>
    </w:docPart>
    <w:docPart>
      <w:docPartPr>
        <w:name w:val="E1BD0EF06ED748B9ACA08A3686E8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5A5A-2ACE-4095-864D-98C99C4479DE}"/>
      </w:docPartPr>
      <w:docPartBody>
        <w:p w:rsidR="00000000" w:rsidRDefault="0083639D" w:rsidP="0083639D">
          <w:pPr>
            <w:pStyle w:val="E1BD0EF06ED748B9ACA08A3686E89020"/>
          </w:pPr>
          <w:r>
            <w:t>[email address]</w:t>
          </w:r>
        </w:p>
      </w:docPartBody>
    </w:docPart>
    <w:docPart>
      <w:docPartPr>
        <w:name w:val="BBCD4DF5F70D48A389B86676A75E4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510B6-4068-42B1-8E26-D5A61F9563F4}"/>
      </w:docPartPr>
      <w:docPartBody>
        <w:p w:rsidR="00000000" w:rsidRDefault="0083639D" w:rsidP="0083639D">
          <w:pPr>
            <w:pStyle w:val="BBCD4DF5F70D48A389B86676A75E43CA"/>
          </w:pPr>
          <w:r>
            <w:t>[Company Name]</w:t>
          </w:r>
        </w:p>
      </w:docPartBody>
    </w:docPart>
    <w:docPart>
      <w:docPartPr>
        <w:name w:val="EF828E94C6C94064A487D90EDD370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A98B0-0EA2-4CB8-B79B-E1C168640D66}"/>
      </w:docPartPr>
      <w:docPartBody>
        <w:p w:rsidR="00000000" w:rsidRDefault="0083639D" w:rsidP="0083639D">
          <w:pPr>
            <w:pStyle w:val="EF828E94C6C94064A487D90EDD370F2B"/>
          </w:pPr>
          <w:r>
            <w:t>[Company Name]</w:t>
          </w:r>
        </w:p>
      </w:docPartBody>
    </w:docPart>
    <w:docPart>
      <w:docPartPr>
        <w:name w:val="66AE38E6972C48598E851E3993218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F7BE-290B-4E9D-AE31-DE0C4E843C36}"/>
      </w:docPartPr>
      <w:docPartBody>
        <w:p w:rsidR="00000000" w:rsidRDefault="0083639D" w:rsidP="0083639D">
          <w:pPr>
            <w:pStyle w:val="66AE38E6972C48598E851E3993218DC1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FBD17DC23AC444DFBC228B26267E7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AEBBE-33C1-426F-A44D-987BE5ECB5D3}"/>
      </w:docPartPr>
      <w:docPartBody>
        <w:p w:rsidR="00000000" w:rsidRDefault="0083639D" w:rsidP="0083639D">
          <w:pPr>
            <w:pStyle w:val="FBD17DC23AC444DFBC228B26267E748A"/>
          </w:pPr>
          <w:r>
            <w:t>[telephone]</w:t>
          </w:r>
        </w:p>
      </w:docPartBody>
    </w:docPart>
    <w:docPart>
      <w:docPartPr>
        <w:name w:val="072B5D11233748908148F0153F5BD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3D071-9BA8-4EA7-9943-7F7351E3F544}"/>
      </w:docPartPr>
      <w:docPartBody>
        <w:p w:rsidR="00000000" w:rsidRDefault="0083639D" w:rsidP="0083639D">
          <w:pPr>
            <w:pStyle w:val="072B5D11233748908148F0153F5BD20F"/>
          </w:pPr>
          <w:r>
            <w:t>[web address]</w:t>
          </w:r>
        </w:p>
      </w:docPartBody>
    </w:docPart>
    <w:docPart>
      <w:docPartPr>
        <w:name w:val="1FE7CC0028AB4BD5A222919D049D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1E9FE-0FF0-4FA6-A921-7A6CBF4A7742}"/>
      </w:docPartPr>
      <w:docPartBody>
        <w:p w:rsidR="00000000" w:rsidRDefault="0083639D" w:rsidP="0083639D">
          <w:pPr>
            <w:pStyle w:val="1FE7CC0028AB4BD5A222919D049D6522"/>
          </w:pPr>
          <w:r>
            <w:t>[email address]</w:t>
          </w:r>
        </w:p>
      </w:docPartBody>
    </w:docPart>
    <w:docPart>
      <w:docPartPr>
        <w:name w:val="DB72CF86134E4649AC81B44B59EBC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407B4-1DD1-402F-9F6B-227D59ED0BE9}"/>
      </w:docPartPr>
      <w:docPartBody>
        <w:p w:rsidR="00000000" w:rsidRDefault="0083639D" w:rsidP="0083639D">
          <w:pPr>
            <w:pStyle w:val="DB72CF86134E4649AC81B44B59EBCED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DFBB4EE7846944C1B8CF02CB6D8B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CE388-0248-433E-89D6-BF540E4E30C5}"/>
      </w:docPartPr>
      <w:docPartBody>
        <w:p w:rsidR="00000000" w:rsidRDefault="0083639D" w:rsidP="0083639D">
          <w:pPr>
            <w:pStyle w:val="DFBB4EE7846944C1B8CF02CB6D8B564A"/>
          </w:pPr>
          <w:r>
            <w:t>[telephone]</w:t>
          </w:r>
        </w:p>
      </w:docPartBody>
    </w:docPart>
    <w:docPart>
      <w:docPartPr>
        <w:name w:val="CA7CEAB2A90E49B8AB3A4C6790B9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82F9-B98C-4FC4-BB41-E33D6C124C8E}"/>
      </w:docPartPr>
      <w:docPartBody>
        <w:p w:rsidR="00000000" w:rsidRDefault="0083639D" w:rsidP="0083639D">
          <w:pPr>
            <w:pStyle w:val="CA7CEAB2A90E49B8AB3A4C6790B9E4CA"/>
          </w:pPr>
          <w:r>
            <w:t>[web address]</w:t>
          </w:r>
        </w:p>
      </w:docPartBody>
    </w:docPart>
    <w:docPart>
      <w:docPartPr>
        <w:name w:val="9201357E461C4FC28BB3D6F6BFB8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AF97-F9D4-404F-B128-2BC05EDECBEE}"/>
      </w:docPartPr>
      <w:docPartBody>
        <w:p w:rsidR="00000000" w:rsidRDefault="0083639D" w:rsidP="0083639D">
          <w:pPr>
            <w:pStyle w:val="9201357E461C4FC28BB3D6F6BFB8EFBC"/>
          </w:pPr>
          <w:r>
            <w:t>[email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9D"/>
    <w:rsid w:val="0083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5A676A59B404BA29FFFB9BDCAE645">
    <w:name w:val="4195A676A59B404BA29FFFB9BDCAE645"/>
  </w:style>
  <w:style w:type="paragraph" w:customStyle="1" w:styleId="13EB73EECED6485A9689C6B1510C62F0">
    <w:name w:val="13EB73EECED6485A9689C6B1510C62F0"/>
  </w:style>
  <w:style w:type="paragraph" w:customStyle="1" w:styleId="FFFC51826FC4439788CDD7621B0BEEF7">
    <w:name w:val="FFFC51826FC4439788CDD7621B0BEEF7"/>
  </w:style>
  <w:style w:type="paragraph" w:customStyle="1" w:styleId="E3FBC37FB8154E6BB15388DEADED275E">
    <w:name w:val="E3FBC37FB8154E6BB15388DEADED275E"/>
  </w:style>
  <w:style w:type="paragraph" w:customStyle="1" w:styleId="4926BAB2407A48DE95553F74352AB157">
    <w:name w:val="4926BAB2407A48DE95553F74352AB157"/>
  </w:style>
  <w:style w:type="paragraph" w:customStyle="1" w:styleId="6185F1B5A0314F96878DACF9376B4B0A">
    <w:name w:val="6185F1B5A0314F96878DACF9376B4B0A"/>
  </w:style>
  <w:style w:type="paragraph" w:customStyle="1" w:styleId="525F0CA6A2204201B5A00A0B6E405814">
    <w:name w:val="525F0CA6A2204201B5A00A0B6E405814"/>
    <w:rsid w:val="0083639D"/>
  </w:style>
  <w:style w:type="paragraph" w:customStyle="1" w:styleId="B9A7A8B770BB4BEB931838A30F629A8D">
    <w:name w:val="B9A7A8B770BB4BEB931838A30F629A8D"/>
    <w:rsid w:val="0083639D"/>
  </w:style>
  <w:style w:type="paragraph" w:customStyle="1" w:styleId="3A7388E22D9D4512BBC749B0BFF38D49">
    <w:name w:val="3A7388E22D9D4512BBC749B0BFF38D49"/>
    <w:rsid w:val="0083639D"/>
  </w:style>
  <w:style w:type="paragraph" w:customStyle="1" w:styleId="70652B4A8AC24B8AAC17B2102393635B">
    <w:name w:val="70652B4A8AC24B8AAC17B2102393635B"/>
    <w:rsid w:val="0083639D"/>
  </w:style>
  <w:style w:type="paragraph" w:customStyle="1" w:styleId="478FDADFEE8A4397822B5D2C6104ABA6">
    <w:name w:val="478FDADFEE8A4397822B5D2C6104ABA6"/>
    <w:rsid w:val="0083639D"/>
  </w:style>
  <w:style w:type="paragraph" w:customStyle="1" w:styleId="35EB2A91BB5F4A7C83D2508F32C55A9A">
    <w:name w:val="35EB2A91BB5F4A7C83D2508F32C55A9A"/>
    <w:rsid w:val="0083639D"/>
  </w:style>
  <w:style w:type="paragraph" w:customStyle="1" w:styleId="158F3E9680D84C7899C9CB44720FA331">
    <w:name w:val="158F3E9680D84C7899C9CB44720FA331"/>
    <w:rsid w:val="0083639D"/>
  </w:style>
  <w:style w:type="paragraph" w:customStyle="1" w:styleId="8491143957C64F80A4C298C0EB14A60D">
    <w:name w:val="8491143957C64F80A4C298C0EB14A60D"/>
    <w:rsid w:val="0083639D"/>
  </w:style>
  <w:style w:type="paragraph" w:customStyle="1" w:styleId="91A3141B2CA248A896A7ADFDC8854675">
    <w:name w:val="91A3141B2CA248A896A7ADFDC8854675"/>
    <w:rsid w:val="0083639D"/>
  </w:style>
  <w:style w:type="paragraph" w:customStyle="1" w:styleId="A51B37EED913459EA5F9F230ADC48AC3">
    <w:name w:val="A51B37EED913459EA5F9F230ADC48AC3"/>
    <w:rsid w:val="0083639D"/>
  </w:style>
  <w:style w:type="paragraph" w:customStyle="1" w:styleId="4742FC731F024B54A54A04608A4BCA02">
    <w:name w:val="4742FC731F024B54A54A04608A4BCA02"/>
    <w:rsid w:val="0083639D"/>
  </w:style>
  <w:style w:type="paragraph" w:customStyle="1" w:styleId="48F478646C4849B2A8F65FD9B65D7378">
    <w:name w:val="48F478646C4849B2A8F65FD9B65D7378"/>
    <w:rsid w:val="0083639D"/>
  </w:style>
  <w:style w:type="paragraph" w:customStyle="1" w:styleId="03D275E54FDF4A12910AACDDBB256702">
    <w:name w:val="03D275E54FDF4A12910AACDDBB256702"/>
    <w:rsid w:val="0083639D"/>
  </w:style>
  <w:style w:type="paragraph" w:customStyle="1" w:styleId="09AC5F4021B14B649D550C07C5AF939A">
    <w:name w:val="09AC5F4021B14B649D550C07C5AF939A"/>
    <w:rsid w:val="0083639D"/>
  </w:style>
  <w:style w:type="paragraph" w:customStyle="1" w:styleId="51A3EA69BAFC4B4EBAB76276C2984074">
    <w:name w:val="51A3EA69BAFC4B4EBAB76276C2984074"/>
    <w:rsid w:val="0083639D"/>
  </w:style>
  <w:style w:type="paragraph" w:customStyle="1" w:styleId="CBB26B992E6149A7BE9C65CBCBC80DFD">
    <w:name w:val="CBB26B992E6149A7BE9C65CBCBC80DFD"/>
    <w:rsid w:val="0083639D"/>
  </w:style>
  <w:style w:type="paragraph" w:customStyle="1" w:styleId="6E6E30CDFCAF4267A519375F06499E26">
    <w:name w:val="6E6E30CDFCAF4267A519375F06499E26"/>
    <w:rsid w:val="0083639D"/>
  </w:style>
  <w:style w:type="paragraph" w:customStyle="1" w:styleId="4A5EB6818103435C8C29D1C0F2E344A8">
    <w:name w:val="4A5EB6818103435C8C29D1C0F2E344A8"/>
    <w:rsid w:val="0083639D"/>
  </w:style>
  <w:style w:type="paragraph" w:customStyle="1" w:styleId="A50EC463AF1845F9B1A150A25C39D04D">
    <w:name w:val="A50EC463AF1845F9B1A150A25C39D04D"/>
    <w:rsid w:val="0083639D"/>
  </w:style>
  <w:style w:type="paragraph" w:customStyle="1" w:styleId="38249D6C131E4A80A249E012016B6100">
    <w:name w:val="38249D6C131E4A80A249E012016B6100"/>
    <w:rsid w:val="0083639D"/>
  </w:style>
  <w:style w:type="paragraph" w:customStyle="1" w:styleId="E0D53A8256C943559D30107CBB8C9AC0">
    <w:name w:val="E0D53A8256C943559D30107CBB8C9AC0"/>
    <w:rsid w:val="0083639D"/>
  </w:style>
  <w:style w:type="paragraph" w:customStyle="1" w:styleId="87AB9AD758FE44CAA35C872E48D4C5C8">
    <w:name w:val="87AB9AD758FE44CAA35C872E48D4C5C8"/>
    <w:rsid w:val="0083639D"/>
  </w:style>
  <w:style w:type="paragraph" w:customStyle="1" w:styleId="1DFA976E2D3941EC9FF0CD85F4576F20">
    <w:name w:val="1DFA976E2D3941EC9FF0CD85F4576F20"/>
    <w:rsid w:val="0083639D"/>
  </w:style>
  <w:style w:type="paragraph" w:customStyle="1" w:styleId="AF041200F9F645939675F8AE557413A1">
    <w:name w:val="AF041200F9F645939675F8AE557413A1"/>
    <w:rsid w:val="0083639D"/>
  </w:style>
  <w:style w:type="paragraph" w:customStyle="1" w:styleId="07852088DB684665A7B5436B132E579A">
    <w:name w:val="07852088DB684665A7B5436B132E579A"/>
    <w:rsid w:val="0083639D"/>
  </w:style>
  <w:style w:type="paragraph" w:customStyle="1" w:styleId="720B26107E244B9AAD42BF6D703D3F89">
    <w:name w:val="720B26107E244B9AAD42BF6D703D3F89"/>
    <w:rsid w:val="0083639D"/>
  </w:style>
  <w:style w:type="paragraph" w:customStyle="1" w:styleId="18B760E1B2814A05BCC76E243A68A3F2">
    <w:name w:val="18B760E1B2814A05BCC76E243A68A3F2"/>
    <w:rsid w:val="0083639D"/>
  </w:style>
  <w:style w:type="paragraph" w:customStyle="1" w:styleId="1EFC27C681FF43CFAA432175AF15612C">
    <w:name w:val="1EFC27C681FF43CFAA432175AF15612C"/>
    <w:rsid w:val="0083639D"/>
  </w:style>
  <w:style w:type="paragraph" w:customStyle="1" w:styleId="47E784D2E8ED426F92E3A8DB11C403D8">
    <w:name w:val="47E784D2E8ED426F92E3A8DB11C403D8"/>
    <w:rsid w:val="0083639D"/>
  </w:style>
  <w:style w:type="paragraph" w:customStyle="1" w:styleId="A7D126D964D74388859762C04041EB18">
    <w:name w:val="A7D126D964D74388859762C04041EB18"/>
    <w:rsid w:val="0083639D"/>
  </w:style>
  <w:style w:type="paragraph" w:customStyle="1" w:styleId="0B904BDADD6B4005A5F4447B3772C9AC">
    <w:name w:val="0B904BDADD6B4005A5F4447B3772C9AC"/>
    <w:rsid w:val="0083639D"/>
  </w:style>
  <w:style w:type="paragraph" w:customStyle="1" w:styleId="75C603BEFC904FABA901D5F6D9C8E91A">
    <w:name w:val="75C603BEFC904FABA901D5F6D9C8E91A"/>
    <w:rsid w:val="0083639D"/>
  </w:style>
  <w:style w:type="paragraph" w:customStyle="1" w:styleId="00EAC2321BCD4DEAAD5085ED53089B73">
    <w:name w:val="00EAC2321BCD4DEAAD5085ED53089B73"/>
    <w:rsid w:val="0083639D"/>
  </w:style>
  <w:style w:type="paragraph" w:customStyle="1" w:styleId="24D3AB80C3C440E480ECCD30D40B653B">
    <w:name w:val="24D3AB80C3C440E480ECCD30D40B653B"/>
    <w:rsid w:val="0083639D"/>
  </w:style>
  <w:style w:type="paragraph" w:customStyle="1" w:styleId="F5F85B25A94D4C16BC5CF10460CCBBCE">
    <w:name w:val="F5F85B25A94D4C16BC5CF10460CCBBCE"/>
    <w:rsid w:val="0083639D"/>
  </w:style>
  <w:style w:type="paragraph" w:customStyle="1" w:styleId="8B16B3A25D164A39A12A50DEF315529D">
    <w:name w:val="8B16B3A25D164A39A12A50DEF315529D"/>
    <w:rsid w:val="0083639D"/>
  </w:style>
  <w:style w:type="paragraph" w:customStyle="1" w:styleId="360A996BD11442EDB78EAC8374E4796F">
    <w:name w:val="360A996BD11442EDB78EAC8374E4796F"/>
    <w:rsid w:val="0083639D"/>
  </w:style>
  <w:style w:type="paragraph" w:customStyle="1" w:styleId="A43480EC1EC240D4AE3837A04C14FF07">
    <w:name w:val="A43480EC1EC240D4AE3837A04C14FF07"/>
    <w:rsid w:val="0083639D"/>
  </w:style>
  <w:style w:type="paragraph" w:customStyle="1" w:styleId="1AB5B39BA80E477CBA8E3948D027E23A">
    <w:name w:val="1AB5B39BA80E477CBA8E3948D027E23A"/>
    <w:rsid w:val="0083639D"/>
  </w:style>
  <w:style w:type="paragraph" w:customStyle="1" w:styleId="E4271CF2021A4B5CAFFAEEA34629C456">
    <w:name w:val="E4271CF2021A4B5CAFFAEEA34629C456"/>
    <w:rsid w:val="0083639D"/>
  </w:style>
  <w:style w:type="paragraph" w:customStyle="1" w:styleId="0ACC7424B1754EBB80CC841EF3268186">
    <w:name w:val="0ACC7424B1754EBB80CC841EF3268186"/>
    <w:rsid w:val="0083639D"/>
  </w:style>
  <w:style w:type="paragraph" w:customStyle="1" w:styleId="D3D919523A97406BBECEF2CE8D2E7F71">
    <w:name w:val="D3D919523A97406BBECEF2CE8D2E7F71"/>
    <w:rsid w:val="0083639D"/>
  </w:style>
  <w:style w:type="paragraph" w:customStyle="1" w:styleId="A73EFC62E4104D3A8AA376F4FA232474">
    <w:name w:val="A73EFC62E4104D3A8AA376F4FA232474"/>
    <w:rsid w:val="0083639D"/>
  </w:style>
  <w:style w:type="paragraph" w:customStyle="1" w:styleId="3664CBC5B0234C92BD692BF3597A3555">
    <w:name w:val="3664CBC5B0234C92BD692BF3597A3555"/>
    <w:rsid w:val="0083639D"/>
  </w:style>
  <w:style w:type="paragraph" w:customStyle="1" w:styleId="E23B5F003AEE4607A6D7717D0098C8F6">
    <w:name w:val="E23B5F003AEE4607A6D7717D0098C8F6"/>
    <w:rsid w:val="0083639D"/>
  </w:style>
  <w:style w:type="paragraph" w:customStyle="1" w:styleId="5EE4FB6980A1454BB2FF2ADB6E532F9A">
    <w:name w:val="5EE4FB6980A1454BB2FF2ADB6E532F9A"/>
    <w:rsid w:val="0083639D"/>
  </w:style>
  <w:style w:type="paragraph" w:customStyle="1" w:styleId="A743937B975E42F4AA12465600200A64">
    <w:name w:val="A743937B975E42F4AA12465600200A64"/>
    <w:rsid w:val="0083639D"/>
  </w:style>
  <w:style w:type="paragraph" w:customStyle="1" w:styleId="0F3079FFB0154819B2D3FF3C655219A6">
    <w:name w:val="0F3079FFB0154819B2D3FF3C655219A6"/>
    <w:rsid w:val="0083639D"/>
  </w:style>
  <w:style w:type="paragraph" w:customStyle="1" w:styleId="07F258A9044D432397900A0F3751919E">
    <w:name w:val="07F258A9044D432397900A0F3751919E"/>
    <w:rsid w:val="0083639D"/>
  </w:style>
  <w:style w:type="paragraph" w:customStyle="1" w:styleId="BBFD5FE7DFEC4ED4912690D8ED246D7F">
    <w:name w:val="BBFD5FE7DFEC4ED4912690D8ED246D7F"/>
    <w:rsid w:val="0083639D"/>
  </w:style>
  <w:style w:type="paragraph" w:customStyle="1" w:styleId="2A32C2F2CBBF411AB0A14BC5FD5E2F98">
    <w:name w:val="2A32C2F2CBBF411AB0A14BC5FD5E2F98"/>
    <w:rsid w:val="0083639D"/>
  </w:style>
  <w:style w:type="paragraph" w:customStyle="1" w:styleId="9595FA83372C463385EB72F4795CF746">
    <w:name w:val="9595FA83372C463385EB72F4795CF746"/>
    <w:rsid w:val="0083639D"/>
  </w:style>
  <w:style w:type="paragraph" w:customStyle="1" w:styleId="722F5D1B383F4E5598ABBA13635E5E94">
    <w:name w:val="722F5D1B383F4E5598ABBA13635E5E94"/>
    <w:rsid w:val="0083639D"/>
  </w:style>
  <w:style w:type="paragraph" w:customStyle="1" w:styleId="C774354F51ED4EA3A368F379F51BBDD8">
    <w:name w:val="C774354F51ED4EA3A368F379F51BBDD8"/>
    <w:rsid w:val="0083639D"/>
  </w:style>
  <w:style w:type="paragraph" w:customStyle="1" w:styleId="35679016997E4F8DB050106FAC34CA7D">
    <w:name w:val="35679016997E4F8DB050106FAC34CA7D"/>
    <w:rsid w:val="0083639D"/>
  </w:style>
  <w:style w:type="paragraph" w:customStyle="1" w:styleId="4D9EC5F318DE4B58B7A6F4008E196CDD">
    <w:name w:val="4D9EC5F318DE4B58B7A6F4008E196CDD"/>
    <w:rsid w:val="0083639D"/>
  </w:style>
  <w:style w:type="paragraph" w:customStyle="1" w:styleId="3AA665DDEB5944A09EA4896E9EE692B4">
    <w:name w:val="3AA665DDEB5944A09EA4896E9EE692B4"/>
    <w:rsid w:val="0083639D"/>
  </w:style>
  <w:style w:type="paragraph" w:customStyle="1" w:styleId="5BA067DA99FD42BD8AB15D49F5606528">
    <w:name w:val="5BA067DA99FD42BD8AB15D49F5606528"/>
    <w:rsid w:val="0083639D"/>
  </w:style>
  <w:style w:type="paragraph" w:customStyle="1" w:styleId="BA89B9EFB5774C95B4B335F6CA9A665B">
    <w:name w:val="BA89B9EFB5774C95B4B335F6CA9A665B"/>
    <w:rsid w:val="0083639D"/>
  </w:style>
  <w:style w:type="paragraph" w:customStyle="1" w:styleId="0829519ACFAD44DFB5D00F9DCBF9C551">
    <w:name w:val="0829519ACFAD44DFB5D00F9DCBF9C551"/>
    <w:rsid w:val="0083639D"/>
  </w:style>
  <w:style w:type="paragraph" w:customStyle="1" w:styleId="B9BAB2B4948A467C9EA1704EB2EA48A5">
    <w:name w:val="B9BAB2B4948A467C9EA1704EB2EA48A5"/>
    <w:rsid w:val="0083639D"/>
  </w:style>
  <w:style w:type="paragraph" w:customStyle="1" w:styleId="7AD3832C5AA64761AD618C3940413B8F">
    <w:name w:val="7AD3832C5AA64761AD618C3940413B8F"/>
    <w:rsid w:val="0083639D"/>
  </w:style>
  <w:style w:type="paragraph" w:customStyle="1" w:styleId="D37FC71DED2F442293AAA9FC8B7B2210">
    <w:name w:val="D37FC71DED2F442293AAA9FC8B7B2210"/>
    <w:rsid w:val="0083639D"/>
  </w:style>
  <w:style w:type="paragraph" w:customStyle="1" w:styleId="CB70F1568A374E2ABE3A771B4FA9FA82">
    <w:name w:val="CB70F1568A374E2ABE3A771B4FA9FA82"/>
    <w:rsid w:val="0083639D"/>
  </w:style>
  <w:style w:type="paragraph" w:customStyle="1" w:styleId="36EBC8194D0344E9BAB6CC83DF61D39A">
    <w:name w:val="36EBC8194D0344E9BAB6CC83DF61D39A"/>
    <w:rsid w:val="0083639D"/>
  </w:style>
  <w:style w:type="paragraph" w:customStyle="1" w:styleId="4A60864CE70B4E2E96B5C184E40BC18B">
    <w:name w:val="4A60864CE70B4E2E96B5C184E40BC18B"/>
    <w:rsid w:val="0083639D"/>
  </w:style>
  <w:style w:type="paragraph" w:customStyle="1" w:styleId="EEF32E70B09640759C250830E9BFE330">
    <w:name w:val="EEF32E70B09640759C250830E9BFE330"/>
    <w:rsid w:val="0083639D"/>
  </w:style>
  <w:style w:type="paragraph" w:customStyle="1" w:styleId="C169A626FAAD4934B448707E34E16092">
    <w:name w:val="C169A626FAAD4934B448707E34E16092"/>
    <w:rsid w:val="0083639D"/>
  </w:style>
  <w:style w:type="paragraph" w:customStyle="1" w:styleId="794C2B40BF5D4AFF8F84007647465412">
    <w:name w:val="794C2B40BF5D4AFF8F84007647465412"/>
    <w:rsid w:val="0083639D"/>
  </w:style>
  <w:style w:type="paragraph" w:customStyle="1" w:styleId="7CE356AD79E042D6900A143E36E03047">
    <w:name w:val="7CE356AD79E042D6900A143E36E03047"/>
    <w:rsid w:val="0083639D"/>
  </w:style>
  <w:style w:type="paragraph" w:customStyle="1" w:styleId="C95B1D4BAD6243E7A4D80B738A1048EE">
    <w:name w:val="C95B1D4BAD6243E7A4D80B738A1048EE"/>
    <w:rsid w:val="0083639D"/>
  </w:style>
  <w:style w:type="paragraph" w:customStyle="1" w:styleId="25A769B2271C4AEDABD6614A3C0A93DE">
    <w:name w:val="25A769B2271C4AEDABD6614A3C0A93DE"/>
    <w:rsid w:val="0083639D"/>
  </w:style>
  <w:style w:type="paragraph" w:customStyle="1" w:styleId="2EEBE3D08CE24228812A70DD3F38D9B1">
    <w:name w:val="2EEBE3D08CE24228812A70DD3F38D9B1"/>
    <w:rsid w:val="0083639D"/>
  </w:style>
  <w:style w:type="paragraph" w:customStyle="1" w:styleId="C0667FEC603A4933A38E77B92D3FF391">
    <w:name w:val="C0667FEC603A4933A38E77B92D3FF391"/>
    <w:rsid w:val="0083639D"/>
  </w:style>
  <w:style w:type="paragraph" w:customStyle="1" w:styleId="1C48F282589A4EC3886F5C78FC2CB535">
    <w:name w:val="1C48F282589A4EC3886F5C78FC2CB535"/>
    <w:rsid w:val="0083639D"/>
  </w:style>
  <w:style w:type="paragraph" w:customStyle="1" w:styleId="7B7FE6986D6B442C867F76B3CA8FC11A">
    <w:name w:val="7B7FE6986D6B442C867F76B3CA8FC11A"/>
    <w:rsid w:val="0083639D"/>
  </w:style>
  <w:style w:type="paragraph" w:customStyle="1" w:styleId="ADA0119122E24EE6BDF353F134C46371">
    <w:name w:val="ADA0119122E24EE6BDF353F134C46371"/>
    <w:rsid w:val="0083639D"/>
  </w:style>
  <w:style w:type="paragraph" w:customStyle="1" w:styleId="C437C02BB4DB46F7824538A30D257FB8">
    <w:name w:val="C437C02BB4DB46F7824538A30D257FB8"/>
    <w:rsid w:val="0083639D"/>
  </w:style>
  <w:style w:type="paragraph" w:customStyle="1" w:styleId="6A05459A88314B1D888ED062E26513F5">
    <w:name w:val="6A05459A88314B1D888ED062E26513F5"/>
    <w:rsid w:val="0083639D"/>
  </w:style>
  <w:style w:type="paragraph" w:customStyle="1" w:styleId="5D94E8F8313C4F4391D494C7B3DF9B9E">
    <w:name w:val="5D94E8F8313C4F4391D494C7B3DF9B9E"/>
    <w:rsid w:val="0083639D"/>
  </w:style>
  <w:style w:type="paragraph" w:customStyle="1" w:styleId="CC08279AA016455FAC606F1E4A650B44">
    <w:name w:val="CC08279AA016455FAC606F1E4A650B44"/>
    <w:rsid w:val="0083639D"/>
  </w:style>
  <w:style w:type="paragraph" w:customStyle="1" w:styleId="F15B3C8ED1454A8CAEF1D2AFA9047C9D">
    <w:name w:val="F15B3C8ED1454A8CAEF1D2AFA9047C9D"/>
    <w:rsid w:val="0083639D"/>
  </w:style>
  <w:style w:type="paragraph" w:customStyle="1" w:styleId="A12D90997627482E93BCDE243A97731A">
    <w:name w:val="A12D90997627482E93BCDE243A97731A"/>
    <w:rsid w:val="0083639D"/>
  </w:style>
  <w:style w:type="paragraph" w:customStyle="1" w:styleId="887C06152B6448FBA668901BF2C0D8E1">
    <w:name w:val="887C06152B6448FBA668901BF2C0D8E1"/>
    <w:rsid w:val="0083639D"/>
  </w:style>
  <w:style w:type="paragraph" w:customStyle="1" w:styleId="37F913E8CFC54E82BA07EDAFBA8EAC33">
    <w:name w:val="37F913E8CFC54E82BA07EDAFBA8EAC33"/>
    <w:rsid w:val="0083639D"/>
  </w:style>
  <w:style w:type="paragraph" w:customStyle="1" w:styleId="F3C065FCCE8F48D2A006D52127B0CDD6">
    <w:name w:val="F3C065FCCE8F48D2A006D52127B0CDD6"/>
    <w:rsid w:val="0083639D"/>
  </w:style>
  <w:style w:type="paragraph" w:customStyle="1" w:styleId="ACB879950A7E477FB3216EADC0F3A5B3">
    <w:name w:val="ACB879950A7E477FB3216EADC0F3A5B3"/>
    <w:rsid w:val="0083639D"/>
  </w:style>
  <w:style w:type="paragraph" w:customStyle="1" w:styleId="D15691E757DF4B8082CDCA5DBB1F1899">
    <w:name w:val="D15691E757DF4B8082CDCA5DBB1F1899"/>
    <w:rsid w:val="0083639D"/>
  </w:style>
  <w:style w:type="paragraph" w:customStyle="1" w:styleId="45BF3CFB3A3343BFA09B765520EC48E1">
    <w:name w:val="45BF3CFB3A3343BFA09B765520EC48E1"/>
    <w:rsid w:val="0083639D"/>
  </w:style>
  <w:style w:type="paragraph" w:customStyle="1" w:styleId="165D29D41C884C98B6BF78582787DEC9">
    <w:name w:val="165D29D41C884C98B6BF78582787DEC9"/>
    <w:rsid w:val="0083639D"/>
  </w:style>
  <w:style w:type="paragraph" w:customStyle="1" w:styleId="3CDD1C0AC9BD48FEBF6865DE2BFE88F8">
    <w:name w:val="3CDD1C0AC9BD48FEBF6865DE2BFE88F8"/>
    <w:rsid w:val="0083639D"/>
  </w:style>
  <w:style w:type="paragraph" w:customStyle="1" w:styleId="360D0ED01A9A421BA44DE355FADC819F">
    <w:name w:val="360D0ED01A9A421BA44DE355FADC819F"/>
    <w:rsid w:val="0083639D"/>
  </w:style>
  <w:style w:type="paragraph" w:customStyle="1" w:styleId="A69D787CA68C478CAD9587498B148442">
    <w:name w:val="A69D787CA68C478CAD9587498B148442"/>
    <w:rsid w:val="0083639D"/>
  </w:style>
  <w:style w:type="paragraph" w:customStyle="1" w:styleId="A9145D99E36C4EA58048AD3B30BE99CA">
    <w:name w:val="A9145D99E36C4EA58048AD3B30BE99CA"/>
    <w:rsid w:val="0083639D"/>
  </w:style>
  <w:style w:type="paragraph" w:customStyle="1" w:styleId="92BB134DFB634205A2150A682A9FEB07">
    <w:name w:val="92BB134DFB634205A2150A682A9FEB07"/>
    <w:rsid w:val="0083639D"/>
  </w:style>
  <w:style w:type="paragraph" w:customStyle="1" w:styleId="15AE794E208D4E53A300F43A040B1176">
    <w:name w:val="15AE794E208D4E53A300F43A040B1176"/>
    <w:rsid w:val="0083639D"/>
  </w:style>
  <w:style w:type="paragraph" w:customStyle="1" w:styleId="255CEDE49D3248E58730EBDDDE1FB588">
    <w:name w:val="255CEDE49D3248E58730EBDDDE1FB588"/>
    <w:rsid w:val="0083639D"/>
  </w:style>
  <w:style w:type="paragraph" w:customStyle="1" w:styleId="EA1BAA3F3ECF41CDB20019FD5E483B7E">
    <w:name w:val="EA1BAA3F3ECF41CDB20019FD5E483B7E"/>
    <w:rsid w:val="0083639D"/>
  </w:style>
  <w:style w:type="paragraph" w:customStyle="1" w:styleId="D4EAEC10A96C45E19DE7732569204DA7">
    <w:name w:val="D4EAEC10A96C45E19DE7732569204DA7"/>
    <w:rsid w:val="0083639D"/>
  </w:style>
  <w:style w:type="paragraph" w:customStyle="1" w:styleId="802548F311004E798B9A10C72E5FEDB5">
    <w:name w:val="802548F311004E798B9A10C72E5FEDB5"/>
    <w:rsid w:val="0083639D"/>
  </w:style>
  <w:style w:type="paragraph" w:customStyle="1" w:styleId="F56DC8FB69544BAD9857E6D952B07B0E">
    <w:name w:val="F56DC8FB69544BAD9857E6D952B07B0E"/>
    <w:rsid w:val="0083639D"/>
  </w:style>
  <w:style w:type="paragraph" w:customStyle="1" w:styleId="28AD779EA4544019A19B39CEACA9D5AA">
    <w:name w:val="28AD779EA4544019A19B39CEACA9D5AA"/>
    <w:rsid w:val="0083639D"/>
  </w:style>
  <w:style w:type="paragraph" w:customStyle="1" w:styleId="78855B71DEA345379108F0436994F75D">
    <w:name w:val="78855B71DEA345379108F0436994F75D"/>
    <w:rsid w:val="0083639D"/>
  </w:style>
  <w:style w:type="paragraph" w:customStyle="1" w:styleId="4B4500E376984F208B3E608031CBD033">
    <w:name w:val="4B4500E376984F208B3E608031CBD033"/>
    <w:rsid w:val="0083639D"/>
  </w:style>
  <w:style w:type="paragraph" w:customStyle="1" w:styleId="9F0A001552934A01B48D2768A9902A60">
    <w:name w:val="9F0A001552934A01B48D2768A9902A60"/>
    <w:rsid w:val="0083639D"/>
  </w:style>
  <w:style w:type="paragraph" w:customStyle="1" w:styleId="BDA25B71F25E43B48A6DF2027C83FCCC">
    <w:name w:val="BDA25B71F25E43B48A6DF2027C83FCCC"/>
    <w:rsid w:val="0083639D"/>
  </w:style>
  <w:style w:type="paragraph" w:customStyle="1" w:styleId="BA294834A1A44775AF9B7A5064B001BE">
    <w:name w:val="BA294834A1A44775AF9B7A5064B001BE"/>
    <w:rsid w:val="0083639D"/>
  </w:style>
  <w:style w:type="paragraph" w:customStyle="1" w:styleId="5F39D4F67661474A9C3E666BDC8DF8D3">
    <w:name w:val="5F39D4F67661474A9C3E666BDC8DF8D3"/>
    <w:rsid w:val="0083639D"/>
  </w:style>
  <w:style w:type="paragraph" w:customStyle="1" w:styleId="6787D9803BAB4F2294242D65E11846C1">
    <w:name w:val="6787D9803BAB4F2294242D65E11846C1"/>
    <w:rsid w:val="0083639D"/>
  </w:style>
  <w:style w:type="paragraph" w:customStyle="1" w:styleId="BA5B7084E1E44842B6D2C4224E2613FE">
    <w:name w:val="BA5B7084E1E44842B6D2C4224E2613FE"/>
    <w:rsid w:val="0083639D"/>
  </w:style>
  <w:style w:type="paragraph" w:customStyle="1" w:styleId="36C6BF7DECF14E96A9086DFD78303990">
    <w:name w:val="36C6BF7DECF14E96A9086DFD78303990"/>
    <w:rsid w:val="0083639D"/>
  </w:style>
  <w:style w:type="paragraph" w:customStyle="1" w:styleId="11300E6663B74E4C82F658611715C87F">
    <w:name w:val="11300E6663B74E4C82F658611715C87F"/>
    <w:rsid w:val="0083639D"/>
  </w:style>
  <w:style w:type="paragraph" w:customStyle="1" w:styleId="D9AD2DAED0A246BD9A748BDF7F4BD98C">
    <w:name w:val="D9AD2DAED0A246BD9A748BDF7F4BD98C"/>
    <w:rsid w:val="0083639D"/>
  </w:style>
  <w:style w:type="paragraph" w:customStyle="1" w:styleId="4D99C62A208B498B83AF03B69D72414E">
    <w:name w:val="4D99C62A208B498B83AF03B69D72414E"/>
    <w:rsid w:val="0083639D"/>
  </w:style>
  <w:style w:type="paragraph" w:customStyle="1" w:styleId="1CC85BA0177E4441B3CC93583C9E37C4">
    <w:name w:val="1CC85BA0177E4441B3CC93583C9E37C4"/>
    <w:rsid w:val="0083639D"/>
  </w:style>
  <w:style w:type="paragraph" w:customStyle="1" w:styleId="2A5E7AA682A34EFBAE05C0F40018525C">
    <w:name w:val="2A5E7AA682A34EFBAE05C0F40018525C"/>
    <w:rsid w:val="0083639D"/>
  </w:style>
  <w:style w:type="paragraph" w:customStyle="1" w:styleId="5C3B8AE266B441569B09A93D343D5C5E">
    <w:name w:val="5C3B8AE266B441569B09A93D343D5C5E"/>
    <w:rsid w:val="0083639D"/>
  </w:style>
  <w:style w:type="paragraph" w:customStyle="1" w:styleId="F334CDDE155A47C1955014FF024B7CA5">
    <w:name w:val="F334CDDE155A47C1955014FF024B7CA5"/>
    <w:rsid w:val="0083639D"/>
  </w:style>
  <w:style w:type="paragraph" w:customStyle="1" w:styleId="F6B784859163450ABFA0AC085C1AB0A6">
    <w:name w:val="F6B784859163450ABFA0AC085C1AB0A6"/>
    <w:rsid w:val="0083639D"/>
  </w:style>
  <w:style w:type="paragraph" w:customStyle="1" w:styleId="3AAEFD8F539348D58E384CE7D2A7E883">
    <w:name w:val="3AAEFD8F539348D58E384CE7D2A7E883"/>
    <w:rsid w:val="0083639D"/>
  </w:style>
  <w:style w:type="paragraph" w:customStyle="1" w:styleId="9BEA912501A64843B15D44A90A2ADC93">
    <w:name w:val="9BEA912501A64843B15D44A90A2ADC93"/>
    <w:rsid w:val="0083639D"/>
  </w:style>
  <w:style w:type="paragraph" w:customStyle="1" w:styleId="365D87A4C28843E3BB448AD7F94CDDD1">
    <w:name w:val="365D87A4C28843E3BB448AD7F94CDDD1"/>
    <w:rsid w:val="0083639D"/>
  </w:style>
  <w:style w:type="paragraph" w:customStyle="1" w:styleId="0740405AD08445DAA3463C90E95E94D8">
    <w:name w:val="0740405AD08445DAA3463C90E95E94D8"/>
    <w:rsid w:val="0083639D"/>
  </w:style>
  <w:style w:type="paragraph" w:customStyle="1" w:styleId="D0D060857C08435C8C11169801293967">
    <w:name w:val="D0D060857C08435C8C11169801293967"/>
    <w:rsid w:val="0083639D"/>
  </w:style>
  <w:style w:type="paragraph" w:customStyle="1" w:styleId="1D12CD69BD5F4A7DA1C1A32D274A1E7A">
    <w:name w:val="1D12CD69BD5F4A7DA1C1A32D274A1E7A"/>
    <w:rsid w:val="0083639D"/>
  </w:style>
  <w:style w:type="paragraph" w:customStyle="1" w:styleId="0C57591DF99A4B4A8479DAC9C914622B">
    <w:name w:val="0C57591DF99A4B4A8479DAC9C914622B"/>
    <w:rsid w:val="0083639D"/>
  </w:style>
  <w:style w:type="paragraph" w:customStyle="1" w:styleId="D604DAEAA3074688867D1CA13E17A071">
    <w:name w:val="D604DAEAA3074688867D1CA13E17A071"/>
    <w:rsid w:val="0083639D"/>
  </w:style>
  <w:style w:type="paragraph" w:customStyle="1" w:styleId="6864BBE83AE041D88233B01158F34436">
    <w:name w:val="6864BBE83AE041D88233B01158F34436"/>
    <w:rsid w:val="0083639D"/>
  </w:style>
  <w:style w:type="paragraph" w:customStyle="1" w:styleId="5C89AFEE73D24CD6AA5A08E41378D09D">
    <w:name w:val="5C89AFEE73D24CD6AA5A08E41378D09D"/>
    <w:rsid w:val="0083639D"/>
  </w:style>
  <w:style w:type="paragraph" w:customStyle="1" w:styleId="4F67190A4064457DB1C9925E77094AF3">
    <w:name w:val="4F67190A4064457DB1C9925E77094AF3"/>
    <w:rsid w:val="0083639D"/>
  </w:style>
  <w:style w:type="paragraph" w:customStyle="1" w:styleId="F138BC0FFCB44705B7FD49340B37778F">
    <w:name w:val="F138BC0FFCB44705B7FD49340B37778F"/>
    <w:rsid w:val="0083639D"/>
  </w:style>
  <w:style w:type="paragraph" w:customStyle="1" w:styleId="AA0217C643D541ABA397FB960420F006">
    <w:name w:val="AA0217C643D541ABA397FB960420F006"/>
    <w:rsid w:val="0083639D"/>
  </w:style>
  <w:style w:type="paragraph" w:customStyle="1" w:styleId="5AFA683CD7634F6097EBF372CD86C685">
    <w:name w:val="5AFA683CD7634F6097EBF372CD86C685"/>
    <w:rsid w:val="0083639D"/>
  </w:style>
  <w:style w:type="paragraph" w:customStyle="1" w:styleId="1B5383C9BCBA438E87C631E42213C86C">
    <w:name w:val="1B5383C9BCBA438E87C631E42213C86C"/>
    <w:rsid w:val="0083639D"/>
  </w:style>
  <w:style w:type="paragraph" w:customStyle="1" w:styleId="4D5DC1B250A740DC8D4244A694DE81CA">
    <w:name w:val="4D5DC1B250A740DC8D4244A694DE81CA"/>
    <w:rsid w:val="0083639D"/>
  </w:style>
  <w:style w:type="paragraph" w:customStyle="1" w:styleId="31132384267D4F10BF0BF8067D0B1A3A">
    <w:name w:val="31132384267D4F10BF0BF8067D0B1A3A"/>
    <w:rsid w:val="0083639D"/>
  </w:style>
  <w:style w:type="paragraph" w:customStyle="1" w:styleId="91E87AF9DA444D95BAB418D1CADB7A63">
    <w:name w:val="91E87AF9DA444D95BAB418D1CADB7A63"/>
    <w:rsid w:val="0083639D"/>
  </w:style>
  <w:style w:type="paragraph" w:customStyle="1" w:styleId="E3AD7DB2EF614918B7505C64712D96FD">
    <w:name w:val="E3AD7DB2EF614918B7505C64712D96FD"/>
    <w:rsid w:val="0083639D"/>
  </w:style>
  <w:style w:type="paragraph" w:customStyle="1" w:styleId="76A026CA659244E3B6A673BF0AE58435">
    <w:name w:val="76A026CA659244E3B6A673BF0AE58435"/>
    <w:rsid w:val="0083639D"/>
  </w:style>
  <w:style w:type="paragraph" w:customStyle="1" w:styleId="CB0B2A7EB9E14544A75E9B7E16661B95">
    <w:name w:val="CB0B2A7EB9E14544A75E9B7E16661B95"/>
    <w:rsid w:val="0083639D"/>
  </w:style>
  <w:style w:type="paragraph" w:customStyle="1" w:styleId="BD03CAA631AE4786904841A916A3C94F">
    <w:name w:val="BD03CAA631AE4786904841A916A3C94F"/>
    <w:rsid w:val="0083639D"/>
  </w:style>
  <w:style w:type="paragraph" w:customStyle="1" w:styleId="4124F21D0C8A4EB78B9BDE7BABF7920F">
    <w:name w:val="4124F21D0C8A4EB78B9BDE7BABF7920F"/>
    <w:rsid w:val="0083639D"/>
  </w:style>
  <w:style w:type="paragraph" w:customStyle="1" w:styleId="A1FDE991844D4549A56CD30EBD83EFEF">
    <w:name w:val="A1FDE991844D4549A56CD30EBD83EFEF"/>
    <w:rsid w:val="0083639D"/>
  </w:style>
  <w:style w:type="paragraph" w:customStyle="1" w:styleId="6945D4A34E174C6CB90D6EB2CB40CE30">
    <w:name w:val="6945D4A34E174C6CB90D6EB2CB40CE30"/>
    <w:rsid w:val="0083639D"/>
  </w:style>
  <w:style w:type="paragraph" w:customStyle="1" w:styleId="A50177411C8B495DBB269011A96ADF8B">
    <w:name w:val="A50177411C8B495DBB269011A96ADF8B"/>
    <w:rsid w:val="0083639D"/>
  </w:style>
  <w:style w:type="paragraph" w:customStyle="1" w:styleId="3F153CD83AD448338A8BFBD69A237043">
    <w:name w:val="3F153CD83AD448338A8BFBD69A237043"/>
    <w:rsid w:val="0083639D"/>
  </w:style>
  <w:style w:type="paragraph" w:customStyle="1" w:styleId="52BD6DB5A1434CCEA6C250F1F1E5A337">
    <w:name w:val="52BD6DB5A1434CCEA6C250F1F1E5A337"/>
    <w:rsid w:val="0083639D"/>
  </w:style>
  <w:style w:type="paragraph" w:customStyle="1" w:styleId="A61F22B7D74D4D2CA30F66EF6EABD08F">
    <w:name w:val="A61F22B7D74D4D2CA30F66EF6EABD08F"/>
    <w:rsid w:val="0083639D"/>
  </w:style>
  <w:style w:type="paragraph" w:customStyle="1" w:styleId="041E76A262814BBF8C7679ACEE803DFB">
    <w:name w:val="041E76A262814BBF8C7679ACEE803DFB"/>
    <w:rsid w:val="0083639D"/>
  </w:style>
  <w:style w:type="paragraph" w:customStyle="1" w:styleId="FE3E1504E9AE4B5A8C8C8433179C6F7F">
    <w:name w:val="FE3E1504E9AE4B5A8C8C8433179C6F7F"/>
    <w:rsid w:val="0083639D"/>
  </w:style>
  <w:style w:type="paragraph" w:customStyle="1" w:styleId="3B0A77B0B25E4AE4BCDDA54F8B1B7B37">
    <w:name w:val="3B0A77B0B25E4AE4BCDDA54F8B1B7B37"/>
    <w:rsid w:val="0083639D"/>
  </w:style>
  <w:style w:type="paragraph" w:customStyle="1" w:styleId="7C69F3AAD6DE41219F45DFC5B2887220">
    <w:name w:val="7C69F3AAD6DE41219F45DFC5B2887220"/>
    <w:rsid w:val="0083639D"/>
  </w:style>
  <w:style w:type="paragraph" w:customStyle="1" w:styleId="6F9E89598F404763B39E25B0841BDF61">
    <w:name w:val="6F9E89598F404763B39E25B0841BDF61"/>
    <w:rsid w:val="0083639D"/>
  </w:style>
  <w:style w:type="paragraph" w:customStyle="1" w:styleId="05C08F6E4FB441039F75ADB16B96E521">
    <w:name w:val="05C08F6E4FB441039F75ADB16B96E521"/>
    <w:rsid w:val="0083639D"/>
  </w:style>
  <w:style w:type="paragraph" w:customStyle="1" w:styleId="8CAC7E28A1AC4DF29CB401E17E59A196">
    <w:name w:val="8CAC7E28A1AC4DF29CB401E17E59A196"/>
    <w:rsid w:val="0083639D"/>
  </w:style>
  <w:style w:type="paragraph" w:customStyle="1" w:styleId="7C31397A3A2946C49227D1017F187F90">
    <w:name w:val="7C31397A3A2946C49227D1017F187F90"/>
    <w:rsid w:val="0083639D"/>
  </w:style>
  <w:style w:type="paragraph" w:customStyle="1" w:styleId="3A514C8FF6D541B7A7D9E0DE0CE7A27F">
    <w:name w:val="3A514C8FF6D541B7A7D9E0DE0CE7A27F"/>
    <w:rsid w:val="0083639D"/>
  </w:style>
  <w:style w:type="paragraph" w:customStyle="1" w:styleId="ADC20CC2568F4E01A9FA34DC446A28F3">
    <w:name w:val="ADC20CC2568F4E01A9FA34DC446A28F3"/>
    <w:rsid w:val="0083639D"/>
  </w:style>
  <w:style w:type="paragraph" w:customStyle="1" w:styleId="4F13484035AC41589BEB09D6C5D3761F">
    <w:name w:val="4F13484035AC41589BEB09D6C5D3761F"/>
    <w:rsid w:val="0083639D"/>
  </w:style>
  <w:style w:type="paragraph" w:customStyle="1" w:styleId="ECBDFC1C4FC543639303DFC1BE64F116">
    <w:name w:val="ECBDFC1C4FC543639303DFC1BE64F116"/>
    <w:rsid w:val="0083639D"/>
  </w:style>
  <w:style w:type="paragraph" w:customStyle="1" w:styleId="DFAAB6092BDB45CF882977DFFE8A628D">
    <w:name w:val="DFAAB6092BDB45CF882977DFFE8A628D"/>
    <w:rsid w:val="0083639D"/>
  </w:style>
  <w:style w:type="paragraph" w:customStyle="1" w:styleId="5D657E14E3E3426BA6750AEFEC15DF9B">
    <w:name w:val="5D657E14E3E3426BA6750AEFEC15DF9B"/>
    <w:rsid w:val="0083639D"/>
  </w:style>
  <w:style w:type="paragraph" w:customStyle="1" w:styleId="5C3B688D37844470B1A8E1EF45A1AA2A">
    <w:name w:val="5C3B688D37844470B1A8E1EF45A1AA2A"/>
    <w:rsid w:val="0083639D"/>
  </w:style>
  <w:style w:type="paragraph" w:customStyle="1" w:styleId="BAD8875B6B874F5C96362BE6506A907C">
    <w:name w:val="BAD8875B6B874F5C96362BE6506A907C"/>
    <w:rsid w:val="0083639D"/>
  </w:style>
  <w:style w:type="paragraph" w:customStyle="1" w:styleId="E34AA290F673495591C38C0C1D876441">
    <w:name w:val="E34AA290F673495591C38C0C1D876441"/>
    <w:rsid w:val="0083639D"/>
  </w:style>
  <w:style w:type="paragraph" w:customStyle="1" w:styleId="4E0997C4D88B4BC68DBF851273A56247">
    <w:name w:val="4E0997C4D88B4BC68DBF851273A56247"/>
    <w:rsid w:val="0083639D"/>
  </w:style>
  <w:style w:type="paragraph" w:customStyle="1" w:styleId="F5800BF873C148678395BF6F40D5DDF7">
    <w:name w:val="F5800BF873C148678395BF6F40D5DDF7"/>
    <w:rsid w:val="0083639D"/>
  </w:style>
  <w:style w:type="paragraph" w:customStyle="1" w:styleId="19FC4506A7B64EB5AEC7CE857B5A6C3B">
    <w:name w:val="19FC4506A7B64EB5AEC7CE857B5A6C3B"/>
    <w:rsid w:val="0083639D"/>
  </w:style>
  <w:style w:type="paragraph" w:customStyle="1" w:styleId="8E068E673C4C478B83F4D7EEA30CC996">
    <w:name w:val="8E068E673C4C478B83F4D7EEA30CC996"/>
    <w:rsid w:val="0083639D"/>
  </w:style>
  <w:style w:type="paragraph" w:customStyle="1" w:styleId="0596B1133F404CB686B6CC62DD49968A">
    <w:name w:val="0596B1133F404CB686B6CC62DD49968A"/>
    <w:rsid w:val="0083639D"/>
  </w:style>
  <w:style w:type="paragraph" w:customStyle="1" w:styleId="519642AC9AC742C797AA0A2CDEFDF5E9">
    <w:name w:val="519642AC9AC742C797AA0A2CDEFDF5E9"/>
    <w:rsid w:val="0083639D"/>
  </w:style>
  <w:style w:type="paragraph" w:customStyle="1" w:styleId="A9F652C7066B4DDBAD368209654539DB">
    <w:name w:val="A9F652C7066B4DDBAD368209654539DB"/>
    <w:rsid w:val="0083639D"/>
  </w:style>
  <w:style w:type="paragraph" w:customStyle="1" w:styleId="5C8FBA6B6DFB449D961A51FF38ECF727">
    <w:name w:val="5C8FBA6B6DFB449D961A51FF38ECF727"/>
    <w:rsid w:val="0083639D"/>
  </w:style>
  <w:style w:type="paragraph" w:customStyle="1" w:styleId="7F4EBCA440634436A0C92DE57F156DAA">
    <w:name w:val="7F4EBCA440634436A0C92DE57F156DAA"/>
    <w:rsid w:val="0083639D"/>
  </w:style>
  <w:style w:type="paragraph" w:customStyle="1" w:styleId="7CBA8D258DA34566995539A3E706B143">
    <w:name w:val="7CBA8D258DA34566995539A3E706B143"/>
    <w:rsid w:val="0083639D"/>
  </w:style>
  <w:style w:type="paragraph" w:customStyle="1" w:styleId="DC7D9B2888564FEDB43FEE50D458ED97">
    <w:name w:val="DC7D9B2888564FEDB43FEE50D458ED97"/>
    <w:rsid w:val="0083639D"/>
  </w:style>
  <w:style w:type="paragraph" w:customStyle="1" w:styleId="F89363AD8D634A56A2D76F3882D8BA1F">
    <w:name w:val="F89363AD8D634A56A2D76F3882D8BA1F"/>
    <w:rsid w:val="0083639D"/>
  </w:style>
  <w:style w:type="paragraph" w:customStyle="1" w:styleId="EEE9B4BC70EE498C9ABDF1FD0FC80254">
    <w:name w:val="EEE9B4BC70EE498C9ABDF1FD0FC80254"/>
    <w:rsid w:val="0083639D"/>
  </w:style>
  <w:style w:type="paragraph" w:customStyle="1" w:styleId="D4F6D592D7FD4FF39A984E7FF5ACFC31">
    <w:name w:val="D4F6D592D7FD4FF39A984E7FF5ACFC31"/>
    <w:rsid w:val="0083639D"/>
  </w:style>
  <w:style w:type="paragraph" w:customStyle="1" w:styleId="E1BD0EF06ED748B9ACA08A3686E89020">
    <w:name w:val="E1BD0EF06ED748B9ACA08A3686E89020"/>
    <w:rsid w:val="0083639D"/>
  </w:style>
  <w:style w:type="paragraph" w:customStyle="1" w:styleId="BBCD4DF5F70D48A389B86676A75E43CA">
    <w:name w:val="BBCD4DF5F70D48A389B86676A75E43CA"/>
    <w:rsid w:val="0083639D"/>
  </w:style>
  <w:style w:type="paragraph" w:customStyle="1" w:styleId="EF828E94C6C94064A487D90EDD370F2B">
    <w:name w:val="EF828E94C6C94064A487D90EDD370F2B"/>
    <w:rsid w:val="0083639D"/>
  </w:style>
  <w:style w:type="paragraph" w:customStyle="1" w:styleId="66AE38E6972C48598E851E3993218DC1">
    <w:name w:val="66AE38E6972C48598E851E3993218DC1"/>
    <w:rsid w:val="0083639D"/>
  </w:style>
  <w:style w:type="paragraph" w:customStyle="1" w:styleId="FBD17DC23AC444DFBC228B26267E748A">
    <w:name w:val="FBD17DC23AC444DFBC228B26267E748A"/>
    <w:rsid w:val="0083639D"/>
  </w:style>
  <w:style w:type="paragraph" w:customStyle="1" w:styleId="072B5D11233748908148F0153F5BD20F">
    <w:name w:val="072B5D11233748908148F0153F5BD20F"/>
    <w:rsid w:val="0083639D"/>
  </w:style>
  <w:style w:type="paragraph" w:customStyle="1" w:styleId="1FE7CC0028AB4BD5A222919D049D6522">
    <w:name w:val="1FE7CC0028AB4BD5A222919D049D6522"/>
    <w:rsid w:val="0083639D"/>
  </w:style>
  <w:style w:type="paragraph" w:customStyle="1" w:styleId="DB72CF86134E4649AC81B44B59EBCEDA">
    <w:name w:val="DB72CF86134E4649AC81B44B59EBCEDA"/>
    <w:rsid w:val="0083639D"/>
  </w:style>
  <w:style w:type="paragraph" w:customStyle="1" w:styleId="DFBB4EE7846944C1B8CF02CB6D8B564A">
    <w:name w:val="DFBB4EE7846944C1B8CF02CB6D8B564A"/>
    <w:rsid w:val="0083639D"/>
  </w:style>
  <w:style w:type="paragraph" w:customStyle="1" w:styleId="CA7CEAB2A90E49B8AB3A4C6790B9E4CA">
    <w:name w:val="CA7CEAB2A90E49B8AB3A4C6790B9E4CA"/>
    <w:rsid w:val="0083639D"/>
  </w:style>
  <w:style w:type="paragraph" w:customStyle="1" w:styleId="9201357E461C4FC28BB3D6F6BFB8EFBC">
    <w:name w:val="9201357E461C4FC28BB3D6F6BFB8EFBC"/>
    <w:rsid w:val="00836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12564 East Spring Street
Columbus, Ohio 43202</CompanyAddress>
  <CompanyPhone>614-722-1345</CompanyPhone>
  <CompanyFax>MontgomeryCup.com</CompanyFax>
  <CompanyEmail>MontgomeryCup@gmail.com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844825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1588322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TP102927885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720CE-0481-445A-AC6D-F9F62937D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DC3D2-1206-4236-96B2-B7A5FE926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583BA5-2F81-497F-A8C9-0D8AAAFA2D3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(Red design, 10 per page, for Avery 5371)</Template>
  <TotalTime>15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Cup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Howad, Catherine</dc:creator>
  <cp:lastModifiedBy>Howard, Catherine</cp:lastModifiedBy>
  <cp:revision>1</cp:revision>
  <dcterms:created xsi:type="dcterms:W3CDTF">2020-04-17T12:13:00Z</dcterms:created>
  <dcterms:modified xsi:type="dcterms:W3CDTF">2020-04-17T12:28:00Z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