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Business Card Layout"/>
      </w:tblPr>
      <w:tblGrid>
        <w:gridCol w:w="288"/>
        <w:gridCol w:w="2232"/>
        <w:gridCol w:w="144"/>
        <w:gridCol w:w="2088"/>
        <w:gridCol w:w="288"/>
        <w:gridCol w:w="288"/>
        <w:gridCol w:w="2232"/>
        <w:gridCol w:w="144"/>
        <w:gridCol w:w="2088"/>
        <w:gridCol w:w="288"/>
      </w:tblGrid>
      <w:tr w:rsidR="00450B18">
        <w:trPr>
          <w:trHeight w:hRule="exact" w:val="288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3D7030">
        <w:trPr>
          <w:trHeight w:hRule="exact" w:val="403"/>
        </w:trPr>
        <w:tc>
          <w:tcPr>
            <w:tcW w:w="288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bookmarkStart w:id="0" w:name="_GoBack"/>
            <w:r>
              <w:rPr>
                <w:noProof/>
                <w:lang w:eastAsia="en-US"/>
              </w:rPr>
              <w:drawing>
                <wp:anchor distT="0" distB="0" distL="114300" distR="114300" simplePos="0" relativeHeight="251666432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5" name="Picture 5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528991130"/>
              <w:placeholder>
                <w:docPart w:val="BBCD4DF5F70D48A389B86676A75E43CA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8480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6" name="Picture 6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-1240710710"/>
              <w:placeholder>
                <w:docPart w:val="EF828E94C6C94064A487D90EDD370F2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>
            <w:pPr>
              <w:pStyle w:val="NoSpacing"/>
            </w:pPr>
          </w:p>
        </w:tc>
      </w:tr>
      <w:tr w:rsidR="003D7030">
        <w:trPr>
          <w:trHeight w:hRule="exact" w:val="197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1601375742"/>
              <w:placeholder>
                <w:docPart w:val="66AE38E6972C48598E851E3993218DC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BF6761" w:rsidP="003D7030">
                <w:r>
                  <w:t xml:space="preserve">760 </w:t>
                </w:r>
                <w:proofErr w:type="spellStart"/>
                <w:r>
                  <w:t>Stringtown</w:t>
                </w:r>
                <w:proofErr w:type="spellEnd"/>
                <w:r>
                  <w:t xml:space="preserve"> Road</w:t>
                </w:r>
                <w:r w:rsidR="003D7030" w:rsidRPr="003D7030">
                  <w:br/>
                </w:r>
                <w:r>
                  <w:t>Grove City</w:t>
                </w:r>
                <w:r w:rsidR="003D7030" w:rsidRPr="003D7030">
                  <w:t>, Ohio 43</w:t>
                </w:r>
                <w:r>
                  <w:t>123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356783094"/>
                <w:placeholder>
                  <w:docPart w:val="FBD17DC23AC444DFBC228B26267E748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Pr="003D7030">
                  <w:rPr>
                    <w:color w:val="auto"/>
                  </w:rPr>
                  <w:t>614-</w:t>
                </w:r>
                <w:r w:rsidR="00BF6761">
                  <w:rPr>
                    <w:color w:val="auto"/>
                  </w:rPr>
                  <w:t>560-4587</w:t>
                </w:r>
              </w:sdtContent>
            </w:sdt>
          </w:p>
          <w:p w:rsidR="003D7030" w:rsidRPr="003D7030" w:rsidRDefault="00BF6761" w:rsidP="003D7030">
            <w:sdt>
              <w:sdtPr>
                <w:alias w:val="Web Address"/>
                <w:tag w:val=""/>
                <w:id w:val="519278947"/>
                <w:placeholder>
                  <w:docPart w:val="072B5D11233748908148F0153F5BD20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BF6761" w:rsidP="003D7030">
            <w:sdt>
              <w:sdtPr>
                <w:rPr>
                  <w:sz w:val="16"/>
                </w:rPr>
                <w:alias w:val="Email Address"/>
                <w:tag w:val=""/>
                <w:id w:val="-604344884"/>
                <w:placeholder>
                  <w:docPart w:val="1FE7CC0028AB4BD5A222919D049D6522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942267425"/>
              <w:placeholder>
                <w:docPart w:val="DB72CF86134E4649AC81B44B59EBCED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BF6761" w:rsidP="003D7030">
                <w:r>
                  <w:t xml:space="preserve">760 </w:t>
                </w:r>
                <w:proofErr w:type="spellStart"/>
                <w:r>
                  <w:t>Stringtown</w:t>
                </w:r>
                <w:proofErr w:type="spellEnd"/>
                <w:r>
                  <w:t xml:space="preserve"> Road</w:t>
                </w:r>
                <w:r>
                  <w:br/>
                  <w:t>Grove City, Ohio 43123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1356917516"/>
                <w:placeholder>
                  <w:docPart w:val="DFBB4EE7846944C1B8CF02CB6D8B564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F6761">
                  <w:rPr>
                    <w:color w:val="auto"/>
                  </w:rPr>
                  <w:t>614-560-4587</w:t>
                </w:r>
              </w:sdtContent>
            </w:sdt>
          </w:p>
          <w:p w:rsidR="003D7030" w:rsidRPr="003D7030" w:rsidRDefault="00BF6761" w:rsidP="003D7030">
            <w:sdt>
              <w:sdtPr>
                <w:alias w:val="Web Address"/>
                <w:tag w:val=""/>
                <w:id w:val="-1930887664"/>
                <w:placeholder>
                  <w:docPart w:val="CA7CEAB2A90E49B8AB3A4C6790B9E4CA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BF6761" w:rsidP="003D7030">
            <w:sdt>
              <w:sdtPr>
                <w:rPr>
                  <w:sz w:val="16"/>
                </w:rPr>
                <w:alias w:val="Email Address"/>
                <w:tag w:val=""/>
                <w:id w:val="249321691"/>
                <w:placeholder>
                  <w:docPart w:val="9201357E461C4FC28BB3D6F6BFB8EFBC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</w:tr>
      <w:tr w:rsidR="00450B18">
        <w:trPr>
          <w:trHeight w:hRule="exact" w:val="216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450B18">
        <w:trPr>
          <w:trHeight w:hRule="exact" w:val="288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3D7030">
        <w:trPr>
          <w:trHeight w:hRule="exact" w:val="40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4384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4" name="Picture 4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-1510293384"/>
              <w:placeholder>
                <w:docPart w:val="519642AC9AC742C797AA0A2CDEFDF5E9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0528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7" name="Picture 7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1659339998"/>
              <w:placeholder>
                <w:docPart w:val="A9F652C7066B4DDBAD368209654539D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</w:tr>
      <w:tr w:rsidR="003D7030">
        <w:trPr>
          <w:trHeight w:hRule="exact" w:val="197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753864872"/>
              <w:placeholder>
                <w:docPart w:val="5C8FBA6B6DFB449D961A51FF38ECF72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BF6761" w:rsidP="003D7030">
                <w:r>
                  <w:t xml:space="preserve">760 </w:t>
                </w:r>
                <w:proofErr w:type="spellStart"/>
                <w:r>
                  <w:t>Stringtown</w:t>
                </w:r>
                <w:proofErr w:type="spellEnd"/>
                <w:r>
                  <w:t xml:space="preserve"> Road</w:t>
                </w:r>
                <w:r>
                  <w:br/>
                  <w:t>Grove City, Ohio 43123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1269053596"/>
                <w:placeholder>
                  <w:docPart w:val="7F4EBCA440634436A0C92DE57F156DAA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F6761">
                  <w:rPr>
                    <w:color w:val="auto"/>
                  </w:rPr>
                  <w:t>614-560-4587</w:t>
                </w:r>
              </w:sdtContent>
            </w:sdt>
          </w:p>
          <w:p w:rsidR="003D7030" w:rsidRPr="003D7030" w:rsidRDefault="00BF6761" w:rsidP="003D7030">
            <w:sdt>
              <w:sdtPr>
                <w:alias w:val="Web Address"/>
                <w:tag w:val=""/>
                <w:id w:val="-15702417"/>
                <w:placeholder>
                  <w:docPart w:val="7CBA8D258DA34566995539A3E706B143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BF6761" w:rsidP="003D7030">
            <w:sdt>
              <w:sdtPr>
                <w:rPr>
                  <w:sz w:val="16"/>
                </w:rPr>
                <w:alias w:val="Email Address"/>
                <w:tag w:val=""/>
                <w:id w:val="83972642"/>
                <w:placeholder>
                  <w:docPart w:val="DC7D9B2888564FEDB43FEE50D458ED9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-1536880171"/>
              <w:placeholder>
                <w:docPart w:val="F89363AD8D634A56A2D76F3882D8BA1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BF6761" w:rsidP="003D7030">
                <w:r>
                  <w:t xml:space="preserve">760 </w:t>
                </w:r>
                <w:proofErr w:type="spellStart"/>
                <w:r>
                  <w:t>Stringtown</w:t>
                </w:r>
                <w:proofErr w:type="spellEnd"/>
                <w:r>
                  <w:t xml:space="preserve"> Road</w:t>
                </w:r>
                <w:r>
                  <w:br/>
                  <w:t>Grove City, Ohio 43123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1455447784"/>
                <w:placeholder>
                  <w:docPart w:val="EEE9B4BC70EE498C9ABDF1FD0FC80254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F6761">
                  <w:rPr>
                    <w:color w:val="auto"/>
                  </w:rPr>
                  <w:t>614-560-4587</w:t>
                </w:r>
              </w:sdtContent>
            </w:sdt>
          </w:p>
          <w:p w:rsidR="003D7030" w:rsidRPr="003D7030" w:rsidRDefault="00BF6761" w:rsidP="003D7030">
            <w:sdt>
              <w:sdtPr>
                <w:alias w:val="Web Address"/>
                <w:tag w:val=""/>
                <w:id w:val="1107388066"/>
                <w:placeholder>
                  <w:docPart w:val="D4F6D592D7FD4FF39A984E7FF5ACFC3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BF6761" w:rsidP="003D7030">
            <w:sdt>
              <w:sdtPr>
                <w:rPr>
                  <w:sz w:val="16"/>
                </w:rPr>
                <w:alias w:val="Email Address"/>
                <w:tag w:val=""/>
                <w:id w:val="-1573345867"/>
                <w:placeholder>
                  <w:docPart w:val="E1BD0EF06ED748B9ACA08A3686E8902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</w:tr>
      <w:tr w:rsidR="00450B18">
        <w:trPr>
          <w:trHeight w:hRule="exact" w:val="216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450B18">
        <w:trPr>
          <w:trHeight w:hRule="exact" w:val="288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3D7030">
        <w:trPr>
          <w:trHeight w:hRule="exact" w:val="40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2336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3" name="Picture 3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2101977723"/>
              <w:placeholder>
                <w:docPart w:val="DFAAB6092BDB45CF882977DFFE8A628D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2576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8" name="Picture 8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1133901433"/>
              <w:placeholder>
                <w:docPart w:val="5D657E14E3E3426BA6750AEFEC15DF9B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</w:tr>
      <w:tr w:rsidR="003D7030">
        <w:trPr>
          <w:trHeight w:hRule="exact" w:val="197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-1131632940"/>
              <w:placeholder>
                <w:docPart w:val="5C3B688D37844470B1A8E1EF45A1AA2A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BF6761" w:rsidP="003D7030">
                <w:r>
                  <w:t xml:space="preserve">760 </w:t>
                </w:r>
                <w:proofErr w:type="spellStart"/>
                <w:r>
                  <w:t>Stringtown</w:t>
                </w:r>
                <w:proofErr w:type="spellEnd"/>
                <w:r>
                  <w:t xml:space="preserve"> Road</w:t>
                </w:r>
                <w:r>
                  <w:br/>
                  <w:t>Grove City, Ohio 43123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-2019292134"/>
                <w:placeholder>
                  <w:docPart w:val="BAD8875B6B874F5C96362BE6506A907C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F6761">
                  <w:rPr>
                    <w:color w:val="auto"/>
                  </w:rPr>
                  <w:t>614-560-4587</w:t>
                </w:r>
              </w:sdtContent>
            </w:sdt>
          </w:p>
          <w:p w:rsidR="003D7030" w:rsidRPr="003D7030" w:rsidRDefault="00BF6761" w:rsidP="003D7030">
            <w:sdt>
              <w:sdtPr>
                <w:alias w:val="Web Address"/>
                <w:tag w:val=""/>
                <w:id w:val="-1677182972"/>
                <w:placeholder>
                  <w:docPart w:val="E34AA290F673495591C38C0C1D87644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BF6761" w:rsidP="003D7030">
            <w:sdt>
              <w:sdtPr>
                <w:rPr>
                  <w:sz w:val="16"/>
                </w:rPr>
                <w:alias w:val="Email Address"/>
                <w:tag w:val=""/>
                <w:id w:val="1213467860"/>
                <w:placeholder>
                  <w:docPart w:val="4E0997C4D88B4BC68DBF851273A5624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7C353C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-389413409"/>
              <w:placeholder>
                <w:docPart w:val="F5800BF873C148678395BF6F40D5DDF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BF6761" w:rsidP="003D7030">
                <w:r>
                  <w:t xml:space="preserve">760 </w:t>
                </w:r>
                <w:proofErr w:type="spellStart"/>
                <w:r>
                  <w:t>Stringtown</w:t>
                </w:r>
                <w:proofErr w:type="spellEnd"/>
                <w:r>
                  <w:t xml:space="preserve"> Road</w:t>
                </w:r>
                <w:r>
                  <w:br/>
                  <w:t>Grove City, Ohio 43123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-1905293361"/>
                <w:placeholder>
                  <w:docPart w:val="19FC4506A7B64EB5AEC7CE857B5A6C3B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F6761">
                  <w:rPr>
                    <w:color w:val="auto"/>
                  </w:rPr>
                  <w:t>614-560-4587</w:t>
                </w:r>
              </w:sdtContent>
            </w:sdt>
          </w:p>
          <w:p w:rsidR="003D7030" w:rsidRPr="003D7030" w:rsidRDefault="00BF6761" w:rsidP="003D7030">
            <w:sdt>
              <w:sdtPr>
                <w:alias w:val="Web Address"/>
                <w:tag w:val=""/>
                <w:id w:val="1576941694"/>
                <w:placeholder>
                  <w:docPart w:val="8E068E673C4C478B83F4D7EEA30CC99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BF6761" w:rsidP="003D7030">
            <w:sdt>
              <w:sdtPr>
                <w:rPr>
                  <w:sz w:val="16"/>
                </w:rPr>
                <w:alias w:val="Email Address"/>
                <w:tag w:val=""/>
                <w:id w:val="-1797517768"/>
                <w:placeholder>
                  <w:docPart w:val="0596B1133F404CB686B6CC62DD49968A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</w:tr>
      <w:tr w:rsidR="00450B18">
        <w:trPr>
          <w:trHeight w:hRule="exact" w:val="216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450B18">
        <w:trPr>
          <w:trHeight w:hRule="exact" w:val="288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3D7030">
        <w:trPr>
          <w:trHeight w:hRule="exact" w:val="40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60288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2" name="Picture 2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352855355"/>
              <w:placeholder>
                <w:docPart w:val="3B0A77B0B25E4AE4BCDDA54F8B1B7B37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4624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9" name="Picture 9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1223958264"/>
              <w:placeholder>
                <w:docPart w:val="7C69F3AAD6DE41219F45DFC5B2887220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</w:tr>
      <w:tr w:rsidR="003D7030">
        <w:trPr>
          <w:trHeight w:hRule="exact" w:val="197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-2062549257"/>
              <w:placeholder>
                <w:docPart w:val="6F9E89598F404763B39E25B0841BDF61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BF6761" w:rsidP="003D7030">
                <w:r>
                  <w:t xml:space="preserve">760 </w:t>
                </w:r>
                <w:proofErr w:type="spellStart"/>
                <w:r>
                  <w:t>Stringtown</w:t>
                </w:r>
                <w:proofErr w:type="spellEnd"/>
                <w:r>
                  <w:t xml:space="preserve"> Road</w:t>
                </w:r>
                <w:r>
                  <w:br/>
                  <w:t>Grove City, Ohio 43123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-1168702878"/>
                <w:placeholder>
                  <w:docPart w:val="05C08F6E4FB441039F75ADB16B96E521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F6761">
                  <w:rPr>
                    <w:color w:val="auto"/>
                  </w:rPr>
                  <w:t>614-560-4587</w:t>
                </w:r>
              </w:sdtContent>
            </w:sdt>
          </w:p>
          <w:p w:rsidR="003D7030" w:rsidRPr="003D7030" w:rsidRDefault="00BF6761" w:rsidP="003D7030">
            <w:sdt>
              <w:sdtPr>
                <w:alias w:val="Web Address"/>
                <w:tag w:val=""/>
                <w:id w:val="-1082831242"/>
                <w:placeholder>
                  <w:docPart w:val="8CAC7E28A1AC4DF29CB401E17E59A196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BF6761" w:rsidP="003D7030">
            <w:sdt>
              <w:sdtPr>
                <w:rPr>
                  <w:sz w:val="16"/>
                </w:rPr>
                <w:alias w:val="Email Address"/>
                <w:tag w:val=""/>
                <w:id w:val="1530994639"/>
                <w:placeholder>
                  <w:docPart w:val="7C31397A3A2946C49227D1017F187F90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1489132912"/>
              <w:placeholder>
                <w:docPart w:val="3A514C8FF6D541B7A7D9E0DE0CE7A27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BF6761" w:rsidP="003D7030">
                <w:r>
                  <w:t xml:space="preserve">760 </w:t>
                </w:r>
                <w:proofErr w:type="spellStart"/>
                <w:r>
                  <w:t>Stringtown</w:t>
                </w:r>
                <w:proofErr w:type="spellEnd"/>
                <w:r>
                  <w:t xml:space="preserve"> Road</w:t>
                </w:r>
                <w:r>
                  <w:br/>
                  <w:t>Grove City, Ohio 43123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-461968857"/>
                <w:placeholder>
                  <w:docPart w:val="ADC20CC2568F4E01A9FA34DC446A28F3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F6761">
                  <w:rPr>
                    <w:color w:val="auto"/>
                  </w:rPr>
                  <w:t>614-560-4587</w:t>
                </w:r>
              </w:sdtContent>
            </w:sdt>
          </w:p>
          <w:p w:rsidR="003D7030" w:rsidRPr="003D7030" w:rsidRDefault="00BF6761" w:rsidP="003D7030">
            <w:sdt>
              <w:sdtPr>
                <w:alias w:val="Web Address"/>
                <w:tag w:val=""/>
                <w:id w:val="1210767247"/>
                <w:placeholder>
                  <w:docPart w:val="4F13484035AC41589BEB09D6C5D3761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BF6761" w:rsidP="003D7030">
            <w:sdt>
              <w:sdtPr>
                <w:rPr>
                  <w:sz w:val="16"/>
                </w:rPr>
                <w:alias w:val="Email Address"/>
                <w:tag w:val=""/>
                <w:id w:val="-201100440"/>
                <w:placeholder>
                  <w:docPart w:val="ECBDFC1C4FC543639303DFC1BE64F116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</w:tr>
      <w:tr w:rsidR="00450B18">
        <w:trPr>
          <w:trHeight w:hRule="exact" w:val="216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450B18">
        <w:trPr>
          <w:trHeight w:hRule="exact" w:val="288"/>
        </w:trPr>
        <w:tc>
          <w:tcPr>
            <w:tcW w:w="288" w:type="dxa"/>
          </w:tcPr>
          <w:p w:rsidR="00450B18" w:rsidRDefault="00212B3C">
            <w:r>
              <w:rPr>
                <w:noProof/>
                <w:lang w:eastAsia="en-US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161925</wp:posOffset>
                  </wp:positionV>
                  <wp:extent cx="2847975" cy="1533525"/>
                  <wp:effectExtent l="0" t="0" r="9525" b="9525"/>
                  <wp:wrapNone/>
                  <wp:docPr id="1" name="Picture 1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  <w:tr w:rsidR="003D7030">
        <w:trPr>
          <w:trHeight w:hRule="exact" w:val="40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-549687224"/>
              <w:placeholder>
                <w:docPart w:val="BD03CAA631AE4786904841A916A3C94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oSpacing"/>
            </w:pPr>
            <w:r>
              <w:rPr>
                <w:noProof/>
                <w:lang w:eastAsia="en-US"/>
              </w:rPr>
              <w:drawing>
                <wp:anchor distT="0" distB="0" distL="114300" distR="114300" simplePos="0" relativeHeight="251676672" behindDoc="1" locked="0" layoutInCell="1" allowOverlap="1" wp14:anchorId="390B0945" wp14:editId="776F7EF8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847975" cy="1533525"/>
                  <wp:effectExtent l="0" t="0" r="9525" b="9525"/>
                  <wp:wrapNone/>
                  <wp:docPr id="10" name="Picture 10" descr="C:\Users\howardca\AppData\Local\Microsoft\Windows\INetCache\Content.Word\head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owardca\AppData\Local\Microsoft\Windows\INetCache\Content.Word\header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1538" r="24573"/>
                          <a:stretch/>
                        </pic:blipFill>
                        <pic:spPr bwMode="auto">
                          <a:xfrm>
                            <a:off x="0" y="0"/>
                            <a:ext cx="2847975" cy="153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44" w:type="dxa"/>
          </w:tcPr>
          <w:p w:rsidR="003D7030" w:rsidRDefault="003D7030" w:rsidP="003D7030">
            <w:pPr>
              <w:pStyle w:val="NoSpacing"/>
            </w:pPr>
          </w:p>
        </w:tc>
        <w:tc>
          <w:tcPr>
            <w:tcW w:w="2088" w:type="dxa"/>
          </w:tcPr>
          <w:sdt>
            <w:sdtPr>
              <w:rPr>
                <w:sz w:val="28"/>
              </w:rPr>
              <w:alias w:val="Company"/>
              <w:tag w:val=""/>
              <w:id w:val="-1880166589"/>
              <w:placeholder>
                <w:docPart w:val="4124F21D0C8A4EB78B9BDE7BABF7920F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3D7030" w:rsidRPr="00212B3C" w:rsidRDefault="003D7030" w:rsidP="003D7030">
                <w:pPr>
                  <w:pStyle w:val="Organization"/>
                  <w:rPr>
                    <w:sz w:val="28"/>
                  </w:rPr>
                </w:pPr>
                <w:r w:rsidRPr="00212B3C">
                  <w:rPr>
                    <w:sz w:val="28"/>
                  </w:rPr>
                  <w:t>Montgomery Cup</w:t>
                </w:r>
              </w:p>
            </w:sdtContent>
          </w:sdt>
          <w:p w:rsidR="003D7030" w:rsidRDefault="003D7030" w:rsidP="003D7030">
            <w:pPr>
              <w:pStyle w:val="NoSpacing"/>
            </w:pPr>
          </w:p>
        </w:tc>
        <w:tc>
          <w:tcPr>
            <w:tcW w:w="288" w:type="dxa"/>
          </w:tcPr>
          <w:p w:rsidR="003D7030" w:rsidRDefault="003D7030" w:rsidP="003D7030"/>
        </w:tc>
      </w:tr>
      <w:tr w:rsidR="003D7030">
        <w:trPr>
          <w:trHeight w:hRule="exact" w:val="1973"/>
        </w:trPr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-772323585"/>
              <w:placeholder>
                <w:docPart w:val="A1FDE991844D4549A56CD30EBD83EFEF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BF6761" w:rsidP="003D7030">
                <w:r>
                  <w:t xml:space="preserve">760 </w:t>
                </w:r>
                <w:proofErr w:type="spellStart"/>
                <w:r>
                  <w:t>Stringtown</w:t>
                </w:r>
                <w:proofErr w:type="spellEnd"/>
                <w:r>
                  <w:t xml:space="preserve"> Road</w:t>
                </w:r>
                <w:r>
                  <w:br/>
                  <w:t>Grove City, Ohio 43123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124595833"/>
                <w:placeholder>
                  <w:docPart w:val="6945D4A34E174C6CB90D6EB2CB40CE30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F6761">
                  <w:rPr>
                    <w:color w:val="auto"/>
                  </w:rPr>
                  <w:t>614-560-4587</w:t>
                </w:r>
              </w:sdtContent>
            </w:sdt>
          </w:p>
          <w:p w:rsidR="003D7030" w:rsidRPr="003D7030" w:rsidRDefault="00BF6761" w:rsidP="003D7030">
            <w:sdt>
              <w:sdtPr>
                <w:alias w:val="Web Address"/>
                <w:tag w:val=""/>
                <w:id w:val="409503698"/>
                <w:placeholder>
                  <w:docPart w:val="A50177411C8B495DBB269011A96ADF8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BF6761" w:rsidP="003D7030">
            <w:sdt>
              <w:sdtPr>
                <w:rPr>
                  <w:sz w:val="16"/>
                </w:rPr>
                <w:alias w:val="Email Address"/>
                <w:tag w:val=""/>
                <w:id w:val="-613831413"/>
                <w:placeholder>
                  <w:docPart w:val="3F153CD83AD448338A8BFBD69A237043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  <w:tc>
          <w:tcPr>
            <w:tcW w:w="288" w:type="dxa"/>
          </w:tcPr>
          <w:p w:rsidR="003D7030" w:rsidRDefault="003D7030" w:rsidP="003D7030"/>
        </w:tc>
        <w:tc>
          <w:tcPr>
            <w:tcW w:w="2232" w:type="dxa"/>
          </w:tcPr>
          <w:p w:rsidR="003D7030" w:rsidRDefault="003D7030" w:rsidP="003D7030">
            <w:pPr>
              <w:pStyle w:val="Name"/>
            </w:pPr>
          </w:p>
        </w:tc>
        <w:tc>
          <w:tcPr>
            <w:tcW w:w="144" w:type="dxa"/>
          </w:tcPr>
          <w:p w:rsidR="003D7030" w:rsidRDefault="003D7030" w:rsidP="003D7030"/>
        </w:tc>
        <w:tc>
          <w:tcPr>
            <w:tcW w:w="2088" w:type="dxa"/>
            <w:vAlign w:val="bottom"/>
          </w:tcPr>
          <w:sdt>
            <w:sdtPr>
              <w:alias w:val="Company Address"/>
              <w:tag w:val=""/>
              <w:id w:val="1370573728"/>
              <w:placeholder>
                <w:docPart w:val="52BD6DB5A1434CCEA6C250F1F1E5A337"/>
              </w:placeholder>
              <w:dataBinding w:prefixMappings="xmlns:ns0='http://schemas.microsoft.com/office/2006/coverPageProps' " w:xpath="/ns0:CoverPageProperties[1]/ns0:CompanyAddress[1]" w:storeItemID="{55AF091B-3C7A-41E3-B477-F2FDAA23CFDA}"/>
              <w:text w:multiLine="1"/>
            </w:sdtPr>
            <w:sdtEndPr/>
            <w:sdtContent>
              <w:p w:rsidR="003D7030" w:rsidRPr="003D7030" w:rsidRDefault="00BF6761" w:rsidP="003D7030">
                <w:r>
                  <w:t xml:space="preserve">760 </w:t>
                </w:r>
                <w:proofErr w:type="spellStart"/>
                <w:r>
                  <w:t>Stringtown</w:t>
                </w:r>
                <w:proofErr w:type="spellEnd"/>
                <w:r>
                  <w:t xml:space="preserve"> Road</w:t>
                </w:r>
                <w:r>
                  <w:br/>
                  <w:t>Grove City, Ohio 43123</w:t>
                </w:r>
              </w:p>
            </w:sdtContent>
          </w:sdt>
          <w:p w:rsidR="003D7030" w:rsidRPr="003D7030" w:rsidRDefault="003D7030" w:rsidP="003D7030">
            <w:pPr>
              <w:rPr>
                <w:b/>
                <w:color w:val="auto"/>
              </w:rPr>
            </w:pPr>
            <w:r w:rsidRPr="003D7030">
              <w:rPr>
                <w:rStyle w:val="Strong"/>
                <w:b/>
                <w:color w:val="auto"/>
              </w:rPr>
              <w:t>p.</w:t>
            </w:r>
            <w:r w:rsidRPr="003D7030">
              <w:rPr>
                <w:b/>
                <w:color w:val="auto"/>
              </w:rPr>
              <w:t xml:space="preserve"> </w:t>
            </w:r>
            <w:sdt>
              <w:sdtPr>
                <w:rPr>
                  <w:color w:val="auto"/>
                </w:rPr>
                <w:alias w:val="Telephone"/>
                <w:tag w:val=""/>
                <w:id w:val="-1801681684"/>
                <w:placeholder>
                  <w:docPart w:val="A61F22B7D74D4D2CA30F66EF6EABD08F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:text/>
              </w:sdtPr>
              <w:sdtEndPr/>
              <w:sdtContent>
                <w:r w:rsidR="00BF6761">
                  <w:rPr>
                    <w:color w:val="auto"/>
                  </w:rPr>
                  <w:t>614-560-4587</w:t>
                </w:r>
              </w:sdtContent>
            </w:sdt>
          </w:p>
          <w:p w:rsidR="003D7030" w:rsidRPr="003D7030" w:rsidRDefault="00BF6761" w:rsidP="003D7030">
            <w:sdt>
              <w:sdtPr>
                <w:alias w:val="Web Address"/>
                <w:tag w:val=""/>
                <w:id w:val="-1498423753"/>
                <w:placeholder>
                  <w:docPart w:val="041E76A262814BBF8C7679ACEE803DFB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/>
              </w:sdtPr>
              <w:sdtEndPr/>
              <w:sdtContent>
                <w:r w:rsidR="003D7030" w:rsidRPr="003D7030">
                  <w:t>MontgomeryCup.com</w:t>
                </w:r>
              </w:sdtContent>
            </w:sdt>
            <w:r w:rsidR="003D7030" w:rsidRPr="003D7030">
              <w:t xml:space="preserve"> </w:t>
            </w:r>
          </w:p>
          <w:p w:rsidR="003D7030" w:rsidRPr="003D7030" w:rsidRDefault="00BF6761" w:rsidP="003D7030">
            <w:sdt>
              <w:sdtPr>
                <w:rPr>
                  <w:sz w:val="16"/>
                </w:rPr>
                <w:alias w:val="Email Address"/>
                <w:tag w:val=""/>
                <w:id w:val="1291399607"/>
                <w:placeholder>
                  <w:docPart w:val="FE3E1504E9AE4B5A8C8C8433179C6F7F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3D7030" w:rsidRPr="003D7030">
                  <w:rPr>
                    <w:sz w:val="16"/>
                  </w:rPr>
                  <w:t>MontgomeryCup@gmail.com</w:t>
                </w:r>
              </w:sdtContent>
            </w:sdt>
          </w:p>
        </w:tc>
        <w:tc>
          <w:tcPr>
            <w:tcW w:w="288" w:type="dxa"/>
          </w:tcPr>
          <w:p w:rsidR="003D7030" w:rsidRDefault="003D7030" w:rsidP="003D7030"/>
        </w:tc>
      </w:tr>
      <w:tr w:rsidR="00450B18">
        <w:trPr>
          <w:trHeight w:hRule="exact" w:val="216"/>
        </w:trPr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  <w:tc>
          <w:tcPr>
            <w:tcW w:w="2232" w:type="dxa"/>
          </w:tcPr>
          <w:p w:rsidR="00450B18" w:rsidRDefault="00450B18"/>
        </w:tc>
        <w:tc>
          <w:tcPr>
            <w:tcW w:w="144" w:type="dxa"/>
          </w:tcPr>
          <w:p w:rsidR="00450B18" w:rsidRDefault="00450B18"/>
        </w:tc>
        <w:tc>
          <w:tcPr>
            <w:tcW w:w="2088" w:type="dxa"/>
          </w:tcPr>
          <w:p w:rsidR="00450B18" w:rsidRDefault="00450B18"/>
        </w:tc>
        <w:tc>
          <w:tcPr>
            <w:tcW w:w="288" w:type="dxa"/>
          </w:tcPr>
          <w:p w:rsidR="00450B18" w:rsidRDefault="00450B18"/>
        </w:tc>
      </w:tr>
    </w:tbl>
    <w:p w:rsidR="00450B18" w:rsidRDefault="00450B18"/>
    <w:sectPr w:rsidR="00450B18">
      <w:pgSz w:w="12240" w:h="15840"/>
      <w:pgMar w:top="720" w:right="1080" w:bottom="36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B3C"/>
    <w:rsid w:val="00212B3C"/>
    <w:rsid w:val="003D7030"/>
    <w:rsid w:val="00450B18"/>
    <w:rsid w:val="007C353C"/>
    <w:rsid w:val="00B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46455"/>
  <w15:chartTrackingRefBased/>
  <w15:docId w15:val="{2084525B-1D10-4D28-9272-EEEFC702E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83D" w:themeColor="text2"/>
        <w:kern w:val="2"/>
        <w:sz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qFormat/>
    <w:rPr>
      <w:b w:val="0"/>
      <w:bCs w:val="0"/>
      <w:color w:val="F24F4F" w:themeColor="accent1"/>
    </w:rPr>
  </w:style>
  <w:style w:type="paragraph" w:customStyle="1" w:styleId="Organization">
    <w:name w:val="Organization"/>
    <w:basedOn w:val="Normal"/>
    <w:uiPriority w:val="1"/>
    <w:qFormat/>
    <w:pPr>
      <w:spacing w:after="0"/>
    </w:pPr>
    <w:rPr>
      <w:color w:val="26241E" w:themeColor="text2" w:themeShade="80"/>
    </w:rPr>
  </w:style>
  <w:style w:type="paragraph" w:customStyle="1" w:styleId="Name">
    <w:name w:val="Name"/>
    <w:basedOn w:val="Normal"/>
    <w:uiPriority w:val="1"/>
    <w:qFormat/>
    <w:pPr>
      <w:spacing w:after="0" w:line="216" w:lineRule="auto"/>
    </w:pPr>
    <w:rPr>
      <w:rFonts w:asciiTheme="majorHAnsi" w:eastAsiaTheme="majorEastAsia" w:hAnsiTheme="majorHAnsi" w:cstheme="majorBidi"/>
      <w:color w:val="F24F4F" w:themeColor="accent1"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owardca\AppData\Roaming\Microsoft\Templates\Business%20cards%20(Red%20design,%2010%20per%20page,%20for%20Avery%20537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03CAA631AE4786904841A916A3C9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E3B85-FBA1-436C-8308-A557089FF758}"/>
      </w:docPartPr>
      <w:docPartBody>
        <w:p w:rsidR="00FA4427" w:rsidRDefault="0083639D" w:rsidP="0083639D">
          <w:pPr>
            <w:pStyle w:val="BD03CAA631AE4786904841A916A3C94F"/>
          </w:pPr>
          <w:r>
            <w:t>[Company Name]</w:t>
          </w:r>
        </w:p>
      </w:docPartBody>
    </w:docPart>
    <w:docPart>
      <w:docPartPr>
        <w:name w:val="4124F21D0C8A4EB78B9BDE7BABF79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513C94-5417-440D-B82F-D31FCA53B5DF}"/>
      </w:docPartPr>
      <w:docPartBody>
        <w:p w:rsidR="00FA4427" w:rsidRDefault="0083639D" w:rsidP="0083639D">
          <w:pPr>
            <w:pStyle w:val="4124F21D0C8A4EB78B9BDE7BABF7920F"/>
          </w:pPr>
          <w:r>
            <w:t>[Company Name]</w:t>
          </w:r>
        </w:p>
      </w:docPartBody>
    </w:docPart>
    <w:docPart>
      <w:docPartPr>
        <w:name w:val="A1FDE991844D4549A56CD30EBD83EF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10B7F-23AF-4231-B8B1-66AE0CFCC672}"/>
      </w:docPartPr>
      <w:docPartBody>
        <w:p w:rsidR="00FA4427" w:rsidRDefault="0083639D" w:rsidP="0083639D">
          <w:pPr>
            <w:pStyle w:val="A1FDE991844D4549A56CD30EBD83EFEF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6945D4A34E174C6CB90D6EB2CB40C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FA859-1DA0-4490-8066-9BCD4250C48A}"/>
      </w:docPartPr>
      <w:docPartBody>
        <w:p w:rsidR="00FA4427" w:rsidRDefault="0083639D" w:rsidP="0083639D">
          <w:pPr>
            <w:pStyle w:val="6945D4A34E174C6CB90D6EB2CB40CE30"/>
          </w:pPr>
          <w:r>
            <w:t>[telephone]</w:t>
          </w:r>
        </w:p>
      </w:docPartBody>
    </w:docPart>
    <w:docPart>
      <w:docPartPr>
        <w:name w:val="A50177411C8B495DBB269011A96ADF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CBB71-7D7F-4B2C-B010-D29ABE641D54}"/>
      </w:docPartPr>
      <w:docPartBody>
        <w:p w:rsidR="00FA4427" w:rsidRDefault="0083639D" w:rsidP="0083639D">
          <w:pPr>
            <w:pStyle w:val="A50177411C8B495DBB269011A96ADF8B"/>
          </w:pPr>
          <w:r>
            <w:t>[web address]</w:t>
          </w:r>
        </w:p>
      </w:docPartBody>
    </w:docPart>
    <w:docPart>
      <w:docPartPr>
        <w:name w:val="3F153CD83AD448338A8BFBD69A237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8984-5892-4F34-A47A-48D3F71B05D1}"/>
      </w:docPartPr>
      <w:docPartBody>
        <w:p w:rsidR="00FA4427" w:rsidRDefault="0083639D" w:rsidP="0083639D">
          <w:pPr>
            <w:pStyle w:val="3F153CD83AD448338A8BFBD69A237043"/>
          </w:pPr>
          <w:r>
            <w:t>[email address]</w:t>
          </w:r>
        </w:p>
      </w:docPartBody>
    </w:docPart>
    <w:docPart>
      <w:docPartPr>
        <w:name w:val="52BD6DB5A1434CCEA6C250F1F1E5A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FE358-83A3-47D5-9D3D-93CFADA57119}"/>
      </w:docPartPr>
      <w:docPartBody>
        <w:p w:rsidR="00FA4427" w:rsidRDefault="0083639D" w:rsidP="0083639D">
          <w:pPr>
            <w:pStyle w:val="52BD6DB5A1434CCEA6C250F1F1E5A337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A61F22B7D74D4D2CA30F66EF6EABD0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E7DE77-5ED3-48A9-BE08-6FFED06BC977}"/>
      </w:docPartPr>
      <w:docPartBody>
        <w:p w:rsidR="00FA4427" w:rsidRDefault="0083639D" w:rsidP="0083639D">
          <w:pPr>
            <w:pStyle w:val="A61F22B7D74D4D2CA30F66EF6EABD08F"/>
          </w:pPr>
          <w:r>
            <w:t>[telephone]</w:t>
          </w:r>
        </w:p>
      </w:docPartBody>
    </w:docPart>
    <w:docPart>
      <w:docPartPr>
        <w:name w:val="041E76A262814BBF8C7679ACEE803D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0EB043-EEF9-4BEC-831B-0752BEBB4FF7}"/>
      </w:docPartPr>
      <w:docPartBody>
        <w:p w:rsidR="00FA4427" w:rsidRDefault="0083639D" w:rsidP="0083639D">
          <w:pPr>
            <w:pStyle w:val="041E76A262814BBF8C7679ACEE803DFB"/>
          </w:pPr>
          <w:r>
            <w:t>[web address]</w:t>
          </w:r>
        </w:p>
      </w:docPartBody>
    </w:docPart>
    <w:docPart>
      <w:docPartPr>
        <w:name w:val="FE3E1504E9AE4B5A8C8C8433179C6F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8AC55B-B1E9-4562-8653-3C6903DC7F2A}"/>
      </w:docPartPr>
      <w:docPartBody>
        <w:p w:rsidR="00FA4427" w:rsidRDefault="0083639D" w:rsidP="0083639D">
          <w:pPr>
            <w:pStyle w:val="FE3E1504E9AE4B5A8C8C8433179C6F7F"/>
          </w:pPr>
          <w:r>
            <w:t>[email address]</w:t>
          </w:r>
        </w:p>
      </w:docPartBody>
    </w:docPart>
    <w:docPart>
      <w:docPartPr>
        <w:name w:val="3B0A77B0B25E4AE4BCDDA54F8B1B7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A0708C-DD8F-4155-BBE5-F30400ED763A}"/>
      </w:docPartPr>
      <w:docPartBody>
        <w:p w:rsidR="00FA4427" w:rsidRDefault="0083639D" w:rsidP="0083639D">
          <w:pPr>
            <w:pStyle w:val="3B0A77B0B25E4AE4BCDDA54F8B1B7B37"/>
          </w:pPr>
          <w:r>
            <w:t>[Company Name]</w:t>
          </w:r>
        </w:p>
      </w:docPartBody>
    </w:docPart>
    <w:docPart>
      <w:docPartPr>
        <w:name w:val="7C69F3AAD6DE41219F45DFC5B28872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B72F5-5A3A-42F1-B313-B7D3183E372C}"/>
      </w:docPartPr>
      <w:docPartBody>
        <w:p w:rsidR="00FA4427" w:rsidRDefault="0083639D" w:rsidP="0083639D">
          <w:pPr>
            <w:pStyle w:val="7C69F3AAD6DE41219F45DFC5B2887220"/>
          </w:pPr>
          <w:r>
            <w:t>[Company Name]</w:t>
          </w:r>
        </w:p>
      </w:docPartBody>
    </w:docPart>
    <w:docPart>
      <w:docPartPr>
        <w:name w:val="6F9E89598F404763B39E25B0841BD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EE908-A36D-4EF1-8597-5AC35D39FE56}"/>
      </w:docPartPr>
      <w:docPartBody>
        <w:p w:rsidR="00FA4427" w:rsidRDefault="0083639D" w:rsidP="0083639D">
          <w:pPr>
            <w:pStyle w:val="6F9E89598F404763B39E25B0841BDF61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05C08F6E4FB441039F75ADB16B96E5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5EA2CF-CF56-4B0B-B767-A86860EF5FED}"/>
      </w:docPartPr>
      <w:docPartBody>
        <w:p w:rsidR="00FA4427" w:rsidRDefault="0083639D" w:rsidP="0083639D">
          <w:pPr>
            <w:pStyle w:val="05C08F6E4FB441039F75ADB16B96E521"/>
          </w:pPr>
          <w:r>
            <w:t>[telephone]</w:t>
          </w:r>
        </w:p>
      </w:docPartBody>
    </w:docPart>
    <w:docPart>
      <w:docPartPr>
        <w:name w:val="8CAC7E28A1AC4DF29CB401E17E59A1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5B12C-9164-4510-A653-16194A0461A3}"/>
      </w:docPartPr>
      <w:docPartBody>
        <w:p w:rsidR="00FA4427" w:rsidRDefault="0083639D" w:rsidP="0083639D">
          <w:pPr>
            <w:pStyle w:val="8CAC7E28A1AC4DF29CB401E17E59A196"/>
          </w:pPr>
          <w:r>
            <w:t>[web address]</w:t>
          </w:r>
        </w:p>
      </w:docPartBody>
    </w:docPart>
    <w:docPart>
      <w:docPartPr>
        <w:name w:val="7C31397A3A2946C49227D1017F187F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8F749-F1ED-41BE-A0E5-670AF783E19C}"/>
      </w:docPartPr>
      <w:docPartBody>
        <w:p w:rsidR="00FA4427" w:rsidRDefault="0083639D" w:rsidP="0083639D">
          <w:pPr>
            <w:pStyle w:val="7C31397A3A2946C49227D1017F187F90"/>
          </w:pPr>
          <w:r>
            <w:t>[email address]</w:t>
          </w:r>
        </w:p>
      </w:docPartBody>
    </w:docPart>
    <w:docPart>
      <w:docPartPr>
        <w:name w:val="3A514C8FF6D541B7A7D9E0DE0CE7A2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F0948B-1828-488D-81B5-60E623088F94}"/>
      </w:docPartPr>
      <w:docPartBody>
        <w:p w:rsidR="00FA4427" w:rsidRDefault="0083639D" w:rsidP="0083639D">
          <w:pPr>
            <w:pStyle w:val="3A514C8FF6D541B7A7D9E0DE0CE7A27F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ADC20CC2568F4E01A9FA34DC446A28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E7CEA-F830-4B7B-8ADA-F9CEF64C3EC5}"/>
      </w:docPartPr>
      <w:docPartBody>
        <w:p w:rsidR="00FA4427" w:rsidRDefault="0083639D" w:rsidP="0083639D">
          <w:pPr>
            <w:pStyle w:val="ADC20CC2568F4E01A9FA34DC446A28F3"/>
          </w:pPr>
          <w:r>
            <w:t>[telephone]</w:t>
          </w:r>
        </w:p>
      </w:docPartBody>
    </w:docPart>
    <w:docPart>
      <w:docPartPr>
        <w:name w:val="4F13484035AC41589BEB09D6C5D37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0AFEDE-3C92-415A-9993-84CA46C6912C}"/>
      </w:docPartPr>
      <w:docPartBody>
        <w:p w:rsidR="00FA4427" w:rsidRDefault="0083639D" w:rsidP="0083639D">
          <w:pPr>
            <w:pStyle w:val="4F13484035AC41589BEB09D6C5D3761F"/>
          </w:pPr>
          <w:r>
            <w:t>[web address]</w:t>
          </w:r>
        </w:p>
      </w:docPartBody>
    </w:docPart>
    <w:docPart>
      <w:docPartPr>
        <w:name w:val="ECBDFC1C4FC543639303DFC1BE64F1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73E8C-3B7D-407C-AAD7-F65BBFAE3C19}"/>
      </w:docPartPr>
      <w:docPartBody>
        <w:p w:rsidR="00FA4427" w:rsidRDefault="0083639D" w:rsidP="0083639D">
          <w:pPr>
            <w:pStyle w:val="ECBDFC1C4FC543639303DFC1BE64F116"/>
          </w:pPr>
          <w:r>
            <w:t>[email address]</w:t>
          </w:r>
        </w:p>
      </w:docPartBody>
    </w:docPart>
    <w:docPart>
      <w:docPartPr>
        <w:name w:val="DFAAB6092BDB45CF882977DFFE8A62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063ECE-CC82-465F-957A-4E4FFEA9164D}"/>
      </w:docPartPr>
      <w:docPartBody>
        <w:p w:rsidR="00FA4427" w:rsidRDefault="0083639D" w:rsidP="0083639D">
          <w:pPr>
            <w:pStyle w:val="DFAAB6092BDB45CF882977DFFE8A628D"/>
          </w:pPr>
          <w:r>
            <w:t>[Company Name]</w:t>
          </w:r>
        </w:p>
      </w:docPartBody>
    </w:docPart>
    <w:docPart>
      <w:docPartPr>
        <w:name w:val="5D657E14E3E3426BA6750AEFEC15D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3275-5A83-4BDC-9013-189AE1AAF51B}"/>
      </w:docPartPr>
      <w:docPartBody>
        <w:p w:rsidR="00FA4427" w:rsidRDefault="0083639D" w:rsidP="0083639D">
          <w:pPr>
            <w:pStyle w:val="5D657E14E3E3426BA6750AEFEC15DF9B"/>
          </w:pPr>
          <w:r>
            <w:t>[Company Name]</w:t>
          </w:r>
        </w:p>
      </w:docPartBody>
    </w:docPart>
    <w:docPart>
      <w:docPartPr>
        <w:name w:val="5C3B688D37844470B1A8E1EF45A1A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48566D-4AA1-4E9E-9D6A-CBF5F14EAB0D}"/>
      </w:docPartPr>
      <w:docPartBody>
        <w:p w:rsidR="00FA4427" w:rsidRDefault="0083639D" w:rsidP="0083639D">
          <w:pPr>
            <w:pStyle w:val="5C3B688D37844470B1A8E1EF45A1AA2A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BAD8875B6B874F5C96362BE6506A9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4F373-C14A-4D54-84C9-629768437D58}"/>
      </w:docPartPr>
      <w:docPartBody>
        <w:p w:rsidR="00FA4427" w:rsidRDefault="0083639D" w:rsidP="0083639D">
          <w:pPr>
            <w:pStyle w:val="BAD8875B6B874F5C96362BE6506A907C"/>
          </w:pPr>
          <w:r>
            <w:t>[telephone]</w:t>
          </w:r>
        </w:p>
      </w:docPartBody>
    </w:docPart>
    <w:docPart>
      <w:docPartPr>
        <w:name w:val="E34AA290F673495591C38C0C1D8764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4B97F-8058-417A-BEAB-F6A58AB1A3AE}"/>
      </w:docPartPr>
      <w:docPartBody>
        <w:p w:rsidR="00FA4427" w:rsidRDefault="0083639D" w:rsidP="0083639D">
          <w:pPr>
            <w:pStyle w:val="E34AA290F673495591C38C0C1D876441"/>
          </w:pPr>
          <w:r>
            <w:t>[web address]</w:t>
          </w:r>
        </w:p>
      </w:docPartBody>
    </w:docPart>
    <w:docPart>
      <w:docPartPr>
        <w:name w:val="4E0997C4D88B4BC68DBF851273A562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D81D2-5BE7-4223-B406-AF83959D41BF}"/>
      </w:docPartPr>
      <w:docPartBody>
        <w:p w:rsidR="00FA4427" w:rsidRDefault="0083639D" w:rsidP="0083639D">
          <w:pPr>
            <w:pStyle w:val="4E0997C4D88B4BC68DBF851273A56247"/>
          </w:pPr>
          <w:r>
            <w:t>[email address]</w:t>
          </w:r>
        </w:p>
      </w:docPartBody>
    </w:docPart>
    <w:docPart>
      <w:docPartPr>
        <w:name w:val="F5800BF873C148678395BF6F40D5D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E5A68D-8E3B-4C8C-A63E-85CF7DC25149}"/>
      </w:docPartPr>
      <w:docPartBody>
        <w:p w:rsidR="00FA4427" w:rsidRDefault="0083639D" w:rsidP="0083639D">
          <w:pPr>
            <w:pStyle w:val="F5800BF873C148678395BF6F40D5DDF7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19FC4506A7B64EB5AEC7CE857B5A6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5AE018-805C-432E-8758-3B5F889A9430}"/>
      </w:docPartPr>
      <w:docPartBody>
        <w:p w:rsidR="00FA4427" w:rsidRDefault="0083639D" w:rsidP="0083639D">
          <w:pPr>
            <w:pStyle w:val="19FC4506A7B64EB5AEC7CE857B5A6C3B"/>
          </w:pPr>
          <w:r>
            <w:t>[telephone]</w:t>
          </w:r>
        </w:p>
      </w:docPartBody>
    </w:docPart>
    <w:docPart>
      <w:docPartPr>
        <w:name w:val="8E068E673C4C478B83F4D7EEA30CC9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9E395-A802-49CA-B100-C499417E9127}"/>
      </w:docPartPr>
      <w:docPartBody>
        <w:p w:rsidR="00FA4427" w:rsidRDefault="0083639D" w:rsidP="0083639D">
          <w:pPr>
            <w:pStyle w:val="8E068E673C4C478B83F4D7EEA30CC996"/>
          </w:pPr>
          <w:r>
            <w:t>[web address]</w:t>
          </w:r>
        </w:p>
      </w:docPartBody>
    </w:docPart>
    <w:docPart>
      <w:docPartPr>
        <w:name w:val="0596B1133F404CB686B6CC62DD499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218707-8AB8-400E-9F23-0151B371326A}"/>
      </w:docPartPr>
      <w:docPartBody>
        <w:p w:rsidR="00FA4427" w:rsidRDefault="0083639D" w:rsidP="0083639D">
          <w:pPr>
            <w:pStyle w:val="0596B1133F404CB686B6CC62DD49968A"/>
          </w:pPr>
          <w:r>
            <w:t>[email address]</w:t>
          </w:r>
        </w:p>
      </w:docPartBody>
    </w:docPart>
    <w:docPart>
      <w:docPartPr>
        <w:name w:val="519642AC9AC742C797AA0A2CDEFDF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1D23C-CCA3-4E95-92D7-991DF8035DE4}"/>
      </w:docPartPr>
      <w:docPartBody>
        <w:p w:rsidR="00FA4427" w:rsidRDefault="0083639D" w:rsidP="0083639D">
          <w:pPr>
            <w:pStyle w:val="519642AC9AC742C797AA0A2CDEFDF5E9"/>
          </w:pPr>
          <w:r>
            <w:t>[Company Name]</w:t>
          </w:r>
        </w:p>
      </w:docPartBody>
    </w:docPart>
    <w:docPart>
      <w:docPartPr>
        <w:name w:val="A9F652C7066B4DDBAD368209654539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56612-7FE7-42DC-AF21-6FC42CAB44D1}"/>
      </w:docPartPr>
      <w:docPartBody>
        <w:p w:rsidR="00FA4427" w:rsidRDefault="0083639D" w:rsidP="0083639D">
          <w:pPr>
            <w:pStyle w:val="A9F652C7066B4DDBAD368209654539DB"/>
          </w:pPr>
          <w:r>
            <w:t>[Company Name]</w:t>
          </w:r>
        </w:p>
      </w:docPartBody>
    </w:docPart>
    <w:docPart>
      <w:docPartPr>
        <w:name w:val="5C8FBA6B6DFB449D961A51FF38ECF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FCA2F-1484-4376-A2F9-13D01DF366CD}"/>
      </w:docPartPr>
      <w:docPartBody>
        <w:p w:rsidR="00FA4427" w:rsidRDefault="0083639D" w:rsidP="0083639D">
          <w:pPr>
            <w:pStyle w:val="5C8FBA6B6DFB449D961A51FF38ECF727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7F4EBCA440634436A0C92DE57F156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A6CA8-422E-43C3-8153-D536235C9331}"/>
      </w:docPartPr>
      <w:docPartBody>
        <w:p w:rsidR="00FA4427" w:rsidRDefault="0083639D" w:rsidP="0083639D">
          <w:pPr>
            <w:pStyle w:val="7F4EBCA440634436A0C92DE57F156DAA"/>
          </w:pPr>
          <w:r>
            <w:t>[telephone]</w:t>
          </w:r>
        </w:p>
      </w:docPartBody>
    </w:docPart>
    <w:docPart>
      <w:docPartPr>
        <w:name w:val="7CBA8D258DA34566995539A3E706B1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6982C-4477-47EF-B912-DA4D6E7ECE0D}"/>
      </w:docPartPr>
      <w:docPartBody>
        <w:p w:rsidR="00FA4427" w:rsidRDefault="0083639D" w:rsidP="0083639D">
          <w:pPr>
            <w:pStyle w:val="7CBA8D258DA34566995539A3E706B143"/>
          </w:pPr>
          <w:r>
            <w:t>[web address]</w:t>
          </w:r>
        </w:p>
      </w:docPartBody>
    </w:docPart>
    <w:docPart>
      <w:docPartPr>
        <w:name w:val="DC7D9B2888564FEDB43FEE50D458E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3C2EEE-E39E-4C0C-8305-B47BA6DAFD42}"/>
      </w:docPartPr>
      <w:docPartBody>
        <w:p w:rsidR="00FA4427" w:rsidRDefault="0083639D" w:rsidP="0083639D">
          <w:pPr>
            <w:pStyle w:val="DC7D9B2888564FEDB43FEE50D458ED97"/>
          </w:pPr>
          <w:r>
            <w:t>[email address]</w:t>
          </w:r>
        </w:p>
      </w:docPartBody>
    </w:docPart>
    <w:docPart>
      <w:docPartPr>
        <w:name w:val="F89363AD8D634A56A2D76F3882D8B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A7EDA-3D80-4427-8ECA-5B3A6C55CD34}"/>
      </w:docPartPr>
      <w:docPartBody>
        <w:p w:rsidR="00FA4427" w:rsidRDefault="0083639D" w:rsidP="0083639D">
          <w:pPr>
            <w:pStyle w:val="F89363AD8D634A56A2D76F3882D8BA1F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EEE9B4BC70EE498C9ABDF1FD0FC802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85CB0-5F84-41AB-9481-3E77E8FC9BA6}"/>
      </w:docPartPr>
      <w:docPartBody>
        <w:p w:rsidR="00FA4427" w:rsidRDefault="0083639D" w:rsidP="0083639D">
          <w:pPr>
            <w:pStyle w:val="EEE9B4BC70EE498C9ABDF1FD0FC80254"/>
          </w:pPr>
          <w:r>
            <w:t>[telephone]</w:t>
          </w:r>
        </w:p>
      </w:docPartBody>
    </w:docPart>
    <w:docPart>
      <w:docPartPr>
        <w:name w:val="D4F6D592D7FD4FF39A984E7FF5ACF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330F9-DE06-49A7-A65C-34D8A195DC0B}"/>
      </w:docPartPr>
      <w:docPartBody>
        <w:p w:rsidR="00FA4427" w:rsidRDefault="0083639D" w:rsidP="0083639D">
          <w:pPr>
            <w:pStyle w:val="D4F6D592D7FD4FF39A984E7FF5ACFC31"/>
          </w:pPr>
          <w:r>
            <w:t>[web address]</w:t>
          </w:r>
        </w:p>
      </w:docPartBody>
    </w:docPart>
    <w:docPart>
      <w:docPartPr>
        <w:name w:val="E1BD0EF06ED748B9ACA08A3686E89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385A5A-2ACE-4095-864D-98C99C4479DE}"/>
      </w:docPartPr>
      <w:docPartBody>
        <w:p w:rsidR="00FA4427" w:rsidRDefault="0083639D" w:rsidP="0083639D">
          <w:pPr>
            <w:pStyle w:val="E1BD0EF06ED748B9ACA08A3686E89020"/>
          </w:pPr>
          <w:r>
            <w:t>[email address]</w:t>
          </w:r>
        </w:p>
      </w:docPartBody>
    </w:docPart>
    <w:docPart>
      <w:docPartPr>
        <w:name w:val="BBCD4DF5F70D48A389B86676A75E4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510B6-4068-42B1-8E26-D5A61F9563F4}"/>
      </w:docPartPr>
      <w:docPartBody>
        <w:p w:rsidR="00FA4427" w:rsidRDefault="0083639D" w:rsidP="0083639D">
          <w:pPr>
            <w:pStyle w:val="BBCD4DF5F70D48A389B86676A75E43CA"/>
          </w:pPr>
          <w:r>
            <w:t>[Company Name]</w:t>
          </w:r>
        </w:p>
      </w:docPartBody>
    </w:docPart>
    <w:docPart>
      <w:docPartPr>
        <w:name w:val="EF828E94C6C94064A487D90EDD370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A98B0-0EA2-4CB8-B79B-E1C168640D66}"/>
      </w:docPartPr>
      <w:docPartBody>
        <w:p w:rsidR="00FA4427" w:rsidRDefault="0083639D" w:rsidP="0083639D">
          <w:pPr>
            <w:pStyle w:val="EF828E94C6C94064A487D90EDD370F2B"/>
          </w:pPr>
          <w:r>
            <w:t>[Company Name]</w:t>
          </w:r>
        </w:p>
      </w:docPartBody>
    </w:docPart>
    <w:docPart>
      <w:docPartPr>
        <w:name w:val="66AE38E6972C48598E851E3993218D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EF7BE-290B-4E9D-AE31-DE0C4E843C36}"/>
      </w:docPartPr>
      <w:docPartBody>
        <w:p w:rsidR="00FA4427" w:rsidRDefault="0083639D" w:rsidP="0083639D">
          <w:pPr>
            <w:pStyle w:val="66AE38E6972C48598E851E3993218DC1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FBD17DC23AC444DFBC228B26267E7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AEBBE-33C1-426F-A44D-987BE5ECB5D3}"/>
      </w:docPartPr>
      <w:docPartBody>
        <w:p w:rsidR="00FA4427" w:rsidRDefault="0083639D" w:rsidP="0083639D">
          <w:pPr>
            <w:pStyle w:val="FBD17DC23AC444DFBC228B26267E748A"/>
          </w:pPr>
          <w:r>
            <w:t>[telephone]</w:t>
          </w:r>
        </w:p>
      </w:docPartBody>
    </w:docPart>
    <w:docPart>
      <w:docPartPr>
        <w:name w:val="072B5D11233748908148F0153F5BD2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13D071-9BA8-4EA7-9943-7F7351E3F544}"/>
      </w:docPartPr>
      <w:docPartBody>
        <w:p w:rsidR="00FA4427" w:rsidRDefault="0083639D" w:rsidP="0083639D">
          <w:pPr>
            <w:pStyle w:val="072B5D11233748908148F0153F5BD20F"/>
          </w:pPr>
          <w:r>
            <w:t>[web address]</w:t>
          </w:r>
        </w:p>
      </w:docPartBody>
    </w:docPart>
    <w:docPart>
      <w:docPartPr>
        <w:name w:val="1FE7CC0028AB4BD5A222919D049D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A1E9FE-0FF0-4FA6-A921-7A6CBF4A7742}"/>
      </w:docPartPr>
      <w:docPartBody>
        <w:p w:rsidR="00FA4427" w:rsidRDefault="0083639D" w:rsidP="0083639D">
          <w:pPr>
            <w:pStyle w:val="1FE7CC0028AB4BD5A222919D049D6522"/>
          </w:pPr>
          <w:r>
            <w:t>[email address]</w:t>
          </w:r>
        </w:p>
      </w:docPartBody>
    </w:docPart>
    <w:docPart>
      <w:docPartPr>
        <w:name w:val="DB72CF86134E4649AC81B44B59EBC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407B4-1DD1-402F-9F6B-227D59ED0BE9}"/>
      </w:docPartPr>
      <w:docPartBody>
        <w:p w:rsidR="00FA4427" w:rsidRDefault="0083639D" w:rsidP="0083639D">
          <w:pPr>
            <w:pStyle w:val="DB72CF86134E4649AC81B44B59EBCEDA"/>
          </w:pPr>
          <w:r>
            <w:t>[Company Address]</w:t>
          </w:r>
          <w:r>
            <w:br/>
            <w:t>[City, ST  ZIP Code]</w:t>
          </w:r>
        </w:p>
      </w:docPartBody>
    </w:docPart>
    <w:docPart>
      <w:docPartPr>
        <w:name w:val="DFBB4EE7846944C1B8CF02CB6D8B56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CE388-0248-433E-89D6-BF540E4E30C5}"/>
      </w:docPartPr>
      <w:docPartBody>
        <w:p w:rsidR="00FA4427" w:rsidRDefault="0083639D" w:rsidP="0083639D">
          <w:pPr>
            <w:pStyle w:val="DFBB4EE7846944C1B8CF02CB6D8B564A"/>
          </w:pPr>
          <w:r>
            <w:t>[telephone]</w:t>
          </w:r>
        </w:p>
      </w:docPartBody>
    </w:docPart>
    <w:docPart>
      <w:docPartPr>
        <w:name w:val="CA7CEAB2A90E49B8AB3A4C6790B9E4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D82F9-B98C-4FC4-BB41-E33D6C124C8E}"/>
      </w:docPartPr>
      <w:docPartBody>
        <w:p w:rsidR="00FA4427" w:rsidRDefault="0083639D" w:rsidP="0083639D">
          <w:pPr>
            <w:pStyle w:val="CA7CEAB2A90E49B8AB3A4C6790B9E4CA"/>
          </w:pPr>
          <w:r>
            <w:t>[web address]</w:t>
          </w:r>
        </w:p>
      </w:docPartBody>
    </w:docPart>
    <w:docPart>
      <w:docPartPr>
        <w:name w:val="9201357E461C4FC28BB3D6F6BFB8EF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B3AF97-F9D4-404F-B128-2BC05EDECBEE}"/>
      </w:docPartPr>
      <w:docPartBody>
        <w:p w:rsidR="00FA4427" w:rsidRDefault="0083639D" w:rsidP="0083639D">
          <w:pPr>
            <w:pStyle w:val="9201357E461C4FC28BB3D6F6BFB8EFBC"/>
          </w:pPr>
          <w:r>
            <w:t>[email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39D"/>
    <w:rsid w:val="0083639D"/>
    <w:rsid w:val="00FA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195A676A59B404BA29FFFB9BDCAE645">
    <w:name w:val="4195A676A59B404BA29FFFB9BDCAE645"/>
  </w:style>
  <w:style w:type="paragraph" w:customStyle="1" w:styleId="13EB73EECED6485A9689C6B1510C62F0">
    <w:name w:val="13EB73EECED6485A9689C6B1510C62F0"/>
  </w:style>
  <w:style w:type="paragraph" w:customStyle="1" w:styleId="FFFC51826FC4439788CDD7621B0BEEF7">
    <w:name w:val="FFFC51826FC4439788CDD7621B0BEEF7"/>
  </w:style>
  <w:style w:type="paragraph" w:customStyle="1" w:styleId="E3FBC37FB8154E6BB15388DEADED275E">
    <w:name w:val="E3FBC37FB8154E6BB15388DEADED275E"/>
  </w:style>
  <w:style w:type="paragraph" w:customStyle="1" w:styleId="4926BAB2407A48DE95553F74352AB157">
    <w:name w:val="4926BAB2407A48DE95553F74352AB157"/>
  </w:style>
  <w:style w:type="paragraph" w:customStyle="1" w:styleId="6185F1B5A0314F96878DACF9376B4B0A">
    <w:name w:val="6185F1B5A0314F96878DACF9376B4B0A"/>
  </w:style>
  <w:style w:type="paragraph" w:customStyle="1" w:styleId="525F0CA6A2204201B5A00A0B6E405814">
    <w:name w:val="525F0CA6A2204201B5A00A0B6E405814"/>
    <w:rsid w:val="0083639D"/>
  </w:style>
  <w:style w:type="paragraph" w:customStyle="1" w:styleId="B9A7A8B770BB4BEB931838A30F629A8D">
    <w:name w:val="B9A7A8B770BB4BEB931838A30F629A8D"/>
    <w:rsid w:val="0083639D"/>
  </w:style>
  <w:style w:type="paragraph" w:customStyle="1" w:styleId="3A7388E22D9D4512BBC749B0BFF38D49">
    <w:name w:val="3A7388E22D9D4512BBC749B0BFF38D49"/>
    <w:rsid w:val="0083639D"/>
  </w:style>
  <w:style w:type="paragraph" w:customStyle="1" w:styleId="70652B4A8AC24B8AAC17B2102393635B">
    <w:name w:val="70652B4A8AC24B8AAC17B2102393635B"/>
    <w:rsid w:val="0083639D"/>
  </w:style>
  <w:style w:type="paragraph" w:customStyle="1" w:styleId="478FDADFEE8A4397822B5D2C6104ABA6">
    <w:name w:val="478FDADFEE8A4397822B5D2C6104ABA6"/>
    <w:rsid w:val="0083639D"/>
  </w:style>
  <w:style w:type="paragraph" w:customStyle="1" w:styleId="35EB2A91BB5F4A7C83D2508F32C55A9A">
    <w:name w:val="35EB2A91BB5F4A7C83D2508F32C55A9A"/>
    <w:rsid w:val="0083639D"/>
  </w:style>
  <w:style w:type="paragraph" w:customStyle="1" w:styleId="158F3E9680D84C7899C9CB44720FA331">
    <w:name w:val="158F3E9680D84C7899C9CB44720FA331"/>
    <w:rsid w:val="0083639D"/>
  </w:style>
  <w:style w:type="paragraph" w:customStyle="1" w:styleId="8491143957C64F80A4C298C0EB14A60D">
    <w:name w:val="8491143957C64F80A4C298C0EB14A60D"/>
    <w:rsid w:val="0083639D"/>
  </w:style>
  <w:style w:type="paragraph" w:customStyle="1" w:styleId="91A3141B2CA248A896A7ADFDC8854675">
    <w:name w:val="91A3141B2CA248A896A7ADFDC8854675"/>
    <w:rsid w:val="0083639D"/>
  </w:style>
  <w:style w:type="paragraph" w:customStyle="1" w:styleId="A51B37EED913459EA5F9F230ADC48AC3">
    <w:name w:val="A51B37EED913459EA5F9F230ADC48AC3"/>
    <w:rsid w:val="0083639D"/>
  </w:style>
  <w:style w:type="paragraph" w:customStyle="1" w:styleId="4742FC731F024B54A54A04608A4BCA02">
    <w:name w:val="4742FC731F024B54A54A04608A4BCA02"/>
    <w:rsid w:val="0083639D"/>
  </w:style>
  <w:style w:type="paragraph" w:customStyle="1" w:styleId="48F478646C4849B2A8F65FD9B65D7378">
    <w:name w:val="48F478646C4849B2A8F65FD9B65D7378"/>
    <w:rsid w:val="0083639D"/>
  </w:style>
  <w:style w:type="paragraph" w:customStyle="1" w:styleId="03D275E54FDF4A12910AACDDBB256702">
    <w:name w:val="03D275E54FDF4A12910AACDDBB256702"/>
    <w:rsid w:val="0083639D"/>
  </w:style>
  <w:style w:type="paragraph" w:customStyle="1" w:styleId="09AC5F4021B14B649D550C07C5AF939A">
    <w:name w:val="09AC5F4021B14B649D550C07C5AF939A"/>
    <w:rsid w:val="0083639D"/>
  </w:style>
  <w:style w:type="paragraph" w:customStyle="1" w:styleId="51A3EA69BAFC4B4EBAB76276C2984074">
    <w:name w:val="51A3EA69BAFC4B4EBAB76276C2984074"/>
    <w:rsid w:val="0083639D"/>
  </w:style>
  <w:style w:type="paragraph" w:customStyle="1" w:styleId="CBB26B992E6149A7BE9C65CBCBC80DFD">
    <w:name w:val="CBB26B992E6149A7BE9C65CBCBC80DFD"/>
    <w:rsid w:val="0083639D"/>
  </w:style>
  <w:style w:type="paragraph" w:customStyle="1" w:styleId="6E6E30CDFCAF4267A519375F06499E26">
    <w:name w:val="6E6E30CDFCAF4267A519375F06499E26"/>
    <w:rsid w:val="0083639D"/>
  </w:style>
  <w:style w:type="paragraph" w:customStyle="1" w:styleId="4A5EB6818103435C8C29D1C0F2E344A8">
    <w:name w:val="4A5EB6818103435C8C29D1C0F2E344A8"/>
    <w:rsid w:val="0083639D"/>
  </w:style>
  <w:style w:type="paragraph" w:customStyle="1" w:styleId="A50EC463AF1845F9B1A150A25C39D04D">
    <w:name w:val="A50EC463AF1845F9B1A150A25C39D04D"/>
    <w:rsid w:val="0083639D"/>
  </w:style>
  <w:style w:type="paragraph" w:customStyle="1" w:styleId="38249D6C131E4A80A249E012016B6100">
    <w:name w:val="38249D6C131E4A80A249E012016B6100"/>
    <w:rsid w:val="0083639D"/>
  </w:style>
  <w:style w:type="paragraph" w:customStyle="1" w:styleId="E0D53A8256C943559D30107CBB8C9AC0">
    <w:name w:val="E0D53A8256C943559D30107CBB8C9AC0"/>
    <w:rsid w:val="0083639D"/>
  </w:style>
  <w:style w:type="paragraph" w:customStyle="1" w:styleId="87AB9AD758FE44CAA35C872E48D4C5C8">
    <w:name w:val="87AB9AD758FE44CAA35C872E48D4C5C8"/>
    <w:rsid w:val="0083639D"/>
  </w:style>
  <w:style w:type="paragraph" w:customStyle="1" w:styleId="1DFA976E2D3941EC9FF0CD85F4576F20">
    <w:name w:val="1DFA976E2D3941EC9FF0CD85F4576F20"/>
    <w:rsid w:val="0083639D"/>
  </w:style>
  <w:style w:type="paragraph" w:customStyle="1" w:styleId="AF041200F9F645939675F8AE557413A1">
    <w:name w:val="AF041200F9F645939675F8AE557413A1"/>
    <w:rsid w:val="0083639D"/>
  </w:style>
  <w:style w:type="paragraph" w:customStyle="1" w:styleId="07852088DB684665A7B5436B132E579A">
    <w:name w:val="07852088DB684665A7B5436B132E579A"/>
    <w:rsid w:val="0083639D"/>
  </w:style>
  <w:style w:type="paragraph" w:customStyle="1" w:styleId="720B26107E244B9AAD42BF6D703D3F89">
    <w:name w:val="720B26107E244B9AAD42BF6D703D3F89"/>
    <w:rsid w:val="0083639D"/>
  </w:style>
  <w:style w:type="paragraph" w:customStyle="1" w:styleId="18B760E1B2814A05BCC76E243A68A3F2">
    <w:name w:val="18B760E1B2814A05BCC76E243A68A3F2"/>
    <w:rsid w:val="0083639D"/>
  </w:style>
  <w:style w:type="paragraph" w:customStyle="1" w:styleId="1EFC27C681FF43CFAA432175AF15612C">
    <w:name w:val="1EFC27C681FF43CFAA432175AF15612C"/>
    <w:rsid w:val="0083639D"/>
  </w:style>
  <w:style w:type="paragraph" w:customStyle="1" w:styleId="47E784D2E8ED426F92E3A8DB11C403D8">
    <w:name w:val="47E784D2E8ED426F92E3A8DB11C403D8"/>
    <w:rsid w:val="0083639D"/>
  </w:style>
  <w:style w:type="paragraph" w:customStyle="1" w:styleId="A7D126D964D74388859762C04041EB18">
    <w:name w:val="A7D126D964D74388859762C04041EB18"/>
    <w:rsid w:val="0083639D"/>
  </w:style>
  <w:style w:type="paragraph" w:customStyle="1" w:styleId="0B904BDADD6B4005A5F4447B3772C9AC">
    <w:name w:val="0B904BDADD6B4005A5F4447B3772C9AC"/>
    <w:rsid w:val="0083639D"/>
  </w:style>
  <w:style w:type="paragraph" w:customStyle="1" w:styleId="75C603BEFC904FABA901D5F6D9C8E91A">
    <w:name w:val="75C603BEFC904FABA901D5F6D9C8E91A"/>
    <w:rsid w:val="0083639D"/>
  </w:style>
  <w:style w:type="paragraph" w:customStyle="1" w:styleId="00EAC2321BCD4DEAAD5085ED53089B73">
    <w:name w:val="00EAC2321BCD4DEAAD5085ED53089B73"/>
    <w:rsid w:val="0083639D"/>
  </w:style>
  <w:style w:type="paragraph" w:customStyle="1" w:styleId="24D3AB80C3C440E480ECCD30D40B653B">
    <w:name w:val="24D3AB80C3C440E480ECCD30D40B653B"/>
    <w:rsid w:val="0083639D"/>
  </w:style>
  <w:style w:type="paragraph" w:customStyle="1" w:styleId="F5F85B25A94D4C16BC5CF10460CCBBCE">
    <w:name w:val="F5F85B25A94D4C16BC5CF10460CCBBCE"/>
    <w:rsid w:val="0083639D"/>
  </w:style>
  <w:style w:type="paragraph" w:customStyle="1" w:styleId="8B16B3A25D164A39A12A50DEF315529D">
    <w:name w:val="8B16B3A25D164A39A12A50DEF315529D"/>
    <w:rsid w:val="0083639D"/>
  </w:style>
  <w:style w:type="paragraph" w:customStyle="1" w:styleId="360A996BD11442EDB78EAC8374E4796F">
    <w:name w:val="360A996BD11442EDB78EAC8374E4796F"/>
    <w:rsid w:val="0083639D"/>
  </w:style>
  <w:style w:type="paragraph" w:customStyle="1" w:styleId="A43480EC1EC240D4AE3837A04C14FF07">
    <w:name w:val="A43480EC1EC240D4AE3837A04C14FF07"/>
    <w:rsid w:val="0083639D"/>
  </w:style>
  <w:style w:type="paragraph" w:customStyle="1" w:styleId="1AB5B39BA80E477CBA8E3948D027E23A">
    <w:name w:val="1AB5B39BA80E477CBA8E3948D027E23A"/>
    <w:rsid w:val="0083639D"/>
  </w:style>
  <w:style w:type="paragraph" w:customStyle="1" w:styleId="E4271CF2021A4B5CAFFAEEA34629C456">
    <w:name w:val="E4271CF2021A4B5CAFFAEEA34629C456"/>
    <w:rsid w:val="0083639D"/>
  </w:style>
  <w:style w:type="paragraph" w:customStyle="1" w:styleId="0ACC7424B1754EBB80CC841EF3268186">
    <w:name w:val="0ACC7424B1754EBB80CC841EF3268186"/>
    <w:rsid w:val="0083639D"/>
  </w:style>
  <w:style w:type="paragraph" w:customStyle="1" w:styleId="D3D919523A97406BBECEF2CE8D2E7F71">
    <w:name w:val="D3D919523A97406BBECEF2CE8D2E7F71"/>
    <w:rsid w:val="0083639D"/>
  </w:style>
  <w:style w:type="paragraph" w:customStyle="1" w:styleId="A73EFC62E4104D3A8AA376F4FA232474">
    <w:name w:val="A73EFC62E4104D3A8AA376F4FA232474"/>
    <w:rsid w:val="0083639D"/>
  </w:style>
  <w:style w:type="paragraph" w:customStyle="1" w:styleId="3664CBC5B0234C92BD692BF3597A3555">
    <w:name w:val="3664CBC5B0234C92BD692BF3597A3555"/>
    <w:rsid w:val="0083639D"/>
  </w:style>
  <w:style w:type="paragraph" w:customStyle="1" w:styleId="E23B5F003AEE4607A6D7717D0098C8F6">
    <w:name w:val="E23B5F003AEE4607A6D7717D0098C8F6"/>
    <w:rsid w:val="0083639D"/>
  </w:style>
  <w:style w:type="paragraph" w:customStyle="1" w:styleId="5EE4FB6980A1454BB2FF2ADB6E532F9A">
    <w:name w:val="5EE4FB6980A1454BB2FF2ADB6E532F9A"/>
    <w:rsid w:val="0083639D"/>
  </w:style>
  <w:style w:type="paragraph" w:customStyle="1" w:styleId="A743937B975E42F4AA12465600200A64">
    <w:name w:val="A743937B975E42F4AA12465600200A64"/>
    <w:rsid w:val="0083639D"/>
  </w:style>
  <w:style w:type="paragraph" w:customStyle="1" w:styleId="0F3079FFB0154819B2D3FF3C655219A6">
    <w:name w:val="0F3079FFB0154819B2D3FF3C655219A6"/>
    <w:rsid w:val="0083639D"/>
  </w:style>
  <w:style w:type="paragraph" w:customStyle="1" w:styleId="07F258A9044D432397900A0F3751919E">
    <w:name w:val="07F258A9044D432397900A0F3751919E"/>
    <w:rsid w:val="0083639D"/>
  </w:style>
  <w:style w:type="paragraph" w:customStyle="1" w:styleId="BBFD5FE7DFEC4ED4912690D8ED246D7F">
    <w:name w:val="BBFD5FE7DFEC4ED4912690D8ED246D7F"/>
    <w:rsid w:val="0083639D"/>
  </w:style>
  <w:style w:type="paragraph" w:customStyle="1" w:styleId="2A32C2F2CBBF411AB0A14BC5FD5E2F98">
    <w:name w:val="2A32C2F2CBBF411AB0A14BC5FD5E2F98"/>
    <w:rsid w:val="0083639D"/>
  </w:style>
  <w:style w:type="paragraph" w:customStyle="1" w:styleId="9595FA83372C463385EB72F4795CF746">
    <w:name w:val="9595FA83372C463385EB72F4795CF746"/>
    <w:rsid w:val="0083639D"/>
  </w:style>
  <w:style w:type="paragraph" w:customStyle="1" w:styleId="722F5D1B383F4E5598ABBA13635E5E94">
    <w:name w:val="722F5D1B383F4E5598ABBA13635E5E94"/>
    <w:rsid w:val="0083639D"/>
  </w:style>
  <w:style w:type="paragraph" w:customStyle="1" w:styleId="C774354F51ED4EA3A368F379F51BBDD8">
    <w:name w:val="C774354F51ED4EA3A368F379F51BBDD8"/>
    <w:rsid w:val="0083639D"/>
  </w:style>
  <w:style w:type="paragraph" w:customStyle="1" w:styleId="35679016997E4F8DB050106FAC34CA7D">
    <w:name w:val="35679016997E4F8DB050106FAC34CA7D"/>
    <w:rsid w:val="0083639D"/>
  </w:style>
  <w:style w:type="paragraph" w:customStyle="1" w:styleId="4D9EC5F318DE4B58B7A6F4008E196CDD">
    <w:name w:val="4D9EC5F318DE4B58B7A6F4008E196CDD"/>
    <w:rsid w:val="0083639D"/>
  </w:style>
  <w:style w:type="paragraph" w:customStyle="1" w:styleId="3AA665DDEB5944A09EA4896E9EE692B4">
    <w:name w:val="3AA665DDEB5944A09EA4896E9EE692B4"/>
    <w:rsid w:val="0083639D"/>
  </w:style>
  <w:style w:type="paragraph" w:customStyle="1" w:styleId="5BA067DA99FD42BD8AB15D49F5606528">
    <w:name w:val="5BA067DA99FD42BD8AB15D49F5606528"/>
    <w:rsid w:val="0083639D"/>
  </w:style>
  <w:style w:type="paragraph" w:customStyle="1" w:styleId="BA89B9EFB5774C95B4B335F6CA9A665B">
    <w:name w:val="BA89B9EFB5774C95B4B335F6CA9A665B"/>
    <w:rsid w:val="0083639D"/>
  </w:style>
  <w:style w:type="paragraph" w:customStyle="1" w:styleId="0829519ACFAD44DFB5D00F9DCBF9C551">
    <w:name w:val="0829519ACFAD44DFB5D00F9DCBF9C551"/>
    <w:rsid w:val="0083639D"/>
  </w:style>
  <w:style w:type="paragraph" w:customStyle="1" w:styleId="B9BAB2B4948A467C9EA1704EB2EA48A5">
    <w:name w:val="B9BAB2B4948A467C9EA1704EB2EA48A5"/>
    <w:rsid w:val="0083639D"/>
  </w:style>
  <w:style w:type="paragraph" w:customStyle="1" w:styleId="7AD3832C5AA64761AD618C3940413B8F">
    <w:name w:val="7AD3832C5AA64761AD618C3940413B8F"/>
    <w:rsid w:val="0083639D"/>
  </w:style>
  <w:style w:type="paragraph" w:customStyle="1" w:styleId="D37FC71DED2F442293AAA9FC8B7B2210">
    <w:name w:val="D37FC71DED2F442293AAA9FC8B7B2210"/>
    <w:rsid w:val="0083639D"/>
  </w:style>
  <w:style w:type="paragraph" w:customStyle="1" w:styleId="CB70F1568A374E2ABE3A771B4FA9FA82">
    <w:name w:val="CB70F1568A374E2ABE3A771B4FA9FA82"/>
    <w:rsid w:val="0083639D"/>
  </w:style>
  <w:style w:type="paragraph" w:customStyle="1" w:styleId="36EBC8194D0344E9BAB6CC83DF61D39A">
    <w:name w:val="36EBC8194D0344E9BAB6CC83DF61D39A"/>
    <w:rsid w:val="0083639D"/>
  </w:style>
  <w:style w:type="paragraph" w:customStyle="1" w:styleId="4A60864CE70B4E2E96B5C184E40BC18B">
    <w:name w:val="4A60864CE70B4E2E96B5C184E40BC18B"/>
    <w:rsid w:val="0083639D"/>
  </w:style>
  <w:style w:type="paragraph" w:customStyle="1" w:styleId="EEF32E70B09640759C250830E9BFE330">
    <w:name w:val="EEF32E70B09640759C250830E9BFE330"/>
    <w:rsid w:val="0083639D"/>
  </w:style>
  <w:style w:type="paragraph" w:customStyle="1" w:styleId="C169A626FAAD4934B448707E34E16092">
    <w:name w:val="C169A626FAAD4934B448707E34E16092"/>
    <w:rsid w:val="0083639D"/>
  </w:style>
  <w:style w:type="paragraph" w:customStyle="1" w:styleId="794C2B40BF5D4AFF8F84007647465412">
    <w:name w:val="794C2B40BF5D4AFF8F84007647465412"/>
    <w:rsid w:val="0083639D"/>
  </w:style>
  <w:style w:type="paragraph" w:customStyle="1" w:styleId="7CE356AD79E042D6900A143E36E03047">
    <w:name w:val="7CE356AD79E042D6900A143E36E03047"/>
    <w:rsid w:val="0083639D"/>
  </w:style>
  <w:style w:type="paragraph" w:customStyle="1" w:styleId="C95B1D4BAD6243E7A4D80B738A1048EE">
    <w:name w:val="C95B1D4BAD6243E7A4D80B738A1048EE"/>
    <w:rsid w:val="0083639D"/>
  </w:style>
  <w:style w:type="paragraph" w:customStyle="1" w:styleId="25A769B2271C4AEDABD6614A3C0A93DE">
    <w:name w:val="25A769B2271C4AEDABD6614A3C0A93DE"/>
    <w:rsid w:val="0083639D"/>
  </w:style>
  <w:style w:type="paragraph" w:customStyle="1" w:styleId="2EEBE3D08CE24228812A70DD3F38D9B1">
    <w:name w:val="2EEBE3D08CE24228812A70DD3F38D9B1"/>
    <w:rsid w:val="0083639D"/>
  </w:style>
  <w:style w:type="paragraph" w:customStyle="1" w:styleId="C0667FEC603A4933A38E77B92D3FF391">
    <w:name w:val="C0667FEC603A4933A38E77B92D3FF391"/>
    <w:rsid w:val="0083639D"/>
  </w:style>
  <w:style w:type="paragraph" w:customStyle="1" w:styleId="1C48F282589A4EC3886F5C78FC2CB535">
    <w:name w:val="1C48F282589A4EC3886F5C78FC2CB535"/>
    <w:rsid w:val="0083639D"/>
  </w:style>
  <w:style w:type="paragraph" w:customStyle="1" w:styleId="7B7FE6986D6B442C867F76B3CA8FC11A">
    <w:name w:val="7B7FE6986D6B442C867F76B3CA8FC11A"/>
    <w:rsid w:val="0083639D"/>
  </w:style>
  <w:style w:type="paragraph" w:customStyle="1" w:styleId="ADA0119122E24EE6BDF353F134C46371">
    <w:name w:val="ADA0119122E24EE6BDF353F134C46371"/>
    <w:rsid w:val="0083639D"/>
  </w:style>
  <w:style w:type="paragraph" w:customStyle="1" w:styleId="C437C02BB4DB46F7824538A30D257FB8">
    <w:name w:val="C437C02BB4DB46F7824538A30D257FB8"/>
    <w:rsid w:val="0083639D"/>
  </w:style>
  <w:style w:type="paragraph" w:customStyle="1" w:styleId="6A05459A88314B1D888ED062E26513F5">
    <w:name w:val="6A05459A88314B1D888ED062E26513F5"/>
    <w:rsid w:val="0083639D"/>
  </w:style>
  <w:style w:type="paragraph" w:customStyle="1" w:styleId="5D94E8F8313C4F4391D494C7B3DF9B9E">
    <w:name w:val="5D94E8F8313C4F4391D494C7B3DF9B9E"/>
    <w:rsid w:val="0083639D"/>
  </w:style>
  <w:style w:type="paragraph" w:customStyle="1" w:styleId="CC08279AA016455FAC606F1E4A650B44">
    <w:name w:val="CC08279AA016455FAC606F1E4A650B44"/>
    <w:rsid w:val="0083639D"/>
  </w:style>
  <w:style w:type="paragraph" w:customStyle="1" w:styleId="F15B3C8ED1454A8CAEF1D2AFA9047C9D">
    <w:name w:val="F15B3C8ED1454A8CAEF1D2AFA9047C9D"/>
    <w:rsid w:val="0083639D"/>
  </w:style>
  <w:style w:type="paragraph" w:customStyle="1" w:styleId="A12D90997627482E93BCDE243A97731A">
    <w:name w:val="A12D90997627482E93BCDE243A97731A"/>
    <w:rsid w:val="0083639D"/>
  </w:style>
  <w:style w:type="paragraph" w:customStyle="1" w:styleId="887C06152B6448FBA668901BF2C0D8E1">
    <w:name w:val="887C06152B6448FBA668901BF2C0D8E1"/>
    <w:rsid w:val="0083639D"/>
  </w:style>
  <w:style w:type="paragraph" w:customStyle="1" w:styleId="37F913E8CFC54E82BA07EDAFBA8EAC33">
    <w:name w:val="37F913E8CFC54E82BA07EDAFBA8EAC33"/>
    <w:rsid w:val="0083639D"/>
  </w:style>
  <w:style w:type="paragraph" w:customStyle="1" w:styleId="F3C065FCCE8F48D2A006D52127B0CDD6">
    <w:name w:val="F3C065FCCE8F48D2A006D52127B0CDD6"/>
    <w:rsid w:val="0083639D"/>
  </w:style>
  <w:style w:type="paragraph" w:customStyle="1" w:styleId="ACB879950A7E477FB3216EADC0F3A5B3">
    <w:name w:val="ACB879950A7E477FB3216EADC0F3A5B3"/>
    <w:rsid w:val="0083639D"/>
  </w:style>
  <w:style w:type="paragraph" w:customStyle="1" w:styleId="D15691E757DF4B8082CDCA5DBB1F1899">
    <w:name w:val="D15691E757DF4B8082CDCA5DBB1F1899"/>
    <w:rsid w:val="0083639D"/>
  </w:style>
  <w:style w:type="paragraph" w:customStyle="1" w:styleId="45BF3CFB3A3343BFA09B765520EC48E1">
    <w:name w:val="45BF3CFB3A3343BFA09B765520EC48E1"/>
    <w:rsid w:val="0083639D"/>
  </w:style>
  <w:style w:type="paragraph" w:customStyle="1" w:styleId="165D29D41C884C98B6BF78582787DEC9">
    <w:name w:val="165D29D41C884C98B6BF78582787DEC9"/>
    <w:rsid w:val="0083639D"/>
  </w:style>
  <w:style w:type="paragraph" w:customStyle="1" w:styleId="3CDD1C0AC9BD48FEBF6865DE2BFE88F8">
    <w:name w:val="3CDD1C0AC9BD48FEBF6865DE2BFE88F8"/>
    <w:rsid w:val="0083639D"/>
  </w:style>
  <w:style w:type="paragraph" w:customStyle="1" w:styleId="360D0ED01A9A421BA44DE355FADC819F">
    <w:name w:val="360D0ED01A9A421BA44DE355FADC819F"/>
    <w:rsid w:val="0083639D"/>
  </w:style>
  <w:style w:type="paragraph" w:customStyle="1" w:styleId="A69D787CA68C478CAD9587498B148442">
    <w:name w:val="A69D787CA68C478CAD9587498B148442"/>
    <w:rsid w:val="0083639D"/>
  </w:style>
  <w:style w:type="paragraph" w:customStyle="1" w:styleId="A9145D99E36C4EA58048AD3B30BE99CA">
    <w:name w:val="A9145D99E36C4EA58048AD3B30BE99CA"/>
    <w:rsid w:val="0083639D"/>
  </w:style>
  <w:style w:type="paragraph" w:customStyle="1" w:styleId="92BB134DFB634205A2150A682A9FEB07">
    <w:name w:val="92BB134DFB634205A2150A682A9FEB07"/>
    <w:rsid w:val="0083639D"/>
  </w:style>
  <w:style w:type="paragraph" w:customStyle="1" w:styleId="15AE794E208D4E53A300F43A040B1176">
    <w:name w:val="15AE794E208D4E53A300F43A040B1176"/>
    <w:rsid w:val="0083639D"/>
  </w:style>
  <w:style w:type="paragraph" w:customStyle="1" w:styleId="255CEDE49D3248E58730EBDDDE1FB588">
    <w:name w:val="255CEDE49D3248E58730EBDDDE1FB588"/>
    <w:rsid w:val="0083639D"/>
  </w:style>
  <w:style w:type="paragraph" w:customStyle="1" w:styleId="EA1BAA3F3ECF41CDB20019FD5E483B7E">
    <w:name w:val="EA1BAA3F3ECF41CDB20019FD5E483B7E"/>
    <w:rsid w:val="0083639D"/>
  </w:style>
  <w:style w:type="paragraph" w:customStyle="1" w:styleId="D4EAEC10A96C45E19DE7732569204DA7">
    <w:name w:val="D4EAEC10A96C45E19DE7732569204DA7"/>
    <w:rsid w:val="0083639D"/>
  </w:style>
  <w:style w:type="paragraph" w:customStyle="1" w:styleId="802548F311004E798B9A10C72E5FEDB5">
    <w:name w:val="802548F311004E798B9A10C72E5FEDB5"/>
    <w:rsid w:val="0083639D"/>
  </w:style>
  <w:style w:type="paragraph" w:customStyle="1" w:styleId="F56DC8FB69544BAD9857E6D952B07B0E">
    <w:name w:val="F56DC8FB69544BAD9857E6D952B07B0E"/>
    <w:rsid w:val="0083639D"/>
  </w:style>
  <w:style w:type="paragraph" w:customStyle="1" w:styleId="28AD779EA4544019A19B39CEACA9D5AA">
    <w:name w:val="28AD779EA4544019A19B39CEACA9D5AA"/>
    <w:rsid w:val="0083639D"/>
  </w:style>
  <w:style w:type="paragraph" w:customStyle="1" w:styleId="78855B71DEA345379108F0436994F75D">
    <w:name w:val="78855B71DEA345379108F0436994F75D"/>
    <w:rsid w:val="0083639D"/>
  </w:style>
  <w:style w:type="paragraph" w:customStyle="1" w:styleId="4B4500E376984F208B3E608031CBD033">
    <w:name w:val="4B4500E376984F208B3E608031CBD033"/>
    <w:rsid w:val="0083639D"/>
  </w:style>
  <w:style w:type="paragraph" w:customStyle="1" w:styleId="9F0A001552934A01B48D2768A9902A60">
    <w:name w:val="9F0A001552934A01B48D2768A9902A60"/>
    <w:rsid w:val="0083639D"/>
  </w:style>
  <w:style w:type="paragraph" w:customStyle="1" w:styleId="BDA25B71F25E43B48A6DF2027C83FCCC">
    <w:name w:val="BDA25B71F25E43B48A6DF2027C83FCCC"/>
    <w:rsid w:val="0083639D"/>
  </w:style>
  <w:style w:type="paragraph" w:customStyle="1" w:styleId="BA294834A1A44775AF9B7A5064B001BE">
    <w:name w:val="BA294834A1A44775AF9B7A5064B001BE"/>
    <w:rsid w:val="0083639D"/>
  </w:style>
  <w:style w:type="paragraph" w:customStyle="1" w:styleId="5F39D4F67661474A9C3E666BDC8DF8D3">
    <w:name w:val="5F39D4F67661474A9C3E666BDC8DF8D3"/>
    <w:rsid w:val="0083639D"/>
  </w:style>
  <w:style w:type="paragraph" w:customStyle="1" w:styleId="6787D9803BAB4F2294242D65E11846C1">
    <w:name w:val="6787D9803BAB4F2294242D65E11846C1"/>
    <w:rsid w:val="0083639D"/>
  </w:style>
  <w:style w:type="paragraph" w:customStyle="1" w:styleId="BA5B7084E1E44842B6D2C4224E2613FE">
    <w:name w:val="BA5B7084E1E44842B6D2C4224E2613FE"/>
    <w:rsid w:val="0083639D"/>
  </w:style>
  <w:style w:type="paragraph" w:customStyle="1" w:styleId="36C6BF7DECF14E96A9086DFD78303990">
    <w:name w:val="36C6BF7DECF14E96A9086DFD78303990"/>
    <w:rsid w:val="0083639D"/>
  </w:style>
  <w:style w:type="paragraph" w:customStyle="1" w:styleId="11300E6663B74E4C82F658611715C87F">
    <w:name w:val="11300E6663B74E4C82F658611715C87F"/>
    <w:rsid w:val="0083639D"/>
  </w:style>
  <w:style w:type="paragraph" w:customStyle="1" w:styleId="D9AD2DAED0A246BD9A748BDF7F4BD98C">
    <w:name w:val="D9AD2DAED0A246BD9A748BDF7F4BD98C"/>
    <w:rsid w:val="0083639D"/>
  </w:style>
  <w:style w:type="paragraph" w:customStyle="1" w:styleId="4D99C62A208B498B83AF03B69D72414E">
    <w:name w:val="4D99C62A208B498B83AF03B69D72414E"/>
    <w:rsid w:val="0083639D"/>
  </w:style>
  <w:style w:type="paragraph" w:customStyle="1" w:styleId="1CC85BA0177E4441B3CC93583C9E37C4">
    <w:name w:val="1CC85BA0177E4441B3CC93583C9E37C4"/>
    <w:rsid w:val="0083639D"/>
  </w:style>
  <w:style w:type="paragraph" w:customStyle="1" w:styleId="2A5E7AA682A34EFBAE05C0F40018525C">
    <w:name w:val="2A5E7AA682A34EFBAE05C0F40018525C"/>
    <w:rsid w:val="0083639D"/>
  </w:style>
  <w:style w:type="paragraph" w:customStyle="1" w:styleId="5C3B8AE266B441569B09A93D343D5C5E">
    <w:name w:val="5C3B8AE266B441569B09A93D343D5C5E"/>
    <w:rsid w:val="0083639D"/>
  </w:style>
  <w:style w:type="paragraph" w:customStyle="1" w:styleId="F334CDDE155A47C1955014FF024B7CA5">
    <w:name w:val="F334CDDE155A47C1955014FF024B7CA5"/>
    <w:rsid w:val="0083639D"/>
  </w:style>
  <w:style w:type="paragraph" w:customStyle="1" w:styleId="F6B784859163450ABFA0AC085C1AB0A6">
    <w:name w:val="F6B784859163450ABFA0AC085C1AB0A6"/>
    <w:rsid w:val="0083639D"/>
  </w:style>
  <w:style w:type="paragraph" w:customStyle="1" w:styleId="3AAEFD8F539348D58E384CE7D2A7E883">
    <w:name w:val="3AAEFD8F539348D58E384CE7D2A7E883"/>
    <w:rsid w:val="0083639D"/>
  </w:style>
  <w:style w:type="paragraph" w:customStyle="1" w:styleId="9BEA912501A64843B15D44A90A2ADC93">
    <w:name w:val="9BEA912501A64843B15D44A90A2ADC93"/>
    <w:rsid w:val="0083639D"/>
  </w:style>
  <w:style w:type="paragraph" w:customStyle="1" w:styleId="365D87A4C28843E3BB448AD7F94CDDD1">
    <w:name w:val="365D87A4C28843E3BB448AD7F94CDDD1"/>
    <w:rsid w:val="0083639D"/>
  </w:style>
  <w:style w:type="paragraph" w:customStyle="1" w:styleId="0740405AD08445DAA3463C90E95E94D8">
    <w:name w:val="0740405AD08445DAA3463C90E95E94D8"/>
    <w:rsid w:val="0083639D"/>
  </w:style>
  <w:style w:type="paragraph" w:customStyle="1" w:styleId="D0D060857C08435C8C11169801293967">
    <w:name w:val="D0D060857C08435C8C11169801293967"/>
    <w:rsid w:val="0083639D"/>
  </w:style>
  <w:style w:type="paragraph" w:customStyle="1" w:styleId="1D12CD69BD5F4A7DA1C1A32D274A1E7A">
    <w:name w:val="1D12CD69BD5F4A7DA1C1A32D274A1E7A"/>
    <w:rsid w:val="0083639D"/>
  </w:style>
  <w:style w:type="paragraph" w:customStyle="1" w:styleId="0C57591DF99A4B4A8479DAC9C914622B">
    <w:name w:val="0C57591DF99A4B4A8479DAC9C914622B"/>
    <w:rsid w:val="0083639D"/>
  </w:style>
  <w:style w:type="paragraph" w:customStyle="1" w:styleId="D604DAEAA3074688867D1CA13E17A071">
    <w:name w:val="D604DAEAA3074688867D1CA13E17A071"/>
    <w:rsid w:val="0083639D"/>
  </w:style>
  <w:style w:type="paragraph" w:customStyle="1" w:styleId="6864BBE83AE041D88233B01158F34436">
    <w:name w:val="6864BBE83AE041D88233B01158F34436"/>
    <w:rsid w:val="0083639D"/>
  </w:style>
  <w:style w:type="paragraph" w:customStyle="1" w:styleId="5C89AFEE73D24CD6AA5A08E41378D09D">
    <w:name w:val="5C89AFEE73D24CD6AA5A08E41378D09D"/>
    <w:rsid w:val="0083639D"/>
  </w:style>
  <w:style w:type="paragraph" w:customStyle="1" w:styleId="4F67190A4064457DB1C9925E77094AF3">
    <w:name w:val="4F67190A4064457DB1C9925E77094AF3"/>
    <w:rsid w:val="0083639D"/>
  </w:style>
  <w:style w:type="paragraph" w:customStyle="1" w:styleId="F138BC0FFCB44705B7FD49340B37778F">
    <w:name w:val="F138BC0FFCB44705B7FD49340B37778F"/>
    <w:rsid w:val="0083639D"/>
  </w:style>
  <w:style w:type="paragraph" w:customStyle="1" w:styleId="AA0217C643D541ABA397FB960420F006">
    <w:name w:val="AA0217C643D541ABA397FB960420F006"/>
    <w:rsid w:val="0083639D"/>
  </w:style>
  <w:style w:type="paragraph" w:customStyle="1" w:styleId="5AFA683CD7634F6097EBF372CD86C685">
    <w:name w:val="5AFA683CD7634F6097EBF372CD86C685"/>
    <w:rsid w:val="0083639D"/>
  </w:style>
  <w:style w:type="paragraph" w:customStyle="1" w:styleId="1B5383C9BCBA438E87C631E42213C86C">
    <w:name w:val="1B5383C9BCBA438E87C631E42213C86C"/>
    <w:rsid w:val="0083639D"/>
  </w:style>
  <w:style w:type="paragraph" w:customStyle="1" w:styleId="4D5DC1B250A740DC8D4244A694DE81CA">
    <w:name w:val="4D5DC1B250A740DC8D4244A694DE81CA"/>
    <w:rsid w:val="0083639D"/>
  </w:style>
  <w:style w:type="paragraph" w:customStyle="1" w:styleId="31132384267D4F10BF0BF8067D0B1A3A">
    <w:name w:val="31132384267D4F10BF0BF8067D0B1A3A"/>
    <w:rsid w:val="0083639D"/>
  </w:style>
  <w:style w:type="paragraph" w:customStyle="1" w:styleId="91E87AF9DA444D95BAB418D1CADB7A63">
    <w:name w:val="91E87AF9DA444D95BAB418D1CADB7A63"/>
    <w:rsid w:val="0083639D"/>
  </w:style>
  <w:style w:type="paragraph" w:customStyle="1" w:styleId="E3AD7DB2EF614918B7505C64712D96FD">
    <w:name w:val="E3AD7DB2EF614918B7505C64712D96FD"/>
    <w:rsid w:val="0083639D"/>
  </w:style>
  <w:style w:type="paragraph" w:customStyle="1" w:styleId="76A026CA659244E3B6A673BF0AE58435">
    <w:name w:val="76A026CA659244E3B6A673BF0AE58435"/>
    <w:rsid w:val="0083639D"/>
  </w:style>
  <w:style w:type="paragraph" w:customStyle="1" w:styleId="CB0B2A7EB9E14544A75E9B7E16661B95">
    <w:name w:val="CB0B2A7EB9E14544A75E9B7E16661B95"/>
    <w:rsid w:val="0083639D"/>
  </w:style>
  <w:style w:type="paragraph" w:customStyle="1" w:styleId="BD03CAA631AE4786904841A916A3C94F">
    <w:name w:val="BD03CAA631AE4786904841A916A3C94F"/>
    <w:rsid w:val="0083639D"/>
  </w:style>
  <w:style w:type="paragraph" w:customStyle="1" w:styleId="4124F21D0C8A4EB78B9BDE7BABF7920F">
    <w:name w:val="4124F21D0C8A4EB78B9BDE7BABF7920F"/>
    <w:rsid w:val="0083639D"/>
  </w:style>
  <w:style w:type="paragraph" w:customStyle="1" w:styleId="A1FDE991844D4549A56CD30EBD83EFEF">
    <w:name w:val="A1FDE991844D4549A56CD30EBD83EFEF"/>
    <w:rsid w:val="0083639D"/>
  </w:style>
  <w:style w:type="paragraph" w:customStyle="1" w:styleId="6945D4A34E174C6CB90D6EB2CB40CE30">
    <w:name w:val="6945D4A34E174C6CB90D6EB2CB40CE30"/>
    <w:rsid w:val="0083639D"/>
  </w:style>
  <w:style w:type="paragraph" w:customStyle="1" w:styleId="A50177411C8B495DBB269011A96ADF8B">
    <w:name w:val="A50177411C8B495DBB269011A96ADF8B"/>
    <w:rsid w:val="0083639D"/>
  </w:style>
  <w:style w:type="paragraph" w:customStyle="1" w:styleId="3F153CD83AD448338A8BFBD69A237043">
    <w:name w:val="3F153CD83AD448338A8BFBD69A237043"/>
    <w:rsid w:val="0083639D"/>
  </w:style>
  <w:style w:type="paragraph" w:customStyle="1" w:styleId="52BD6DB5A1434CCEA6C250F1F1E5A337">
    <w:name w:val="52BD6DB5A1434CCEA6C250F1F1E5A337"/>
    <w:rsid w:val="0083639D"/>
  </w:style>
  <w:style w:type="paragraph" w:customStyle="1" w:styleId="A61F22B7D74D4D2CA30F66EF6EABD08F">
    <w:name w:val="A61F22B7D74D4D2CA30F66EF6EABD08F"/>
    <w:rsid w:val="0083639D"/>
  </w:style>
  <w:style w:type="paragraph" w:customStyle="1" w:styleId="041E76A262814BBF8C7679ACEE803DFB">
    <w:name w:val="041E76A262814BBF8C7679ACEE803DFB"/>
    <w:rsid w:val="0083639D"/>
  </w:style>
  <w:style w:type="paragraph" w:customStyle="1" w:styleId="FE3E1504E9AE4B5A8C8C8433179C6F7F">
    <w:name w:val="FE3E1504E9AE4B5A8C8C8433179C6F7F"/>
    <w:rsid w:val="0083639D"/>
  </w:style>
  <w:style w:type="paragraph" w:customStyle="1" w:styleId="3B0A77B0B25E4AE4BCDDA54F8B1B7B37">
    <w:name w:val="3B0A77B0B25E4AE4BCDDA54F8B1B7B37"/>
    <w:rsid w:val="0083639D"/>
  </w:style>
  <w:style w:type="paragraph" w:customStyle="1" w:styleId="7C69F3AAD6DE41219F45DFC5B2887220">
    <w:name w:val="7C69F3AAD6DE41219F45DFC5B2887220"/>
    <w:rsid w:val="0083639D"/>
  </w:style>
  <w:style w:type="paragraph" w:customStyle="1" w:styleId="6F9E89598F404763B39E25B0841BDF61">
    <w:name w:val="6F9E89598F404763B39E25B0841BDF61"/>
    <w:rsid w:val="0083639D"/>
  </w:style>
  <w:style w:type="paragraph" w:customStyle="1" w:styleId="05C08F6E4FB441039F75ADB16B96E521">
    <w:name w:val="05C08F6E4FB441039F75ADB16B96E521"/>
    <w:rsid w:val="0083639D"/>
  </w:style>
  <w:style w:type="paragraph" w:customStyle="1" w:styleId="8CAC7E28A1AC4DF29CB401E17E59A196">
    <w:name w:val="8CAC7E28A1AC4DF29CB401E17E59A196"/>
    <w:rsid w:val="0083639D"/>
  </w:style>
  <w:style w:type="paragraph" w:customStyle="1" w:styleId="7C31397A3A2946C49227D1017F187F90">
    <w:name w:val="7C31397A3A2946C49227D1017F187F90"/>
    <w:rsid w:val="0083639D"/>
  </w:style>
  <w:style w:type="paragraph" w:customStyle="1" w:styleId="3A514C8FF6D541B7A7D9E0DE0CE7A27F">
    <w:name w:val="3A514C8FF6D541B7A7D9E0DE0CE7A27F"/>
    <w:rsid w:val="0083639D"/>
  </w:style>
  <w:style w:type="paragraph" w:customStyle="1" w:styleId="ADC20CC2568F4E01A9FA34DC446A28F3">
    <w:name w:val="ADC20CC2568F4E01A9FA34DC446A28F3"/>
    <w:rsid w:val="0083639D"/>
  </w:style>
  <w:style w:type="paragraph" w:customStyle="1" w:styleId="4F13484035AC41589BEB09D6C5D3761F">
    <w:name w:val="4F13484035AC41589BEB09D6C5D3761F"/>
    <w:rsid w:val="0083639D"/>
  </w:style>
  <w:style w:type="paragraph" w:customStyle="1" w:styleId="ECBDFC1C4FC543639303DFC1BE64F116">
    <w:name w:val="ECBDFC1C4FC543639303DFC1BE64F116"/>
    <w:rsid w:val="0083639D"/>
  </w:style>
  <w:style w:type="paragraph" w:customStyle="1" w:styleId="DFAAB6092BDB45CF882977DFFE8A628D">
    <w:name w:val="DFAAB6092BDB45CF882977DFFE8A628D"/>
    <w:rsid w:val="0083639D"/>
  </w:style>
  <w:style w:type="paragraph" w:customStyle="1" w:styleId="5D657E14E3E3426BA6750AEFEC15DF9B">
    <w:name w:val="5D657E14E3E3426BA6750AEFEC15DF9B"/>
    <w:rsid w:val="0083639D"/>
  </w:style>
  <w:style w:type="paragraph" w:customStyle="1" w:styleId="5C3B688D37844470B1A8E1EF45A1AA2A">
    <w:name w:val="5C3B688D37844470B1A8E1EF45A1AA2A"/>
    <w:rsid w:val="0083639D"/>
  </w:style>
  <w:style w:type="paragraph" w:customStyle="1" w:styleId="BAD8875B6B874F5C96362BE6506A907C">
    <w:name w:val="BAD8875B6B874F5C96362BE6506A907C"/>
    <w:rsid w:val="0083639D"/>
  </w:style>
  <w:style w:type="paragraph" w:customStyle="1" w:styleId="E34AA290F673495591C38C0C1D876441">
    <w:name w:val="E34AA290F673495591C38C0C1D876441"/>
    <w:rsid w:val="0083639D"/>
  </w:style>
  <w:style w:type="paragraph" w:customStyle="1" w:styleId="4E0997C4D88B4BC68DBF851273A56247">
    <w:name w:val="4E0997C4D88B4BC68DBF851273A56247"/>
    <w:rsid w:val="0083639D"/>
  </w:style>
  <w:style w:type="paragraph" w:customStyle="1" w:styleId="F5800BF873C148678395BF6F40D5DDF7">
    <w:name w:val="F5800BF873C148678395BF6F40D5DDF7"/>
    <w:rsid w:val="0083639D"/>
  </w:style>
  <w:style w:type="paragraph" w:customStyle="1" w:styleId="19FC4506A7B64EB5AEC7CE857B5A6C3B">
    <w:name w:val="19FC4506A7B64EB5AEC7CE857B5A6C3B"/>
    <w:rsid w:val="0083639D"/>
  </w:style>
  <w:style w:type="paragraph" w:customStyle="1" w:styleId="8E068E673C4C478B83F4D7EEA30CC996">
    <w:name w:val="8E068E673C4C478B83F4D7EEA30CC996"/>
    <w:rsid w:val="0083639D"/>
  </w:style>
  <w:style w:type="paragraph" w:customStyle="1" w:styleId="0596B1133F404CB686B6CC62DD49968A">
    <w:name w:val="0596B1133F404CB686B6CC62DD49968A"/>
    <w:rsid w:val="0083639D"/>
  </w:style>
  <w:style w:type="paragraph" w:customStyle="1" w:styleId="519642AC9AC742C797AA0A2CDEFDF5E9">
    <w:name w:val="519642AC9AC742C797AA0A2CDEFDF5E9"/>
    <w:rsid w:val="0083639D"/>
  </w:style>
  <w:style w:type="paragraph" w:customStyle="1" w:styleId="A9F652C7066B4DDBAD368209654539DB">
    <w:name w:val="A9F652C7066B4DDBAD368209654539DB"/>
    <w:rsid w:val="0083639D"/>
  </w:style>
  <w:style w:type="paragraph" w:customStyle="1" w:styleId="5C8FBA6B6DFB449D961A51FF38ECF727">
    <w:name w:val="5C8FBA6B6DFB449D961A51FF38ECF727"/>
    <w:rsid w:val="0083639D"/>
  </w:style>
  <w:style w:type="paragraph" w:customStyle="1" w:styleId="7F4EBCA440634436A0C92DE57F156DAA">
    <w:name w:val="7F4EBCA440634436A0C92DE57F156DAA"/>
    <w:rsid w:val="0083639D"/>
  </w:style>
  <w:style w:type="paragraph" w:customStyle="1" w:styleId="7CBA8D258DA34566995539A3E706B143">
    <w:name w:val="7CBA8D258DA34566995539A3E706B143"/>
    <w:rsid w:val="0083639D"/>
  </w:style>
  <w:style w:type="paragraph" w:customStyle="1" w:styleId="DC7D9B2888564FEDB43FEE50D458ED97">
    <w:name w:val="DC7D9B2888564FEDB43FEE50D458ED97"/>
    <w:rsid w:val="0083639D"/>
  </w:style>
  <w:style w:type="paragraph" w:customStyle="1" w:styleId="F89363AD8D634A56A2D76F3882D8BA1F">
    <w:name w:val="F89363AD8D634A56A2D76F3882D8BA1F"/>
    <w:rsid w:val="0083639D"/>
  </w:style>
  <w:style w:type="paragraph" w:customStyle="1" w:styleId="EEE9B4BC70EE498C9ABDF1FD0FC80254">
    <w:name w:val="EEE9B4BC70EE498C9ABDF1FD0FC80254"/>
    <w:rsid w:val="0083639D"/>
  </w:style>
  <w:style w:type="paragraph" w:customStyle="1" w:styleId="D4F6D592D7FD4FF39A984E7FF5ACFC31">
    <w:name w:val="D4F6D592D7FD4FF39A984E7FF5ACFC31"/>
    <w:rsid w:val="0083639D"/>
  </w:style>
  <w:style w:type="paragraph" w:customStyle="1" w:styleId="E1BD0EF06ED748B9ACA08A3686E89020">
    <w:name w:val="E1BD0EF06ED748B9ACA08A3686E89020"/>
    <w:rsid w:val="0083639D"/>
  </w:style>
  <w:style w:type="paragraph" w:customStyle="1" w:styleId="BBCD4DF5F70D48A389B86676A75E43CA">
    <w:name w:val="BBCD4DF5F70D48A389B86676A75E43CA"/>
    <w:rsid w:val="0083639D"/>
  </w:style>
  <w:style w:type="paragraph" w:customStyle="1" w:styleId="EF828E94C6C94064A487D90EDD370F2B">
    <w:name w:val="EF828E94C6C94064A487D90EDD370F2B"/>
    <w:rsid w:val="0083639D"/>
  </w:style>
  <w:style w:type="paragraph" w:customStyle="1" w:styleId="66AE38E6972C48598E851E3993218DC1">
    <w:name w:val="66AE38E6972C48598E851E3993218DC1"/>
    <w:rsid w:val="0083639D"/>
  </w:style>
  <w:style w:type="paragraph" w:customStyle="1" w:styleId="FBD17DC23AC444DFBC228B26267E748A">
    <w:name w:val="FBD17DC23AC444DFBC228B26267E748A"/>
    <w:rsid w:val="0083639D"/>
  </w:style>
  <w:style w:type="paragraph" w:customStyle="1" w:styleId="072B5D11233748908148F0153F5BD20F">
    <w:name w:val="072B5D11233748908148F0153F5BD20F"/>
    <w:rsid w:val="0083639D"/>
  </w:style>
  <w:style w:type="paragraph" w:customStyle="1" w:styleId="1FE7CC0028AB4BD5A222919D049D6522">
    <w:name w:val="1FE7CC0028AB4BD5A222919D049D6522"/>
    <w:rsid w:val="0083639D"/>
  </w:style>
  <w:style w:type="paragraph" w:customStyle="1" w:styleId="DB72CF86134E4649AC81B44B59EBCEDA">
    <w:name w:val="DB72CF86134E4649AC81B44B59EBCEDA"/>
    <w:rsid w:val="0083639D"/>
  </w:style>
  <w:style w:type="paragraph" w:customStyle="1" w:styleId="DFBB4EE7846944C1B8CF02CB6D8B564A">
    <w:name w:val="DFBB4EE7846944C1B8CF02CB6D8B564A"/>
    <w:rsid w:val="0083639D"/>
  </w:style>
  <w:style w:type="paragraph" w:customStyle="1" w:styleId="CA7CEAB2A90E49B8AB3A4C6790B9E4CA">
    <w:name w:val="CA7CEAB2A90E49B8AB3A4C6790B9E4CA"/>
    <w:rsid w:val="0083639D"/>
  </w:style>
  <w:style w:type="paragraph" w:customStyle="1" w:styleId="9201357E461C4FC28BB3D6F6BFB8EFBC">
    <w:name w:val="9201357E461C4FC28BB3D6F6BFB8EFBC"/>
    <w:rsid w:val="008363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760 Stringtown Road
Grove City, Ohio 43123</CompanyAddress>
  <CompanyPhone>614-560-4587</CompanyPhone>
  <CompanyFax>MontgomeryCup.com</CompanyFax>
  <CompanyEmail>MontgomeryCup@gmail.com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844825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2012-06-27T22:09:00+00:00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1588322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TP102927885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6720CE-0481-445A-AC6D-F9F62937DC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DC3D2-1206-4236-96B2-B7A5FE926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583BA5-2F81-497F-A8C9-0D8AAAFA2D31}">
  <ds:schemaRefs>
    <ds:schemaRef ds:uri="http://schemas.microsoft.com/office/infopath/2007/PartnerControls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4873beb7-5857-4685-be1f-d57550cc96cc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cards (Red design, 10 per page, for Avery 5371)</Template>
  <TotalTime>2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Cup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Howad, Catherine</dc:creator>
  <cp:lastModifiedBy>Howard, Catherine</cp:lastModifiedBy>
  <cp:revision>3</cp:revision>
  <dcterms:created xsi:type="dcterms:W3CDTF">2020-04-17T14:48:00Z</dcterms:created>
  <dcterms:modified xsi:type="dcterms:W3CDTF">2020-04-17T14:49:00Z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