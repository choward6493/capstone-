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342"/>
        <w:gridCol w:w="4902"/>
        <w:gridCol w:w="5222"/>
        <w:gridCol w:w="334"/>
      </w:tblGrid>
      <w:tr w:rsidR="002C5082" w:rsidRPr="002D3842" w:rsidTr="00532F2C">
        <w:trPr>
          <w:trHeight w:val="983"/>
        </w:trPr>
        <w:tc>
          <w:tcPr>
            <w:tcW w:w="171" w:type="pct"/>
            <w:shd w:val="clear" w:color="auto" w:fill="auto"/>
          </w:tcPr>
          <w:p w:rsidR="00265218" w:rsidRPr="002D3842" w:rsidRDefault="00265218" w:rsidP="00AE3FB7">
            <w:pPr>
              <w:pStyle w:val="Title"/>
            </w:pPr>
          </w:p>
        </w:tc>
        <w:tc>
          <w:tcPr>
            <w:tcW w:w="2257" w:type="pct"/>
            <w:shd w:val="clear" w:color="auto" w:fill="17365D" w:themeFill="text2" w:themeFillShade="BF"/>
            <w:vAlign w:val="center"/>
          </w:tcPr>
          <w:p w:rsidR="00265218" w:rsidRPr="002D3842" w:rsidRDefault="00F725BF" w:rsidP="00C14F77">
            <w:pPr>
              <w:pStyle w:val="Title"/>
            </w:pPr>
            <w:sdt>
              <w:sdtPr>
                <w:id w:val="-1344392649"/>
                <w:placeholder>
                  <w:docPart w:val="44B2A3A240464963A15F78D46F4C8ADE"/>
                </w:placeholder>
                <w:temporary/>
                <w:showingPlcHdr/>
                <w15:appearance w15:val="hidden"/>
              </w:sdtPr>
              <w:sdtEndPr/>
              <w:sdtContent>
                <w:r w:rsidR="00E21780" w:rsidRPr="00C14F77">
                  <w:t>Employee</w:t>
                </w:r>
                <w:r w:rsidR="00E21780">
                  <w:t xml:space="preserve"> Evaluation &amp; Wage Review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:rsidR="00265218" w:rsidRPr="002D3842" w:rsidRDefault="00265218" w:rsidP="00AE3FB7">
            <w:pPr>
              <w:pStyle w:val="Title"/>
            </w:pPr>
          </w:p>
        </w:tc>
        <w:tc>
          <w:tcPr>
            <w:tcW w:w="167" w:type="pct"/>
            <w:shd w:val="clear" w:color="auto" w:fill="auto"/>
          </w:tcPr>
          <w:p w:rsidR="00265218" w:rsidRPr="002D3842" w:rsidRDefault="00265218" w:rsidP="00AE3FB7">
            <w:pPr>
              <w:pStyle w:val="Title"/>
            </w:pPr>
          </w:p>
        </w:tc>
      </w:tr>
      <w:tr w:rsidR="00BC1B68" w:rsidRPr="002D3842" w:rsidTr="00295B01">
        <w:trPr>
          <w:trHeight w:val="269"/>
        </w:trPr>
        <w:tc>
          <w:tcPr>
            <w:tcW w:w="171" w:type="pct"/>
            <w:shd w:val="clear" w:color="auto" w:fill="auto"/>
          </w:tcPr>
          <w:p w:rsidR="00BC1B68" w:rsidRPr="002D3842" w:rsidRDefault="00BC1B68" w:rsidP="00AE3FB7"/>
        </w:tc>
        <w:tc>
          <w:tcPr>
            <w:tcW w:w="4662" w:type="pct"/>
            <w:gridSpan w:val="2"/>
            <w:shd w:val="clear" w:color="auto" w:fill="auto"/>
          </w:tcPr>
          <w:p w:rsidR="00BC1B68" w:rsidRPr="002D3842" w:rsidRDefault="00BC1B68" w:rsidP="00AE3FB7"/>
        </w:tc>
        <w:tc>
          <w:tcPr>
            <w:tcW w:w="167" w:type="pct"/>
            <w:shd w:val="clear" w:color="auto" w:fill="auto"/>
          </w:tcPr>
          <w:p w:rsidR="00BC1B68" w:rsidRPr="002D3842" w:rsidRDefault="00BC1B68" w:rsidP="00AE3FB7"/>
        </w:tc>
      </w:tr>
      <w:tr w:rsidR="00265218" w:rsidRPr="002D3842" w:rsidTr="00015AC5">
        <w:trPr>
          <w:trHeight w:val="179"/>
        </w:trPr>
        <w:tc>
          <w:tcPr>
            <w:tcW w:w="171" w:type="pct"/>
            <w:shd w:val="clear" w:color="auto" w:fill="auto"/>
          </w:tcPr>
          <w:p w:rsidR="00265218" w:rsidRPr="002D3842" w:rsidRDefault="00265218" w:rsidP="00AE3FB7"/>
        </w:tc>
        <w:tc>
          <w:tcPr>
            <w:tcW w:w="4662" w:type="pct"/>
            <w:gridSpan w:val="2"/>
            <w:shd w:val="clear" w:color="auto" w:fill="auto"/>
          </w:tcPr>
          <w:tbl>
            <w:tblPr>
              <w:tblW w:w="9908" w:type="dxa"/>
              <w:tblLook w:val="04A0" w:firstRow="1" w:lastRow="0" w:firstColumn="1" w:lastColumn="0" w:noHBand="0" w:noVBand="1"/>
              <w:tblDescription w:val="Layout table"/>
            </w:tblPr>
            <w:tblGrid>
              <w:gridCol w:w="1710"/>
              <w:gridCol w:w="290"/>
              <w:gridCol w:w="990"/>
              <w:gridCol w:w="300"/>
              <w:gridCol w:w="371"/>
              <w:gridCol w:w="297"/>
              <w:gridCol w:w="767"/>
              <w:gridCol w:w="300"/>
              <w:gridCol w:w="637"/>
              <w:gridCol w:w="295"/>
              <w:gridCol w:w="344"/>
              <w:gridCol w:w="300"/>
              <w:gridCol w:w="517"/>
              <w:gridCol w:w="425"/>
              <w:gridCol w:w="219"/>
              <w:gridCol w:w="365"/>
              <w:gridCol w:w="265"/>
              <w:gridCol w:w="758"/>
              <w:gridCol w:w="758"/>
            </w:tblGrid>
            <w:tr w:rsidR="00741C8E" w:rsidRPr="00486294" w:rsidTr="001A4D2C">
              <w:tc>
                <w:tcPr>
                  <w:tcW w:w="7118" w:type="dxa"/>
                  <w:gridSpan w:val="13"/>
                  <w:tcBorders>
                    <w:bottom w:val="single" w:sz="2" w:space="0" w:color="808080" w:themeColor="background1" w:themeShade="80"/>
                  </w:tcBorders>
                </w:tcPr>
                <w:p w:rsidR="00741C8E" w:rsidRPr="00486294" w:rsidRDefault="00741C8E" w:rsidP="001A4D2C">
                  <w:pPr>
                    <w:spacing w:after="240"/>
                  </w:pPr>
                </w:p>
              </w:tc>
              <w:tc>
                <w:tcPr>
                  <w:tcW w:w="425" w:type="dxa"/>
                </w:tcPr>
                <w:p w:rsidR="00741C8E" w:rsidRPr="00486294" w:rsidRDefault="00741C8E" w:rsidP="001A4D2C">
                  <w:pPr>
                    <w:spacing w:after="240"/>
                  </w:pPr>
                </w:p>
              </w:tc>
              <w:tc>
                <w:tcPr>
                  <w:tcW w:w="2365" w:type="dxa"/>
                  <w:gridSpan w:val="5"/>
                  <w:tcBorders>
                    <w:bottom w:val="single" w:sz="2" w:space="0" w:color="808080" w:themeColor="background1" w:themeShade="80"/>
                  </w:tcBorders>
                </w:tcPr>
                <w:p w:rsidR="00741C8E" w:rsidRPr="00486294" w:rsidRDefault="00741C8E" w:rsidP="001A4D2C">
                  <w:pPr>
                    <w:spacing w:after="240"/>
                  </w:pPr>
                </w:p>
              </w:tc>
            </w:tr>
            <w:tr w:rsidR="0081701C" w:rsidRPr="00486294" w:rsidTr="001A4D2C">
              <w:tc>
                <w:tcPr>
                  <w:tcW w:w="4725" w:type="dxa"/>
                  <w:gridSpan w:val="7"/>
                  <w:tcBorders>
                    <w:top w:val="single" w:sz="2" w:space="0" w:color="808080" w:themeColor="background1" w:themeShade="80"/>
                  </w:tcBorders>
                </w:tcPr>
                <w:p w:rsidR="00A3321A" w:rsidRPr="00486294" w:rsidRDefault="00F725BF" w:rsidP="00486294">
                  <w:pPr>
                    <w:pStyle w:val="Heading1"/>
                  </w:pPr>
                  <w:sdt>
                    <w:sdtPr>
                      <w:id w:val="2069454582"/>
                      <w:placeholder>
                        <w:docPart w:val="3A40C92C231247FBB7C54D21B5FC2AE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21780" w:rsidRPr="00486294">
                        <w:t>Employee</w:t>
                      </w:r>
                    </w:sdtContent>
                  </w:sdt>
                </w:p>
              </w:tc>
              <w:tc>
                <w:tcPr>
                  <w:tcW w:w="300" w:type="dxa"/>
                  <w:tcBorders>
                    <w:top w:val="single" w:sz="2" w:space="0" w:color="808080" w:themeColor="background1" w:themeShade="80"/>
                  </w:tcBorders>
                </w:tcPr>
                <w:p w:rsidR="00A3321A" w:rsidRPr="00486294" w:rsidRDefault="00A3321A" w:rsidP="00486294"/>
              </w:tc>
              <w:tc>
                <w:tcPr>
                  <w:tcW w:w="2093" w:type="dxa"/>
                  <w:gridSpan w:val="5"/>
                  <w:tcBorders>
                    <w:top w:val="single" w:sz="2" w:space="0" w:color="808080" w:themeColor="background1" w:themeShade="80"/>
                  </w:tcBorders>
                </w:tcPr>
                <w:p w:rsidR="00A3321A" w:rsidRPr="00486294" w:rsidRDefault="00A3321A" w:rsidP="00486294"/>
              </w:tc>
              <w:tc>
                <w:tcPr>
                  <w:tcW w:w="425" w:type="dxa"/>
                </w:tcPr>
                <w:p w:rsidR="00A3321A" w:rsidRPr="00486294" w:rsidRDefault="00A3321A" w:rsidP="00486294"/>
              </w:tc>
              <w:tc>
                <w:tcPr>
                  <w:tcW w:w="2365" w:type="dxa"/>
                  <w:gridSpan w:val="5"/>
                  <w:tcBorders>
                    <w:top w:val="single" w:sz="2" w:space="0" w:color="808080" w:themeColor="background1" w:themeShade="80"/>
                  </w:tcBorders>
                </w:tcPr>
                <w:p w:rsidR="00A3321A" w:rsidRPr="00486294" w:rsidRDefault="00F725BF" w:rsidP="00486294">
                  <w:pPr>
                    <w:pStyle w:val="Heading1"/>
                  </w:pPr>
                  <w:sdt>
                    <w:sdtPr>
                      <w:id w:val="1529671929"/>
                      <w:placeholder>
                        <w:docPart w:val="E9EFF975FCE84DDE9FEE8D405E1ACE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21780" w:rsidRPr="00486294">
                        <w:t>Date</w:t>
                      </w:r>
                    </w:sdtContent>
                  </w:sdt>
                </w:p>
              </w:tc>
            </w:tr>
            <w:tr w:rsidR="00741C8E" w:rsidRPr="00486294" w:rsidTr="001A4D2C">
              <w:tc>
                <w:tcPr>
                  <w:tcW w:w="2990" w:type="dxa"/>
                  <w:gridSpan w:val="3"/>
                  <w:tcBorders>
                    <w:bottom w:val="single" w:sz="2" w:space="0" w:color="808080" w:themeColor="background1" w:themeShade="80"/>
                  </w:tcBorders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300" w:type="dxa"/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3011" w:type="dxa"/>
                  <w:gridSpan w:val="7"/>
                  <w:tcBorders>
                    <w:bottom w:val="single" w:sz="2" w:space="0" w:color="808080" w:themeColor="background1" w:themeShade="80"/>
                  </w:tcBorders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300" w:type="dxa"/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3307" w:type="dxa"/>
                  <w:gridSpan w:val="7"/>
                  <w:tcBorders>
                    <w:bottom w:val="single" w:sz="2" w:space="0" w:color="808080" w:themeColor="background1" w:themeShade="80"/>
                  </w:tcBorders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</w:tr>
            <w:tr w:rsidR="002C5082" w:rsidRPr="00486294" w:rsidTr="001A4D2C">
              <w:tc>
                <w:tcPr>
                  <w:tcW w:w="2990" w:type="dxa"/>
                  <w:gridSpan w:val="3"/>
                  <w:tcBorders>
                    <w:top w:val="single" w:sz="2" w:space="0" w:color="808080" w:themeColor="background1" w:themeShade="80"/>
                  </w:tcBorders>
                </w:tcPr>
                <w:p w:rsidR="002C5082" w:rsidRPr="00486294" w:rsidRDefault="00F725BF" w:rsidP="00486294">
                  <w:pPr>
                    <w:pStyle w:val="Heading1"/>
                  </w:pPr>
                  <w:sdt>
                    <w:sdtPr>
                      <w:id w:val="-894124227"/>
                      <w:placeholder>
                        <w:docPart w:val="3547E8A939EE49DB8B34A35334E14BB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21780" w:rsidRPr="00486294">
                        <w:t>Title</w:t>
                      </w:r>
                    </w:sdtContent>
                  </w:sdt>
                </w:p>
              </w:tc>
              <w:tc>
                <w:tcPr>
                  <w:tcW w:w="300" w:type="dxa"/>
                </w:tcPr>
                <w:p w:rsidR="002C5082" w:rsidRPr="00486294" w:rsidRDefault="002C5082" w:rsidP="00486294">
                  <w:pPr>
                    <w:pStyle w:val="Heading1"/>
                  </w:pPr>
                </w:p>
              </w:tc>
              <w:tc>
                <w:tcPr>
                  <w:tcW w:w="3011" w:type="dxa"/>
                  <w:gridSpan w:val="7"/>
                  <w:tcBorders>
                    <w:top w:val="single" w:sz="2" w:space="0" w:color="808080" w:themeColor="background1" w:themeShade="80"/>
                  </w:tcBorders>
                </w:tcPr>
                <w:p w:rsidR="002C5082" w:rsidRPr="00486294" w:rsidRDefault="00F725BF" w:rsidP="00486294">
                  <w:pPr>
                    <w:pStyle w:val="Heading1"/>
                  </w:pPr>
                  <w:sdt>
                    <w:sdtPr>
                      <w:id w:val="1711455550"/>
                      <w:placeholder>
                        <w:docPart w:val="399183190F2D4F20A6E2A9FF2D30B9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21780" w:rsidRPr="00486294">
                        <w:t>Time in Present Position</w:t>
                      </w:r>
                    </w:sdtContent>
                  </w:sdt>
                </w:p>
              </w:tc>
              <w:tc>
                <w:tcPr>
                  <w:tcW w:w="300" w:type="dxa"/>
                  <w:tcBorders>
                    <w:top w:val="single" w:sz="2" w:space="0" w:color="808080" w:themeColor="background1" w:themeShade="80"/>
                  </w:tcBorders>
                </w:tcPr>
                <w:p w:rsidR="002C5082" w:rsidRPr="00486294" w:rsidRDefault="002C5082" w:rsidP="00486294">
                  <w:pPr>
                    <w:pStyle w:val="Heading1"/>
                  </w:pPr>
                </w:p>
              </w:tc>
              <w:tc>
                <w:tcPr>
                  <w:tcW w:w="3307" w:type="dxa"/>
                  <w:gridSpan w:val="7"/>
                  <w:tcBorders>
                    <w:top w:val="single" w:sz="2" w:space="0" w:color="808080" w:themeColor="background1" w:themeShade="80"/>
                  </w:tcBorders>
                </w:tcPr>
                <w:p w:rsidR="002C5082" w:rsidRPr="00486294" w:rsidRDefault="00F725BF" w:rsidP="00486294">
                  <w:pPr>
                    <w:pStyle w:val="Heading1"/>
                  </w:pPr>
                  <w:sdt>
                    <w:sdtPr>
                      <w:id w:val="-659613856"/>
                      <w:placeholder>
                        <w:docPart w:val="FD4C8CEE1E5F40C9BC49D79C52FE767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21780" w:rsidRPr="00486294">
                        <w:t>Date of Last Review</w:t>
                      </w:r>
                    </w:sdtContent>
                  </w:sdt>
                </w:p>
              </w:tc>
            </w:tr>
            <w:tr w:rsidR="00741C8E" w:rsidRPr="00486294" w:rsidTr="001A4D2C">
              <w:tc>
                <w:tcPr>
                  <w:tcW w:w="1710" w:type="dxa"/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290" w:type="dxa"/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1661" w:type="dxa"/>
                  <w:gridSpan w:val="3"/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297" w:type="dxa"/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1704" w:type="dxa"/>
                  <w:gridSpan w:val="3"/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295" w:type="dxa"/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1805" w:type="dxa"/>
                  <w:gridSpan w:val="5"/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365" w:type="dxa"/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  <w:tc>
                <w:tcPr>
                  <w:tcW w:w="1781" w:type="dxa"/>
                  <w:gridSpan w:val="3"/>
                </w:tcPr>
                <w:p w:rsidR="002C5082" w:rsidRPr="00486294" w:rsidRDefault="002C5082" w:rsidP="001A4D2C">
                  <w:pPr>
                    <w:spacing w:after="240"/>
                  </w:pPr>
                </w:p>
              </w:tc>
            </w:tr>
            <w:tr w:rsidR="0081701C" w:rsidRPr="00486294" w:rsidTr="001A4D2C">
              <w:tc>
                <w:tcPr>
                  <w:tcW w:w="1710" w:type="dxa"/>
                </w:tcPr>
                <w:p w:rsidR="002C5082" w:rsidRPr="00486294" w:rsidRDefault="00F725BF" w:rsidP="00486294">
                  <w:pPr>
                    <w:pStyle w:val="Heading1"/>
                  </w:pPr>
                  <w:sdt>
                    <w:sdtPr>
                      <w:id w:val="-1968349576"/>
                      <w:placeholder>
                        <w:docPart w:val="DEBC39FD154D47A0B5CB4C38F45F0DD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21780" w:rsidRPr="00486294">
                        <w:t>Attendance</w:t>
                      </w:r>
                    </w:sdtContent>
                  </w:sdt>
                </w:p>
              </w:tc>
              <w:tc>
                <w:tcPr>
                  <w:tcW w:w="290" w:type="dxa"/>
                  <w:tcBorders>
                    <w:bottom w:val="single" w:sz="2" w:space="0" w:color="808080" w:themeColor="background1" w:themeShade="80"/>
                  </w:tcBorders>
                </w:tcPr>
                <w:p w:rsidR="002C5082" w:rsidRPr="00486294" w:rsidRDefault="002C5082" w:rsidP="00486294">
                  <w:pPr>
                    <w:pStyle w:val="Heading1"/>
                  </w:pPr>
                </w:p>
              </w:tc>
              <w:tc>
                <w:tcPr>
                  <w:tcW w:w="1661" w:type="dxa"/>
                  <w:gridSpan w:val="3"/>
                </w:tcPr>
                <w:p w:rsidR="002C5082" w:rsidRPr="00486294" w:rsidRDefault="00F725BF" w:rsidP="00486294">
                  <w:pPr>
                    <w:pStyle w:val="Heading1"/>
                  </w:pPr>
                  <w:sdt>
                    <w:sdtPr>
                      <w:id w:val="719334882"/>
                      <w:placeholder>
                        <w:docPart w:val="F3ED0AD255044653B9B79C8DF4059D1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21780" w:rsidRPr="00486294">
                        <w:t>Tardies</w:t>
                      </w:r>
                    </w:sdtContent>
                  </w:sdt>
                </w:p>
              </w:tc>
              <w:tc>
                <w:tcPr>
                  <w:tcW w:w="297" w:type="dxa"/>
                  <w:tcBorders>
                    <w:bottom w:val="single" w:sz="2" w:space="0" w:color="808080" w:themeColor="background1" w:themeShade="80"/>
                  </w:tcBorders>
                </w:tcPr>
                <w:p w:rsidR="002C5082" w:rsidRPr="00486294" w:rsidRDefault="002C5082" w:rsidP="00486294">
                  <w:pPr>
                    <w:pStyle w:val="Heading1"/>
                  </w:pPr>
                </w:p>
              </w:tc>
              <w:tc>
                <w:tcPr>
                  <w:tcW w:w="1704" w:type="dxa"/>
                  <w:gridSpan w:val="3"/>
                </w:tcPr>
                <w:p w:rsidR="002C5082" w:rsidRPr="00486294" w:rsidRDefault="00F725BF" w:rsidP="00486294">
                  <w:pPr>
                    <w:pStyle w:val="Heading1"/>
                  </w:pPr>
                  <w:sdt>
                    <w:sdtPr>
                      <w:id w:val="-2102944199"/>
                      <w:placeholder>
                        <w:docPart w:val="353090D040694AC4AB4F1317E4E44B7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21780" w:rsidRPr="00486294">
                        <w:t>Unexcused</w:t>
                      </w:r>
                    </w:sdtContent>
                  </w:sdt>
                </w:p>
              </w:tc>
              <w:tc>
                <w:tcPr>
                  <w:tcW w:w="295" w:type="dxa"/>
                  <w:tcBorders>
                    <w:bottom w:val="single" w:sz="2" w:space="0" w:color="808080" w:themeColor="background1" w:themeShade="80"/>
                  </w:tcBorders>
                </w:tcPr>
                <w:p w:rsidR="002C5082" w:rsidRPr="00486294" w:rsidRDefault="002C5082" w:rsidP="00486294">
                  <w:pPr>
                    <w:pStyle w:val="Heading1"/>
                  </w:pPr>
                </w:p>
              </w:tc>
              <w:tc>
                <w:tcPr>
                  <w:tcW w:w="1805" w:type="dxa"/>
                  <w:gridSpan w:val="5"/>
                </w:tcPr>
                <w:p w:rsidR="002C5082" w:rsidRPr="00486294" w:rsidRDefault="00F725BF" w:rsidP="00486294">
                  <w:pPr>
                    <w:pStyle w:val="Heading1"/>
                  </w:pPr>
                  <w:sdt>
                    <w:sdtPr>
                      <w:id w:val="1968394374"/>
                      <w:placeholder>
                        <w:docPart w:val="C650E2CEAB214912A73B71CBB055D43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21780" w:rsidRPr="00486294">
                        <w:t>Excused</w:t>
                      </w:r>
                    </w:sdtContent>
                  </w:sdt>
                </w:p>
              </w:tc>
              <w:tc>
                <w:tcPr>
                  <w:tcW w:w="365" w:type="dxa"/>
                  <w:tcBorders>
                    <w:bottom w:val="single" w:sz="2" w:space="0" w:color="808080" w:themeColor="background1" w:themeShade="80"/>
                  </w:tcBorders>
                </w:tcPr>
                <w:p w:rsidR="002C5082" w:rsidRPr="00486294" w:rsidRDefault="002C5082" w:rsidP="00486294">
                  <w:pPr>
                    <w:pStyle w:val="Heading1"/>
                  </w:pPr>
                </w:p>
              </w:tc>
              <w:tc>
                <w:tcPr>
                  <w:tcW w:w="1781" w:type="dxa"/>
                  <w:gridSpan w:val="3"/>
                </w:tcPr>
                <w:p w:rsidR="002C5082" w:rsidRPr="00486294" w:rsidRDefault="00F725BF" w:rsidP="00486294">
                  <w:pPr>
                    <w:pStyle w:val="Heading1"/>
                  </w:pPr>
                  <w:sdt>
                    <w:sdtPr>
                      <w:id w:val="-759217338"/>
                      <w:placeholder>
                        <w:docPart w:val="6A59A760C2AB456985628901C6FB49F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21780" w:rsidRPr="00486294">
                        <w:t>Vacation</w:t>
                      </w:r>
                    </w:sdtContent>
                  </w:sdt>
                </w:p>
              </w:tc>
            </w:tr>
            <w:tr w:rsidR="001A4D2C" w:rsidRPr="00486294" w:rsidTr="001A4D2C">
              <w:tc>
                <w:tcPr>
                  <w:tcW w:w="1710" w:type="dxa"/>
                </w:tcPr>
                <w:p w:rsidR="001A4D2C" w:rsidRDefault="001A4D2C" w:rsidP="001A4D2C">
                  <w:pPr>
                    <w:spacing w:after="240"/>
                    <w:jc w:val="center"/>
                  </w:pPr>
                </w:p>
              </w:tc>
              <w:tc>
                <w:tcPr>
                  <w:tcW w:w="1951" w:type="dxa"/>
                  <w:gridSpan w:val="4"/>
                </w:tcPr>
                <w:p w:rsidR="001A4D2C" w:rsidRPr="00486294" w:rsidRDefault="001A4D2C" w:rsidP="001A4D2C">
                  <w:pPr>
                    <w:spacing w:after="240"/>
                    <w:jc w:val="center"/>
                  </w:pPr>
                </w:p>
              </w:tc>
              <w:tc>
                <w:tcPr>
                  <w:tcW w:w="297" w:type="dxa"/>
                  <w:tcBorders>
                    <w:top w:val="single" w:sz="2" w:space="0" w:color="808080" w:themeColor="background1" w:themeShade="80"/>
                  </w:tcBorders>
                </w:tcPr>
                <w:p w:rsidR="001A4D2C" w:rsidRPr="00486294" w:rsidRDefault="001A4D2C" w:rsidP="001A4D2C">
                  <w:pPr>
                    <w:spacing w:after="240"/>
                    <w:jc w:val="center"/>
                  </w:pPr>
                </w:p>
              </w:tc>
              <w:tc>
                <w:tcPr>
                  <w:tcW w:w="1999" w:type="dxa"/>
                  <w:gridSpan w:val="4"/>
                </w:tcPr>
                <w:p w:rsidR="001A4D2C" w:rsidRDefault="001A4D2C" w:rsidP="001A4D2C">
                  <w:pPr>
                    <w:spacing w:after="240"/>
                    <w:jc w:val="center"/>
                  </w:pPr>
                </w:p>
              </w:tc>
              <w:tc>
                <w:tcPr>
                  <w:tcW w:w="1805" w:type="dxa"/>
                  <w:gridSpan w:val="5"/>
                </w:tcPr>
                <w:p w:rsidR="001A4D2C" w:rsidRDefault="001A4D2C" w:rsidP="001A4D2C">
                  <w:pPr>
                    <w:spacing w:after="240"/>
                    <w:jc w:val="center"/>
                  </w:pPr>
                </w:p>
              </w:tc>
              <w:tc>
                <w:tcPr>
                  <w:tcW w:w="2146" w:type="dxa"/>
                  <w:gridSpan w:val="4"/>
                </w:tcPr>
                <w:p w:rsidR="001A4D2C" w:rsidRDefault="001A4D2C" w:rsidP="001A4D2C">
                  <w:pPr>
                    <w:spacing w:after="240"/>
                    <w:jc w:val="center"/>
                  </w:pPr>
                </w:p>
              </w:tc>
            </w:tr>
            <w:tr w:rsidR="00741C8E" w:rsidRPr="00486294" w:rsidTr="00FE3517">
              <w:tc>
                <w:tcPr>
                  <w:tcW w:w="1710" w:type="dxa"/>
                </w:tcPr>
                <w:p w:rsidR="00741C8E" w:rsidRDefault="000E5695" w:rsidP="000E5695">
                  <w:pPr>
                    <w:pStyle w:val="Heading2"/>
                  </w:pPr>
                  <w:r>
                    <w:t>Total Score:</w:t>
                  </w:r>
                </w:p>
                <w:p w:rsidR="000E5695" w:rsidRPr="000E5695" w:rsidRDefault="000E5695" w:rsidP="000E5695">
                  <w:pPr>
                    <w:pStyle w:val="Heading2"/>
                  </w:pPr>
                  <w:r w:rsidRPr="000E5695">
                    <w:rPr>
                      <w:sz w:val="22"/>
                    </w:rPr>
                    <w:t>(Maximum 69)</w:t>
                  </w:r>
                </w:p>
              </w:tc>
              <w:tc>
                <w:tcPr>
                  <w:tcW w:w="1951" w:type="dxa"/>
                  <w:gridSpan w:val="4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single" w:sz="4" w:space="0" w:color="808080" w:themeColor="background1" w:themeShade="80"/>
                      <w:right w:val="none" w:sz="0" w:space="0" w:color="auto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ook w:val="04A0" w:firstRow="1" w:lastRow="0" w:firstColumn="1" w:lastColumn="0" w:noHBand="0" w:noVBand="1"/>
                  </w:tblPr>
                  <w:tblGrid>
                    <w:gridCol w:w="1701"/>
                  </w:tblGrid>
                  <w:tr w:rsidR="00741C8E" w:rsidRPr="00486294" w:rsidTr="001A4D2C">
                    <w:tc>
                      <w:tcPr>
                        <w:tcW w:w="1701" w:type="dxa"/>
                      </w:tcPr>
                      <w:p w:rsidR="00741C8E" w:rsidRPr="00486294" w:rsidRDefault="00741C8E" w:rsidP="005A7929">
                        <w:pPr>
                          <w:pStyle w:val="Heading3"/>
                        </w:pPr>
                      </w:p>
                    </w:tc>
                  </w:tr>
                </w:tbl>
                <w:p w:rsidR="00741C8E" w:rsidRPr="00486294" w:rsidRDefault="00741C8E" w:rsidP="00486294"/>
              </w:tc>
              <w:tc>
                <w:tcPr>
                  <w:tcW w:w="297" w:type="dxa"/>
                </w:tcPr>
                <w:p w:rsidR="00741C8E" w:rsidRPr="00486294" w:rsidRDefault="00741C8E" w:rsidP="00486294"/>
              </w:tc>
              <w:tc>
                <w:tcPr>
                  <w:tcW w:w="1999" w:type="dxa"/>
                  <w:gridSpan w:val="4"/>
                </w:tcPr>
                <w:p w:rsidR="00741C8E" w:rsidRDefault="00E00ABB" w:rsidP="000E5695">
                  <w:pPr>
                    <w:pStyle w:val="Heading3"/>
                  </w:pPr>
                  <w:r>
                    <w:t>EXCEEDS</w:t>
                  </w:r>
                </w:p>
                <w:p w:rsidR="00E00ABB" w:rsidRPr="00E00ABB" w:rsidRDefault="000E5695" w:rsidP="000E5695">
                  <w:pPr>
                    <w:jc w:val="center"/>
                  </w:pPr>
                  <w:r>
                    <w:rPr>
                      <w:rFonts w:eastAsiaTheme="majorEastAsia" w:cstheme="majorBidi"/>
                      <w:b/>
                      <w:color w:val="1F497D" w:themeColor="text2"/>
                      <w:spacing w:val="0"/>
                      <w:sz w:val="24"/>
                      <w:szCs w:val="24"/>
                    </w:rPr>
                    <w:t>47</w:t>
                  </w:r>
                  <w:r w:rsidRPr="000E5695">
                    <w:rPr>
                      <w:rFonts w:eastAsiaTheme="majorEastAsia" w:cstheme="majorBidi"/>
                      <w:b/>
                      <w:color w:val="1F497D" w:themeColor="text2"/>
                      <w:spacing w:val="0"/>
                      <w:sz w:val="24"/>
                      <w:szCs w:val="24"/>
                    </w:rPr>
                    <w:t>-</w:t>
                  </w:r>
                  <w:r>
                    <w:rPr>
                      <w:rFonts w:eastAsiaTheme="majorEastAsia" w:cstheme="majorBidi"/>
                      <w:b/>
                      <w:color w:val="1F497D" w:themeColor="text2"/>
                      <w:spacing w:val="0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1805" w:type="dxa"/>
                  <w:gridSpan w:val="5"/>
                </w:tcPr>
                <w:p w:rsidR="00741C8E" w:rsidRDefault="00E00ABB" w:rsidP="000E5695">
                  <w:pPr>
                    <w:pStyle w:val="Heading3"/>
                  </w:pPr>
                  <w:r>
                    <w:t>MEETS</w:t>
                  </w:r>
                </w:p>
                <w:p w:rsidR="00E00ABB" w:rsidRPr="000E5695" w:rsidRDefault="000E5695" w:rsidP="000E5695">
                  <w:pPr>
                    <w:jc w:val="center"/>
                    <w:rPr>
                      <w:rFonts w:eastAsiaTheme="majorEastAsia" w:cstheme="majorBidi"/>
                      <w:b/>
                      <w:color w:val="1F497D" w:themeColor="text2"/>
                      <w:spacing w:val="0"/>
                      <w:sz w:val="24"/>
                      <w:szCs w:val="24"/>
                    </w:rPr>
                  </w:pPr>
                  <w:r w:rsidRPr="000E5695">
                    <w:rPr>
                      <w:rFonts w:eastAsiaTheme="majorEastAsia" w:cstheme="majorBidi"/>
                      <w:b/>
                      <w:color w:val="1F497D" w:themeColor="text2"/>
                      <w:spacing w:val="0"/>
                      <w:sz w:val="24"/>
                      <w:szCs w:val="24"/>
                    </w:rPr>
                    <w:t>24-46</w:t>
                  </w:r>
                </w:p>
              </w:tc>
              <w:tc>
                <w:tcPr>
                  <w:tcW w:w="2146" w:type="dxa"/>
                  <w:gridSpan w:val="4"/>
                </w:tcPr>
                <w:p w:rsidR="00E00ABB" w:rsidRDefault="00E00ABB" w:rsidP="000E5695">
                  <w:pPr>
                    <w:pStyle w:val="Heading3"/>
                    <w:spacing w:after="0"/>
                  </w:pPr>
                  <w:r>
                    <w:t xml:space="preserve">NEEDS IMPROVEMENT </w:t>
                  </w:r>
                </w:p>
                <w:p w:rsidR="00741C8E" w:rsidRPr="00486294" w:rsidRDefault="00E00ABB" w:rsidP="000E5695">
                  <w:pPr>
                    <w:pStyle w:val="Heading3"/>
                    <w:spacing w:after="0"/>
                  </w:pPr>
                  <w:r>
                    <w:t>0-23</w:t>
                  </w:r>
                </w:p>
              </w:tc>
            </w:tr>
            <w:tr w:rsidR="0081701C" w:rsidRPr="00486294" w:rsidTr="00811C6C">
              <w:tc>
                <w:tcPr>
                  <w:tcW w:w="7543" w:type="dxa"/>
                  <w:gridSpan w:val="14"/>
                  <w:shd w:val="clear" w:color="auto" w:fill="F2F2F2" w:themeFill="background1" w:themeFillShade="F2"/>
                </w:tcPr>
                <w:p w:rsidR="0081701C" w:rsidRPr="00486294" w:rsidRDefault="00E00ABB" w:rsidP="00E00ABB">
                  <w:pPr>
                    <w:pStyle w:val="Heading2"/>
                  </w:pPr>
                  <w:r>
                    <w:t>GENERAL</w:t>
                  </w:r>
                </w:p>
              </w:tc>
              <w:tc>
                <w:tcPr>
                  <w:tcW w:w="849" w:type="dxa"/>
                  <w:gridSpan w:val="3"/>
                  <w:shd w:val="clear" w:color="auto" w:fill="F2F2F2" w:themeFill="background1" w:themeFillShade="F2"/>
                </w:tcPr>
                <w:p w:rsidR="0081701C" w:rsidRPr="00486294" w:rsidRDefault="00F725BF" w:rsidP="00486294">
                  <w:pPr>
                    <w:pStyle w:val="Heading4"/>
                  </w:pPr>
                  <w:sdt>
                    <w:sdtPr>
                      <w:id w:val="-227453697"/>
                      <w:placeholder>
                        <w:docPart w:val="60E118C605C34059B2B670D4D9DD2DF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4328" w:rsidRPr="00486294">
                        <w:t>Exceeds</w:t>
                      </w:r>
                    </w:sdtContent>
                  </w:sdt>
                </w:p>
              </w:tc>
              <w:tc>
                <w:tcPr>
                  <w:tcW w:w="758" w:type="dxa"/>
                  <w:shd w:val="clear" w:color="auto" w:fill="F2F2F2" w:themeFill="background1" w:themeFillShade="F2"/>
                </w:tcPr>
                <w:p w:rsidR="0081701C" w:rsidRPr="00486294" w:rsidRDefault="00F725BF" w:rsidP="00486294">
                  <w:pPr>
                    <w:pStyle w:val="Heading4"/>
                  </w:pPr>
                  <w:sdt>
                    <w:sdtPr>
                      <w:id w:val="2032912892"/>
                      <w:placeholder>
                        <w:docPart w:val="AEFA4A00F59044D090450C97FAE9E41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4328" w:rsidRPr="00486294">
                        <w:t>Meets</w:t>
                      </w:r>
                    </w:sdtContent>
                  </w:sdt>
                </w:p>
              </w:tc>
              <w:tc>
                <w:tcPr>
                  <w:tcW w:w="758" w:type="dxa"/>
                  <w:shd w:val="clear" w:color="auto" w:fill="F2F2F2" w:themeFill="background1" w:themeFillShade="F2"/>
                </w:tcPr>
                <w:p w:rsidR="0081701C" w:rsidRPr="00486294" w:rsidRDefault="00F725BF" w:rsidP="00486294">
                  <w:pPr>
                    <w:pStyle w:val="Heading4"/>
                  </w:pPr>
                  <w:sdt>
                    <w:sdtPr>
                      <w:id w:val="-1471347077"/>
                      <w:placeholder>
                        <w:docPart w:val="8B0FD58F21D44DDDBAC54C9F2FCA502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4328" w:rsidRPr="00486294">
                        <w:t>N.I.</w:t>
                      </w:r>
                    </w:sdtContent>
                  </w:sdt>
                </w:p>
              </w:tc>
            </w:tr>
            <w:tr w:rsidR="0081701C" w:rsidRPr="00486294" w:rsidTr="00FE3517">
              <w:tc>
                <w:tcPr>
                  <w:tcW w:w="7543" w:type="dxa"/>
                  <w:gridSpan w:val="14"/>
                </w:tcPr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-1275391241"/>
                      <w:placeholder>
                        <w:docPart w:val="F1281A02715042C6AFA0FC87D4C080DD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7B4328" w:rsidRPr="007B4328">
                        <w:rPr>
                          <w:rStyle w:val="Strong"/>
                        </w:rPr>
                        <w:t>1. Accountability</w:t>
                      </w:r>
                    </w:sdtContent>
                  </w:sdt>
                  <w:r w:rsidR="00593D9A">
                    <w:rPr>
                      <w:rStyle w:val="Strong"/>
                    </w:rPr>
                    <w:t xml:space="preserve"> </w:t>
                  </w:r>
                  <w:sdt>
                    <w:sdtPr>
                      <w:id w:val="1364790585"/>
                      <w:placeholder>
                        <w:docPart w:val="DE9DB02F06C74248AB566FAB9B83E6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593D9A">
                        <w:t>- Accepts responsibility for actions, answerable to consequences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1801959938"/>
                      <w:placeholder>
                        <w:docPart w:val="65F165DA30EC4EC39A8C48060A71C2AC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7B4328" w:rsidRPr="007B4328">
                        <w:rPr>
                          <w:rStyle w:val="Strong"/>
                        </w:rPr>
                        <w:t>2. Punctuality &amp; Attendance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-686293196"/>
                      <w:placeholder>
                        <w:docPart w:val="5207D645CEDB48F3B161333DAFDF8C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486294">
                        <w:t>- Is rarely absent, arrives punctually, works required hours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-1162312273"/>
                      <w:placeholder>
                        <w:docPart w:val="038A6AAB434B462A9ECDDC4CAB7DED9A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7B4328" w:rsidRPr="007B4328">
                        <w:rPr>
                          <w:rStyle w:val="Strong"/>
                        </w:rPr>
                        <w:t>3. Cooperation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-1625995544"/>
                      <w:placeholder>
                        <w:docPart w:val="155C0C6D19354722B2F6414ED57941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593D9A">
                        <w:t>-</w:t>
                      </w:r>
                      <w:r w:rsidR="00593D9A" w:rsidRPr="00486294">
                        <w:t>- Has ability to get along with coworkers and management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1909183027"/>
                      <w:placeholder>
                        <w:docPart w:val="68D5F08061DE42F7838F3E55C3B1A13C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7B4328" w:rsidRPr="00593D9A">
                        <w:rPr>
                          <w:rStyle w:val="Strong"/>
                        </w:rPr>
                        <w:t>4. Attitude/Respectfulness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1282146110"/>
                      <w:placeholder>
                        <w:docPart w:val="4E6403246F864BD3B2A513358096535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486294">
                        <w:t>- Shows initiative, optimism, and politeness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736984235"/>
                      <w:placeholder>
                        <w:docPart w:val="6BD7581A93C54A2C8425F812E4F6F235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5. Accepts Criticism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-824903927"/>
                      <w:placeholder>
                        <w:docPart w:val="FB21B620C2624D4AB5FBDE47C395F16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486294">
                        <w:t>- Has ability to learn from suggestions and change behavior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-933204382"/>
                      <w:placeholder>
                        <w:docPart w:val="767C4FCD6A2E4A02B89BAD309F5E249C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6. Flexibility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2054425079"/>
                      <w:placeholder>
                        <w:docPart w:val="EEA4AD1919394376BA9B3F6EC27832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486294">
                        <w:t>- Has capacity to respond to changing situations and expectations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-86005223"/>
                      <w:placeholder>
                        <w:docPart w:val="B98C94A12AED4302A7390072555B74BB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7. Policy &amp; Procedures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2024044245"/>
                      <w:placeholder>
                        <w:docPart w:val="F79BEDF7591249889E1547C5428EF3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486294">
                        <w:t>- Follows organization's policies and procedures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1756163826"/>
                      <w:placeholder>
                        <w:docPart w:val="A1C669A456C749C5A9D1B5842F9FD29E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8. Completion of Assignments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256560190"/>
                      <w:placeholder>
                        <w:docPart w:val="14F6657225F84EC58D043D28485589B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486294">
                        <w:t>- Successfully completes tasks and meets all deadlines</w:t>
                      </w:r>
                    </w:sdtContent>
                  </w:sdt>
                </w:p>
                <w:p w:rsidR="00486294" w:rsidRDefault="00E00ABB" w:rsidP="00486294">
                  <w:r>
                    <w:rPr>
                      <w:rStyle w:val="Strong"/>
                    </w:rPr>
                    <w:t>9. Customer Interaction</w:t>
                  </w:r>
                  <w:r w:rsidR="007B4328" w:rsidRPr="00486294">
                    <w:t xml:space="preserve"> </w:t>
                  </w:r>
                  <w:r>
                    <w:t>– Ensures high quality customer care and provides genuine interactions</w:t>
                  </w:r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-1751573342"/>
                      <w:placeholder>
                        <w:docPart w:val="E36D5365EF774C7CBF6D7C9B0C1A446E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10. Quality of Work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340289008"/>
                      <w:placeholder>
                        <w:docPart w:val="AC4A58B99F7C4AFABD45FA9F208F5BF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486294">
                        <w:t>- Is thorough, accurate, and neat in work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1473562746"/>
                      <w:placeholder>
                        <w:docPart w:val="894347256C6E47DDB639C4B788F226A4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11. Willingness to Develop Skills</w:t>
                      </w:r>
                    </w:sdtContent>
                  </w:sdt>
                  <w:r w:rsidR="007B4328" w:rsidRPr="00486294">
                    <w:t xml:space="preserve"> </w:t>
                  </w:r>
                  <w:r w:rsidR="00E00ABB">
                    <w:t>– Desires to take on new challenges and develop themselves</w:t>
                  </w:r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568935582"/>
                      <w:placeholder>
                        <w:docPart w:val="86853000030842479AE5D82C496AB24E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12. Communication Skills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-7526447"/>
                      <w:placeholder>
                        <w:docPart w:val="C64984631CD7438484C8E13D565E53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486294">
                        <w:t>- Conveys information effectively and efficiently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-1533641317"/>
                      <w:placeholder>
                        <w:docPart w:val="3FECCD857F6D4565A27DFD7703EBF2BB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13. Organizational Skills</w:t>
                      </w:r>
                    </w:sdtContent>
                  </w:sdt>
                  <w:r w:rsidR="00593D9A" w:rsidRPr="00593D9A">
                    <w:t xml:space="preserve"> </w:t>
                  </w:r>
                  <w:sdt>
                    <w:sdtPr>
                      <w:id w:val="552269041"/>
                      <w:placeholder>
                        <w:docPart w:val="1CD5986C0AED43F49D296D0BA68FFC1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486294">
                        <w:t>- Has capacity to stay on track and use time effectively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1028301301"/>
                      <w:placeholder>
                        <w:docPart w:val="20680ABA218247FA859CE8C65F2DCF30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14. Confidentiality</w:t>
                      </w:r>
                    </w:sdtContent>
                  </w:sdt>
                  <w:r w:rsidR="007B4328" w:rsidRPr="00486294">
                    <w:t xml:space="preserve"> </w:t>
                  </w:r>
                  <w:r w:rsidR="00E00ABB">
                    <w:t>– Does not provide business strategies with those outside of them company</w:t>
                  </w:r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139847495"/>
                      <w:placeholder>
                        <w:docPart w:val="CDDE9D14F5B24A2899FC5CADF842D9B0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15. Appearance/Dress Code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-469524084"/>
                      <w:placeholder>
                        <w:docPart w:val="F17E95187AC44E74A88328388379ED4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93D9A" w:rsidRPr="00486294">
                        <w:t>- Demonstrates a professional and well-kept appearance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896940775"/>
                      <w:placeholder>
                        <w:docPart w:val="F89BC624A0CB427AB89E07F296ACF42E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16. Appearance of Work Area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-1113118827"/>
                      <w:placeholder>
                        <w:docPart w:val="3075F7E4F26544409625BA8632A0C2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06FBC" w:rsidRPr="00486294">
                        <w:t>- Keeps work area neat and orderly</w:t>
                      </w:r>
                    </w:sdtContent>
                  </w:sdt>
                </w:p>
                <w:p w:rsidR="00486294" w:rsidRDefault="00F725BF" w:rsidP="00486294">
                  <w:sdt>
                    <w:sdtPr>
                      <w:rPr>
                        <w:rStyle w:val="Strong"/>
                      </w:rPr>
                      <w:id w:val="1137378604"/>
                      <w:placeholder>
                        <w:docPart w:val="EEE29621837040B9AD81DAC9C8236862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17. Conflict Resolution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-1020309022"/>
                      <w:placeholder>
                        <w:docPart w:val="4B945821ABE24FE5A75A2FF2369FF9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06FBC" w:rsidRPr="00486294">
                        <w:t>- Seeks constructive approaches to resolving workplace issues</w:t>
                      </w:r>
                    </w:sdtContent>
                  </w:sdt>
                </w:p>
                <w:p w:rsidR="001B3ADB" w:rsidRPr="00486294" w:rsidRDefault="00F725BF" w:rsidP="00486294">
                  <w:sdt>
                    <w:sdtPr>
                      <w:rPr>
                        <w:rStyle w:val="Strong"/>
                      </w:rPr>
                      <w:id w:val="912135154"/>
                      <w:placeholder>
                        <w:docPart w:val="9E4135114DDD45639150B67542066D53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593D9A" w:rsidRPr="00593D9A">
                        <w:rPr>
                          <w:rStyle w:val="Strong"/>
                        </w:rPr>
                        <w:t>18. Safety</w:t>
                      </w:r>
                    </w:sdtContent>
                  </w:sdt>
                  <w:r w:rsidR="007B4328" w:rsidRPr="00486294">
                    <w:t xml:space="preserve"> </w:t>
                  </w:r>
                  <w:sdt>
                    <w:sdtPr>
                      <w:id w:val="-1189595582"/>
                      <w:placeholder>
                        <w:docPart w:val="130E5976FCE544FE80B28A610F7E298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06FBC" w:rsidRPr="00486294">
                        <w:t>- Contributes to a safe and secure environment by following established procedures</w:t>
                      </w:r>
                    </w:sdtContent>
                  </w:sdt>
                </w:p>
              </w:tc>
              <w:tc>
                <w:tcPr>
                  <w:tcW w:w="849" w:type="dxa"/>
                  <w:gridSpan w:val="3"/>
                </w:tcPr>
                <w:p w:rsidR="0081701C" w:rsidRPr="00486294" w:rsidRDefault="00F725BF" w:rsidP="00C72E55">
                  <w:pPr>
                    <w:jc w:val="center"/>
                  </w:pPr>
                  <w:sdt>
                    <w:sdtPr>
                      <w:id w:val="1446739163"/>
                      <w:placeholder>
                        <w:docPart w:val="7D5B5CE5D6F447B9B34270728D7DAB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600EB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449695093"/>
                      <w:placeholder>
                        <w:docPart w:val="ECF776D6C123443482D6B09487A6A4B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49356001"/>
                      <w:placeholder>
                        <w:docPart w:val="22BD883D435F4BA7B7E9EF8666726A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615593603"/>
                      <w:placeholder>
                        <w:docPart w:val="1BF250FC96E9436B9122555481B69F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149907293"/>
                      <w:placeholder>
                        <w:docPart w:val="19A1CDD0C89F48DAA322BA56911B63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652885389"/>
                      <w:placeholder>
                        <w:docPart w:val="392093BA2E194DB885DB54309454AB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494226690"/>
                      <w:placeholder>
                        <w:docPart w:val="242145EF86F640CB94FB8002E66591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832357763"/>
                      <w:placeholder>
                        <w:docPart w:val="8AB77EE711B443A293AA1D3B759F89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993479630"/>
                      <w:placeholder>
                        <w:docPart w:val="BBBB1334AC4D4623B940342A840DF6B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617953521"/>
                      <w:placeholder>
                        <w:docPart w:val="F8FCCB1F2637483D865AF5D6553465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2112544219"/>
                      <w:placeholder>
                        <w:docPart w:val="8CEAAF4AB2AC45BD80D9F0D151DCCF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087380859"/>
                      <w:placeholder>
                        <w:docPart w:val="3DD43274EFCE4919949243AB8D930D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578981051"/>
                      <w:placeholder>
                        <w:docPart w:val="933C1C55217344168388F4A5C7265FB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087345568"/>
                      <w:placeholder>
                        <w:docPart w:val="2D1828B98F4442BE9F289A8DEEBE206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529719583"/>
                      <w:placeholder>
                        <w:docPart w:val="F94BFC943C7F4E7FA82BC375188A2F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706058473"/>
                      <w:placeholder>
                        <w:docPart w:val="E4B95E51C2674F52B732A2529D842C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821772174"/>
                      <w:placeholder>
                        <w:docPart w:val="97CBE38701F54E59BA57757CD3CB1F5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682125460"/>
                      <w:placeholder>
                        <w:docPart w:val="36F14CB0B3E446BDA129D501EC91CD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>
                        <w:t>3</w:t>
                      </w:r>
                    </w:sdtContent>
                  </w:sdt>
                </w:p>
              </w:tc>
              <w:tc>
                <w:tcPr>
                  <w:tcW w:w="758" w:type="dxa"/>
                </w:tcPr>
                <w:p w:rsidR="0081701C" w:rsidRPr="00486294" w:rsidRDefault="00F725BF" w:rsidP="00C72E55">
                  <w:pPr>
                    <w:jc w:val="center"/>
                  </w:pPr>
                  <w:sdt>
                    <w:sdtPr>
                      <w:id w:val="-235634260"/>
                      <w:placeholder>
                        <w:docPart w:val="320FC97CFDEC4081A0A08D3CA4C5CF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E21DE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353649484"/>
                      <w:placeholder>
                        <w:docPart w:val="987191C1B58645358948E487A6EEDC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565647401"/>
                      <w:placeholder>
                        <w:docPart w:val="8734CDAB4D6647569197C904C8792DE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439835434"/>
                      <w:placeholder>
                        <w:docPart w:val="D1AAFB0771454D619AC70517B000407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278380814"/>
                      <w:placeholder>
                        <w:docPart w:val="E9BB90787592432EAAAFA47DDA40D1A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477416997"/>
                      <w:placeholder>
                        <w:docPart w:val="977D05C8E9114F759E64863444E349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2111307479"/>
                      <w:placeholder>
                        <w:docPart w:val="6FDF6BE7A22447F088F59430411509C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786433527"/>
                      <w:placeholder>
                        <w:docPart w:val="0F5C491BE7A04818A62A5D9418225F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143548648"/>
                      <w:placeholder>
                        <w:docPart w:val="D4346AE85F6A4D3AB7ABA9351F6C76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363490414"/>
                      <w:placeholder>
                        <w:docPart w:val="43A8423473B34139A83BDF2C0E87E7F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725592531"/>
                      <w:placeholder>
                        <w:docPart w:val="8B9D066E4EED4BC496BDD136A3A3336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280186619"/>
                      <w:placeholder>
                        <w:docPart w:val="3785D4F716E64A59BB55B2F340E76F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07126196"/>
                      <w:placeholder>
                        <w:docPart w:val="B4D6FB4FBDA14B5AA064D75DE0D69F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338438801"/>
                      <w:placeholder>
                        <w:docPart w:val="A64B8F9AFFA346698241FB19176BC0F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999537050"/>
                      <w:placeholder>
                        <w:docPart w:val="53A6B8AB018A4129B672114191C81FC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213576709"/>
                      <w:placeholder>
                        <w:docPart w:val="B0DEA02198DF48BCB5954C615663D1E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093054332"/>
                      <w:placeholder>
                        <w:docPart w:val="E304B43F97DD4564A901BFFE4078BD4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223185189"/>
                      <w:placeholder>
                        <w:docPart w:val="6BB16247755E40BB8281DF3E2F6ADB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2</w:t>
                      </w:r>
                    </w:sdtContent>
                  </w:sdt>
                </w:p>
              </w:tc>
              <w:tc>
                <w:tcPr>
                  <w:tcW w:w="758" w:type="dxa"/>
                </w:tcPr>
                <w:p w:rsidR="0081701C" w:rsidRPr="00486294" w:rsidRDefault="00F725BF" w:rsidP="00C72E55">
                  <w:pPr>
                    <w:jc w:val="center"/>
                  </w:pPr>
                  <w:sdt>
                    <w:sdtPr>
                      <w:id w:val="436794674"/>
                      <w:placeholder>
                        <w:docPart w:val="ED650EEE28784A43AB9BE5A5CAB712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700458255"/>
                      <w:placeholder>
                        <w:docPart w:val="429127B3A02042A897377A09E14A4C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985967867"/>
                      <w:placeholder>
                        <w:docPart w:val="F57FD30F030449E8BF0B849868880DC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668440860"/>
                      <w:placeholder>
                        <w:docPart w:val="1AFE53B7C6824CFCA746EAD8F68532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534620958"/>
                      <w:placeholder>
                        <w:docPart w:val="2DCC0802188B433C8162BCDBE23DC7C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763878626"/>
                      <w:placeholder>
                        <w:docPart w:val="883DC56E1CAB4BF28577AB10B1E04E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5465308"/>
                      <w:placeholder>
                        <w:docPart w:val="A18659B68FBB4443AA29F713B7F65D2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868794083"/>
                      <w:placeholder>
                        <w:docPart w:val="2ABA892C6F064EFD844BCE5FDEE21C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14536339"/>
                      <w:placeholder>
                        <w:docPart w:val="2CA5A22C8EFD4D87A7D5D9CA461F848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402952163"/>
                      <w:placeholder>
                        <w:docPart w:val="7424108FF5FA4502BF6A32480DF3BC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322399621"/>
                      <w:placeholder>
                        <w:docPart w:val="4977D9005CAB4E76AD2808A9503672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000238327"/>
                      <w:placeholder>
                        <w:docPart w:val="285FC2AE38CD467B819313F91FD25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715229789"/>
                      <w:placeholder>
                        <w:docPart w:val="3BD75A4E54414D30B4C424031F4CD4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-2053913599"/>
                      <w:placeholder>
                        <w:docPart w:val="36BE6D0224944EF992007BD088B0127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280294042"/>
                      <w:placeholder>
                        <w:docPart w:val="1AAFA3F139344394891B0EC652C03A0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1975721113"/>
                      <w:placeholder>
                        <w:docPart w:val="DEC1F9AE78914289A7091F12497438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348069852"/>
                      <w:placeholder>
                        <w:docPart w:val="27BA3D9B4CE3431C9CCEE47E488935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  <w:p w:rsidR="001B3ADB" w:rsidRPr="00486294" w:rsidRDefault="00F725BF" w:rsidP="00C72E55">
                  <w:pPr>
                    <w:jc w:val="center"/>
                  </w:pPr>
                  <w:sdt>
                    <w:sdtPr>
                      <w:id w:val="454452253"/>
                      <w:placeholder>
                        <w:docPart w:val="E630F30EB4C448BC91F0B8B13732F3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1E88" w:rsidRPr="00486294">
                        <w:t>1</w:t>
                      </w:r>
                    </w:sdtContent>
                  </w:sdt>
                </w:p>
              </w:tc>
            </w:tr>
            <w:tr w:rsidR="00015AC5" w:rsidRPr="00486294" w:rsidTr="00FE3517">
              <w:tc>
                <w:tcPr>
                  <w:tcW w:w="7543" w:type="dxa"/>
                  <w:gridSpan w:val="14"/>
                </w:tcPr>
                <w:p w:rsidR="00015AC5" w:rsidRDefault="00F725BF" w:rsidP="00015AC5">
                  <w:sdt>
                    <w:sdtPr>
                      <w:rPr>
                        <w:rStyle w:val="Strong"/>
                      </w:rPr>
                      <w:id w:val="1510871992"/>
                      <w:placeholder>
                        <w:docPart w:val="0678977A1ACE4EF8B1E2D36A660207DE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015AC5" w:rsidRPr="0061415D">
                        <w:rPr>
                          <w:rStyle w:val="Strong"/>
                        </w:rPr>
                        <w:t>19. Job Knowledge</w:t>
                      </w:r>
                    </w:sdtContent>
                  </w:sdt>
                  <w:r w:rsidR="00015AC5" w:rsidRPr="0043600D">
                    <w:t xml:space="preserve"> </w:t>
                  </w:r>
                  <w:r w:rsidR="00015AC5">
                    <w:t>– Demonstrates knowledge of policies and procedures</w:t>
                  </w:r>
                </w:p>
                <w:p w:rsidR="00015AC5" w:rsidRDefault="00015AC5" w:rsidP="00015AC5">
                  <w:r>
                    <w:rPr>
                      <w:rStyle w:val="Strong"/>
                    </w:rPr>
                    <w:t>20. OSHA Compliance</w:t>
                  </w:r>
                  <w:r w:rsidRPr="0043600D">
                    <w:t xml:space="preserve"> </w:t>
                  </w:r>
                  <w:sdt>
                    <w:sdtPr>
                      <w:id w:val="-1212502634"/>
                      <w:placeholder>
                        <w:docPart w:val="26755E08A50646978DF8EC3ACCF004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43600D">
                        <w:t>- Understands regulations and performs tasks appropriately</w:t>
                      </w:r>
                    </w:sdtContent>
                  </w:sdt>
                </w:p>
                <w:p w:rsidR="00015AC5" w:rsidRPr="0043600D" w:rsidRDefault="00F725BF" w:rsidP="00015AC5">
                  <w:sdt>
                    <w:sdtPr>
                      <w:rPr>
                        <w:rStyle w:val="Strong"/>
                      </w:rPr>
                      <w:id w:val="-1348020406"/>
                      <w:placeholder>
                        <w:docPart w:val="158C9ADDEF7848EB8D15AB61DDF64E0B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015AC5" w:rsidRPr="0061415D">
                        <w:rPr>
                          <w:rStyle w:val="Strong"/>
                        </w:rPr>
                        <w:t>21. Expense Management</w:t>
                      </w:r>
                    </w:sdtContent>
                  </w:sdt>
                  <w:r w:rsidR="00015AC5" w:rsidRPr="0043600D">
                    <w:t xml:space="preserve"> </w:t>
                  </w:r>
                  <w:sdt>
                    <w:sdtPr>
                      <w:id w:val="-915866493"/>
                      <w:placeholder>
                        <w:docPart w:val="238164ABA91F4AC3945244AE0622484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5AC5" w:rsidRPr="0043600D">
                        <w:t>- Operates and uses supplies to maximize cost efficiency</w:t>
                      </w:r>
                    </w:sdtContent>
                  </w:sdt>
                </w:p>
              </w:tc>
              <w:tc>
                <w:tcPr>
                  <w:tcW w:w="849" w:type="dxa"/>
                  <w:gridSpan w:val="3"/>
                </w:tcPr>
                <w:p w:rsidR="00015AC5" w:rsidRPr="0043600D" w:rsidRDefault="00F725BF" w:rsidP="00015AC5">
                  <w:pPr>
                    <w:jc w:val="center"/>
                  </w:pPr>
                  <w:sdt>
                    <w:sdtPr>
                      <w:id w:val="-2040271114"/>
                      <w:placeholder>
                        <w:docPart w:val="C0734AEA177C4582B0604130E62448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5AC5">
                        <w:t>3</w:t>
                      </w:r>
                    </w:sdtContent>
                  </w:sdt>
                </w:p>
                <w:p w:rsidR="00015AC5" w:rsidRPr="0043600D" w:rsidRDefault="00F725BF" w:rsidP="00015AC5">
                  <w:pPr>
                    <w:jc w:val="center"/>
                  </w:pPr>
                  <w:sdt>
                    <w:sdtPr>
                      <w:id w:val="-1153754465"/>
                      <w:placeholder>
                        <w:docPart w:val="31DEBEBBD8254089988E4869DB01CE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5AC5">
                        <w:t>3</w:t>
                      </w:r>
                    </w:sdtContent>
                  </w:sdt>
                </w:p>
                <w:p w:rsidR="00015AC5" w:rsidRPr="0043600D" w:rsidRDefault="00F725BF" w:rsidP="00015AC5">
                  <w:pPr>
                    <w:jc w:val="center"/>
                  </w:pPr>
                  <w:sdt>
                    <w:sdtPr>
                      <w:id w:val="-2108946853"/>
                      <w:placeholder>
                        <w:docPart w:val="7D06194CBDA84AA8B8BDAFB5A2674B0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5AC5">
                        <w:t>3</w:t>
                      </w:r>
                    </w:sdtContent>
                  </w:sdt>
                </w:p>
              </w:tc>
              <w:tc>
                <w:tcPr>
                  <w:tcW w:w="758" w:type="dxa"/>
                </w:tcPr>
                <w:p w:rsidR="00015AC5" w:rsidRPr="0043600D" w:rsidRDefault="00F725BF" w:rsidP="00015AC5">
                  <w:pPr>
                    <w:jc w:val="center"/>
                  </w:pPr>
                  <w:sdt>
                    <w:sdtPr>
                      <w:id w:val="-2038877560"/>
                      <w:placeholder>
                        <w:docPart w:val="229F035EECC844E1AD7D9D789AC223F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5AC5" w:rsidRPr="00486294">
                        <w:t>2</w:t>
                      </w:r>
                    </w:sdtContent>
                  </w:sdt>
                </w:p>
                <w:p w:rsidR="00015AC5" w:rsidRPr="0043600D" w:rsidRDefault="00F725BF" w:rsidP="00015AC5">
                  <w:pPr>
                    <w:jc w:val="center"/>
                  </w:pPr>
                  <w:sdt>
                    <w:sdtPr>
                      <w:id w:val="-335546825"/>
                      <w:placeholder>
                        <w:docPart w:val="62CFBE392DAE49568AF2E0ADE7404B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5AC5" w:rsidRPr="00486294">
                        <w:t>2</w:t>
                      </w:r>
                    </w:sdtContent>
                  </w:sdt>
                </w:p>
                <w:p w:rsidR="00015AC5" w:rsidRPr="0043600D" w:rsidRDefault="00F725BF" w:rsidP="00015AC5">
                  <w:pPr>
                    <w:jc w:val="center"/>
                  </w:pPr>
                  <w:sdt>
                    <w:sdtPr>
                      <w:id w:val="-21562483"/>
                      <w:placeholder>
                        <w:docPart w:val="F61A070AAC574655B7914181EBD2E9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5AC5" w:rsidRPr="00486294">
                        <w:t>2</w:t>
                      </w:r>
                    </w:sdtContent>
                  </w:sdt>
                </w:p>
              </w:tc>
              <w:tc>
                <w:tcPr>
                  <w:tcW w:w="758" w:type="dxa"/>
                </w:tcPr>
                <w:p w:rsidR="00015AC5" w:rsidRPr="0043600D" w:rsidRDefault="00F725BF" w:rsidP="00015AC5">
                  <w:pPr>
                    <w:jc w:val="center"/>
                  </w:pPr>
                  <w:sdt>
                    <w:sdtPr>
                      <w:id w:val="477121216"/>
                      <w:placeholder>
                        <w:docPart w:val="A967E699EB914692AF61CAB41E1D82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5AC5" w:rsidRPr="00486294">
                        <w:t>1</w:t>
                      </w:r>
                    </w:sdtContent>
                  </w:sdt>
                </w:p>
                <w:p w:rsidR="00015AC5" w:rsidRPr="0043600D" w:rsidRDefault="00F725BF" w:rsidP="00015AC5">
                  <w:pPr>
                    <w:jc w:val="center"/>
                  </w:pPr>
                  <w:sdt>
                    <w:sdtPr>
                      <w:id w:val="71175614"/>
                      <w:placeholder>
                        <w:docPart w:val="C6F2B6C37B2B4F78BF6878DAE258AD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5AC5" w:rsidRPr="00486294">
                        <w:t>1</w:t>
                      </w:r>
                    </w:sdtContent>
                  </w:sdt>
                </w:p>
                <w:p w:rsidR="00015AC5" w:rsidRPr="0043600D" w:rsidRDefault="00F725BF" w:rsidP="00015AC5">
                  <w:pPr>
                    <w:jc w:val="center"/>
                  </w:pPr>
                  <w:sdt>
                    <w:sdtPr>
                      <w:id w:val="2077543974"/>
                      <w:placeholder>
                        <w:docPart w:val="5E58676A80A94B7AB006796CF70A2AA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15AC5" w:rsidRPr="00486294">
                        <w:t>1</w:t>
                      </w:r>
                    </w:sdtContent>
                  </w:sdt>
                </w:p>
              </w:tc>
            </w:tr>
          </w:tbl>
          <w:p w:rsidR="00265218" w:rsidRPr="00AC7198" w:rsidRDefault="00265218" w:rsidP="00A3321A"/>
        </w:tc>
        <w:tc>
          <w:tcPr>
            <w:tcW w:w="167" w:type="pct"/>
            <w:shd w:val="clear" w:color="auto" w:fill="auto"/>
          </w:tcPr>
          <w:p w:rsidR="00265218" w:rsidRPr="002D3842" w:rsidRDefault="00265218" w:rsidP="00AE3FB7"/>
        </w:tc>
      </w:tr>
    </w:tbl>
    <w:p w:rsidR="00A34561" w:rsidRDefault="00A34561"/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339"/>
        <w:gridCol w:w="4901"/>
        <w:gridCol w:w="5225"/>
        <w:gridCol w:w="335"/>
      </w:tblGrid>
      <w:tr w:rsidR="001B3ADB" w:rsidRPr="002D3842" w:rsidTr="00A50D63">
        <w:trPr>
          <w:trHeight w:val="983"/>
        </w:trPr>
        <w:tc>
          <w:tcPr>
            <w:tcW w:w="157" w:type="pct"/>
            <w:shd w:val="clear" w:color="auto" w:fill="auto"/>
          </w:tcPr>
          <w:p w:rsidR="001B3ADB" w:rsidRPr="002D3842" w:rsidRDefault="001B3ADB" w:rsidP="00031E1D">
            <w:pPr>
              <w:pStyle w:val="Title"/>
            </w:pPr>
          </w:p>
        </w:tc>
        <w:tc>
          <w:tcPr>
            <w:tcW w:w="2269" w:type="pct"/>
            <w:shd w:val="clear" w:color="auto" w:fill="17365D" w:themeFill="text2" w:themeFillShade="BF"/>
            <w:vAlign w:val="center"/>
          </w:tcPr>
          <w:p w:rsidR="001B3ADB" w:rsidRPr="002D3842" w:rsidRDefault="00F725BF" w:rsidP="00031E1D">
            <w:pPr>
              <w:pStyle w:val="Title"/>
            </w:pPr>
            <w:sdt>
              <w:sdtPr>
                <w:id w:val="1899861541"/>
                <w:placeholder>
                  <w:docPart w:val="80916BFE21A544FF98EEB85013C62EB4"/>
                </w:placeholder>
                <w:temporary/>
                <w:showingPlcHdr/>
                <w15:appearance w15:val="hidden"/>
              </w:sdtPr>
              <w:sdtEndPr/>
              <w:sdtContent>
                <w:r w:rsidR="00E21780" w:rsidRPr="00C14F77">
                  <w:t>Employee</w:t>
                </w:r>
                <w:r w:rsidR="00E21780">
                  <w:t xml:space="preserve"> Evaluation &amp; Wage Review</w:t>
                </w:r>
              </w:sdtContent>
            </w:sdt>
          </w:p>
        </w:tc>
        <w:tc>
          <w:tcPr>
            <w:tcW w:w="2418" w:type="pct"/>
            <w:shd w:val="clear" w:color="auto" w:fill="auto"/>
          </w:tcPr>
          <w:p w:rsidR="001B3ADB" w:rsidRPr="002D3842" w:rsidRDefault="001B3ADB" w:rsidP="00031E1D">
            <w:pPr>
              <w:pStyle w:val="Title"/>
            </w:pPr>
          </w:p>
        </w:tc>
        <w:tc>
          <w:tcPr>
            <w:tcW w:w="155" w:type="pct"/>
            <w:shd w:val="clear" w:color="auto" w:fill="auto"/>
          </w:tcPr>
          <w:p w:rsidR="001B3ADB" w:rsidRPr="002D3842" w:rsidRDefault="001B3ADB" w:rsidP="00031E1D">
            <w:pPr>
              <w:pStyle w:val="Title"/>
            </w:pPr>
          </w:p>
        </w:tc>
      </w:tr>
      <w:tr w:rsidR="001B3ADB" w:rsidRPr="0043600D" w:rsidTr="000E5695">
        <w:trPr>
          <w:trHeight w:val="1070"/>
        </w:trPr>
        <w:tc>
          <w:tcPr>
            <w:tcW w:w="157" w:type="pct"/>
            <w:shd w:val="clear" w:color="auto" w:fill="auto"/>
          </w:tcPr>
          <w:p w:rsidR="001B3ADB" w:rsidRPr="0043600D" w:rsidRDefault="001B3ADB" w:rsidP="0043600D"/>
        </w:tc>
        <w:tc>
          <w:tcPr>
            <w:tcW w:w="4688" w:type="pct"/>
            <w:gridSpan w:val="2"/>
            <w:shd w:val="clear" w:color="auto" w:fill="auto"/>
          </w:tcPr>
          <w:tbl>
            <w:tblPr>
              <w:tblStyle w:val="TableGrid"/>
              <w:tblW w:w="99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7543"/>
              <w:gridCol w:w="849"/>
              <w:gridCol w:w="758"/>
              <w:gridCol w:w="758"/>
            </w:tblGrid>
            <w:tr w:rsidR="00A50D63" w:rsidRPr="0043600D" w:rsidTr="00C72E55">
              <w:tc>
                <w:tcPr>
                  <w:tcW w:w="7543" w:type="dxa"/>
                </w:tcPr>
                <w:p w:rsidR="00A50D63" w:rsidRDefault="00A50D63" w:rsidP="0043600D">
                  <w:pPr>
                    <w:rPr>
                      <w:rStyle w:val="Strong"/>
                    </w:rPr>
                  </w:pPr>
                </w:p>
              </w:tc>
              <w:tc>
                <w:tcPr>
                  <w:tcW w:w="849" w:type="dxa"/>
                  <w:tcBorders>
                    <w:right w:val="single" w:sz="4" w:space="0" w:color="1F497D" w:themeColor="text2"/>
                  </w:tcBorders>
                </w:tcPr>
                <w:p w:rsidR="00A50D63" w:rsidRDefault="00A50D63" w:rsidP="00C72E55">
                  <w:pPr>
                    <w:jc w:val="center"/>
                  </w:pPr>
                </w:p>
              </w:tc>
              <w:tc>
                <w:tcPr>
                  <w:tcW w:w="758" w:type="dxa"/>
                  <w:tcBorders>
                    <w:left w:val="single" w:sz="4" w:space="0" w:color="1F497D" w:themeColor="text2"/>
                    <w:right w:val="single" w:sz="4" w:space="0" w:color="1F497D" w:themeColor="text2"/>
                  </w:tcBorders>
                </w:tcPr>
                <w:p w:rsidR="00A50D63" w:rsidRDefault="00A50D63" w:rsidP="00C72E55">
                  <w:pPr>
                    <w:jc w:val="center"/>
                  </w:pPr>
                </w:p>
              </w:tc>
              <w:tc>
                <w:tcPr>
                  <w:tcW w:w="758" w:type="dxa"/>
                  <w:tcBorders>
                    <w:left w:val="single" w:sz="4" w:space="0" w:color="1F497D" w:themeColor="text2"/>
                  </w:tcBorders>
                </w:tcPr>
                <w:p w:rsidR="00A50D63" w:rsidRDefault="00A50D63" w:rsidP="00C72E55">
                  <w:pPr>
                    <w:jc w:val="center"/>
                  </w:pPr>
                </w:p>
              </w:tc>
            </w:tr>
            <w:tr w:rsidR="001B3ADB" w:rsidRPr="0043600D" w:rsidTr="00C72E55">
              <w:tc>
                <w:tcPr>
                  <w:tcW w:w="7543" w:type="dxa"/>
                </w:tcPr>
                <w:p w:rsidR="00A339EF" w:rsidRPr="0043600D" w:rsidRDefault="00F725BF" w:rsidP="0043600D">
                  <w:sdt>
                    <w:sdtPr>
                      <w:rPr>
                        <w:rStyle w:val="Strong"/>
                      </w:rPr>
                      <w:id w:val="-314797644"/>
                      <w:placeholder>
                        <w:docPart w:val="2BD2AD6E94F5486B99BE109B19A644F5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7354B4" w:rsidRPr="0061415D">
                        <w:rPr>
                          <w:rStyle w:val="Strong"/>
                        </w:rPr>
                        <w:t>22. Inventory</w:t>
                      </w:r>
                    </w:sdtContent>
                  </w:sdt>
                  <w:r w:rsidR="007354B4" w:rsidRPr="0043600D">
                    <w:t xml:space="preserve"> </w:t>
                  </w:r>
                  <w:sdt>
                    <w:sdtPr>
                      <w:id w:val="1969629850"/>
                      <w:placeholder>
                        <w:docPart w:val="73ACF2BC46E74E02A6D01D75C7F137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354B4" w:rsidRPr="0043600D">
                        <w:t>- Has ability to keep a well-recorded stock of items used and needed</w:t>
                      </w:r>
                    </w:sdtContent>
                  </w:sdt>
                </w:p>
                <w:p w:rsidR="001B3ADB" w:rsidRDefault="00F725BF" w:rsidP="001920CA">
                  <w:sdt>
                    <w:sdtPr>
                      <w:rPr>
                        <w:rStyle w:val="Strong"/>
                      </w:rPr>
                      <w:id w:val="-739938489"/>
                      <w:placeholder>
                        <w:docPart w:val="F7978ED129FF43758E07D4F73CFB48A6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Strong"/>
                      </w:rPr>
                    </w:sdtEndPr>
                    <w:sdtContent>
                      <w:r w:rsidR="007354B4" w:rsidRPr="0061415D">
                        <w:rPr>
                          <w:rStyle w:val="Strong"/>
                        </w:rPr>
                        <w:t>23. Availability</w:t>
                      </w:r>
                    </w:sdtContent>
                  </w:sdt>
                  <w:r w:rsidR="007354B4" w:rsidRPr="0043600D">
                    <w:t xml:space="preserve"> </w:t>
                  </w:r>
                  <w:r w:rsidR="001920CA">
                    <w:t>– Is available to work as needed</w:t>
                  </w:r>
                </w:p>
                <w:p w:rsidR="000E5695" w:rsidRPr="0043600D" w:rsidRDefault="000E5695" w:rsidP="001920CA"/>
              </w:tc>
              <w:tc>
                <w:tcPr>
                  <w:tcW w:w="849" w:type="dxa"/>
                  <w:tcBorders>
                    <w:right w:val="single" w:sz="4" w:space="0" w:color="1F497D" w:themeColor="text2"/>
                  </w:tcBorders>
                </w:tcPr>
                <w:p w:rsidR="00A339EF" w:rsidRPr="0043600D" w:rsidRDefault="00F725BF" w:rsidP="00C72E55">
                  <w:pPr>
                    <w:jc w:val="center"/>
                  </w:pPr>
                  <w:sdt>
                    <w:sdtPr>
                      <w:id w:val="417992023"/>
                      <w:placeholder>
                        <w:docPart w:val="C1E2C9777275441496530CDC5364A60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1415D">
                        <w:t>3</w:t>
                      </w:r>
                    </w:sdtContent>
                  </w:sdt>
                </w:p>
                <w:p w:rsidR="00A339EF" w:rsidRPr="0043600D" w:rsidRDefault="00F725BF" w:rsidP="00C72E55">
                  <w:pPr>
                    <w:jc w:val="center"/>
                  </w:pPr>
                  <w:sdt>
                    <w:sdtPr>
                      <w:id w:val="-921173142"/>
                      <w:placeholder>
                        <w:docPart w:val="96C944E728ED44B29E1CA9EC3911871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1415D">
                        <w:t>3</w:t>
                      </w:r>
                    </w:sdtContent>
                  </w:sdt>
                </w:p>
              </w:tc>
              <w:tc>
                <w:tcPr>
                  <w:tcW w:w="758" w:type="dxa"/>
                  <w:tcBorders>
                    <w:left w:val="single" w:sz="4" w:space="0" w:color="1F497D" w:themeColor="text2"/>
                    <w:right w:val="single" w:sz="4" w:space="0" w:color="1F497D" w:themeColor="text2"/>
                  </w:tcBorders>
                </w:tcPr>
                <w:p w:rsidR="00A339EF" w:rsidRPr="0043600D" w:rsidRDefault="00F725BF" w:rsidP="00C72E55">
                  <w:pPr>
                    <w:jc w:val="center"/>
                  </w:pPr>
                  <w:sdt>
                    <w:sdtPr>
                      <w:id w:val="-939907828"/>
                      <w:placeholder>
                        <w:docPart w:val="981F1C43522849059F8C7D42A05673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1415D" w:rsidRPr="00486294">
                        <w:t>2</w:t>
                      </w:r>
                    </w:sdtContent>
                  </w:sdt>
                </w:p>
                <w:p w:rsidR="00A339EF" w:rsidRPr="0043600D" w:rsidRDefault="00F725BF" w:rsidP="00C72E55">
                  <w:pPr>
                    <w:jc w:val="center"/>
                  </w:pPr>
                  <w:sdt>
                    <w:sdtPr>
                      <w:id w:val="-2048588629"/>
                      <w:placeholder>
                        <w:docPart w:val="A1AA865801304049A9FACCE7571A8F3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1415D" w:rsidRPr="00486294">
                        <w:t>2</w:t>
                      </w:r>
                    </w:sdtContent>
                  </w:sdt>
                </w:p>
              </w:tc>
              <w:tc>
                <w:tcPr>
                  <w:tcW w:w="758" w:type="dxa"/>
                  <w:tcBorders>
                    <w:left w:val="single" w:sz="4" w:space="0" w:color="1F497D" w:themeColor="text2"/>
                  </w:tcBorders>
                </w:tcPr>
                <w:p w:rsidR="00A339EF" w:rsidRPr="0043600D" w:rsidRDefault="00F725BF" w:rsidP="00C72E55">
                  <w:pPr>
                    <w:jc w:val="center"/>
                  </w:pPr>
                  <w:sdt>
                    <w:sdtPr>
                      <w:id w:val="2052489373"/>
                      <w:placeholder>
                        <w:docPart w:val="18DDF2B08E5D4779A250AE8CDFB7D91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1415D" w:rsidRPr="00486294">
                        <w:t>1</w:t>
                      </w:r>
                    </w:sdtContent>
                  </w:sdt>
                </w:p>
                <w:p w:rsidR="00A339EF" w:rsidRPr="0043600D" w:rsidRDefault="00F725BF" w:rsidP="00C72E55">
                  <w:pPr>
                    <w:jc w:val="center"/>
                  </w:pPr>
                  <w:sdt>
                    <w:sdtPr>
                      <w:id w:val="-546838540"/>
                      <w:placeholder>
                        <w:docPart w:val="956935D22FD2442EBAE8FB2E6AB373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1415D" w:rsidRPr="00486294">
                        <w:t>1</w:t>
                      </w:r>
                    </w:sdtContent>
                  </w:sdt>
                </w:p>
              </w:tc>
            </w:tr>
          </w:tbl>
          <w:tbl>
            <w:tblPr>
              <w:tblW w:w="9908" w:type="dxa"/>
              <w:tblLook w:val="04A0" w:firstRow="1" w:lastRow="0" w:firstColumn="1" w:lastColumn="0" w:noHBand="0" w:noVBand="1"/>
              <w:tblDescription w:val="Layout table"/>
            </w:tblPr>
            <w:tblGrid>
              <w:gridCol w:w="2703"/>
              <w:gridCol w:w="2195"/>
              <w:gridCol w:w="300"/>
              <w:gridCol w:w="2095"/>
              <w:gridCol w:w="260"/>
              <w:gridCol w:w="2355"/>
            </w:tblGrid>
            <w:tr w:rsidR="000E5695" w:rsidTr="004B0E20">
              <w:trPr>
                <w:trHeight w:val="278"/>
              </w:trPr>
              <w:tc>
                <w:tcPr>
                  <w:tcW w:w="9908" w:type="dxa"/>
                  <w:gridSpan w:val="6"/>
                  <w:shd w:val="clear" w:color="auto" w:fill="F2F2F2" w:themeFill="background1" w:themeFillShade="F2"/>
                </w:tcPr>
                <w:p w:rsidR="000E5695" w:rsidRPr="00032BE2" w:rsidRDefault="000E5695" w:rsidP="000E5695">
                  <w:pPr>
                    <w:pStyle w:val="Heading2"/>
                  </w:pPr>
                  <w:r>
                    <w:t xml:space="preserve">Manager Comments </w:t>
                  </w:r>
                </w:p>
              </w:tc>
            </w:tr>
            <w:tr w:rsidR="000E5695" w:rsidTr="000E5695">
              <w:trPr>
                <w:trHeight w:val="576"/>
              </w:trPr>
              <w:tc>
                <w:tcPr>
                  <w:tcW w:w="9908" w:type="dxa"/>
                  <w:gridSpan w:val="6"/>
                </w:tcPr>
                <w:p w:rsidR="000E5695" w:rsidRPr="00CE0078" w:rsidRDefault="000E5695" w:rsidP="000E5695">
                  <w:pPr>
                    <w:spacing w:after="1080"/>
                  </w:pPr>
                </w:p>
              </w:tc>
            </w:tr>
            <w:tr w:rsidR="000E5695" w:rsidTr="004B0E20">
              <w:trPr>
                <w:trHeight w:val="152"/>
              </w:trPr>
              <w:tc>
                <w:tcPr>
                  <w:tcW w:w="9908" w:type="dxa"/>
                  <w:gridSpan w:val="6"/>
                  <w:shd w:val="clear" w:color="auto" w:fill="F2F2F2" w:themeFill="background1" w:themeFillShade="F2"/>
                </w:tcPr>
                <w:p w:rsidR="000E5695" w:rsidRDefault="000E5695" w:rsidP="000E5695">
                  <w:pPr>
                    <w:pStyle w:val="Heading2"/>
                  </w:pPr>
                  <w:r>
                    <w:t xml:space="preserve">Development Goals </w:t>
                  </w:r>
                </w:p>
              </w:tc>
            </w:tr>
            <w:tr w:rsidR="000E5695" w:rsidTr="000E5695">
              <w:trPr>
                <w:trHeight w:val="576"/>
              </w:trPr>
              <w:tc>
                <w:tcPr>
                  <w:tcW w:w="9908" w:type="dxa"/>
                  <w:gridSpan w:val="6"/>
                </w:tcPr>
                <w:p w:rsidR="000E5695" w:rsidRPr="00CE0078" w:rsidRDefault="000E5695" w:rsidP="000E5695">
                  <w:pPr>
                    <w:spacing w:after="1080"/>
                  </w:pPr>
                </w:p>
              </w:tc>
            </w:tr>
            <w:tr w:rsidR="000E5695" w:rsidTr="004B0E20">
              <w:trPr>
                <w:trHeight w:val="64"/>
              </w:trPr>
              <w:sdt>
                <w:sdtPr>
                  <w:id w:val="1877268683"/>
                  <w:placeholder>
                    <w:docPart w:val="BBAE57FD612A425BB8380E4FCE9882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9908" w:type="dxa"/>
                      <w:gridSpan w:val="6"/>
                      <w:shd w:val="clear" w:color="auto" w:fill="F2F2F2" w:themeFill="background1" w:themeFillShade="F2"/>
                    </w:tcPr>
                    <w:p w:rsidR="000E5695" w:rsidRDefault="000E5695" w:rsidP="000E5695">
                      <w:pPr>
                        <w:pStyle w:val="Heading2"/>
                      </w:pPr>
                      <w:r w:rsidRPr="00A62711">
                        <w:t>Employee's Comments</w:t>
                      </w:r>
                    </w:p>
                  </w:tc>
                </w:sdtContent>
              </w:sdt>
            </w:tr>
            <w:tr w:rsidR="000E5695" w:rsidTr="000E5695">
              <w:trPr>
                <w:trHeight w:val="576"/>
              </w:trPr>
              <w:tc>
                <w:tcPr>
                  <w:tcW w:w="9908" w:type="dxa"/>
                  <w:gridSpan w:val="6"/>
                </w:tcPr>
                <w:p w:rsidR="000E5695" w:rsidRPr="00CE0078" w:rsidRDefault="000E5695" w:rsidP="000E5695">
                  <w:pPr>
                    <w:spacing w:after="1080"/>
                  </w:pPr>
                </w:p>
              </w:tc>
            </w:tr>
            <w:tr w:rsidR="000E5695" w:rsidRPr="00CE0078" w:rsidTr="004B0E20">
              <w:trPr>
                <w:trHeight w:val="161"/>
              </w:trPr>
              <w:tc>
                <w:tcPr>
                  <w:tcW w:w="9908" w:type="dxa"/>
                  <w:gridSpan w:val="6"/>
                  <w:shd w:val="clear" w:color="auto" w:fill="F2F2F2" w:themeFill="background1" w:themeFillShade="F2"/>
                </w:tcPr>
                <w:p w:rsidR="000E5695" w:rsidRPr="00CE0078" w:rsidRDefault="00F725BF" w:rsidP="000E5695">
                  <w:pPr>
                    <w:pStyle w:val="Heading2"/>
                  </w:pPr>
                  <w:sdt>
                    <w:sdtPr>
                      <w:id w:val="1584256277"/>
                      <w:placeholder>
                        <w:docPart w:val="0DE860E53D9A493295E07416C572811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E5695">
                        <w:t>SALARY REVIEW</w:t>
                      </w:r>
                    </w:sdtContent>
                  </w:sdt>
                </w:p>
              </w:tc>
            </w:tr>
            <w:tr w:rsidR="000E5695" w:rsidTr="004B0E20">
              <w:tc>
                <w:tcPr>
                  <w:tcW w:w="4898" w:type="dxa"/>
                  <w:gridSpan w:val="2"/>
                </w:tcPr>
                <w:p w:rsidR="000E5695" w:rsidRPr="00032BE2" w:rsidRDefault="000E5695" w:rsidP="000E5695">
                  <w:pPr>
                    <w:pStyle w:val="TextCentered"/>
                  </w:pPr>
                </w:p>
              </w:tc>
              <w:tc>
                <w:tcPr>
                  <w:tcW w:w="300" w:type="dxa"/>
                </w:tcPr>
                <w:p w:rsidR="000E5695" w:rsidRPr="00032BE2" w:rsidRDefault="000E5695" w:rsidP="000E5695">
                  <w:pPr>
                    <w:pStyle w:val="TextCentered"/>
                  </w:pPr>
                </w:p>
              </w:tc>
              <w:tc>
                <w:tcPr>
                  <w:tcW w:w="4710" w:type="dxa"/>
                  <w:gridSpan w:val="3"/>
                </w:tcPr>
                <w:p w:rsidR="000E5695" w:rsidRPr="00032BE2" w:rsidRDefault="000E5695" w:rsidP="000E5695">
                  <w:pPr>
                    <w:pStyle w:val="TextCentered"/>
                  </w:pPr>
                </w:p>
              </w:tc>
            </w:tr>
            <w:tr w:rsidR="000E5695" w:rsidTr="004B0E20">
              <w:tc>
                <w:tcPr>
                  <w:tcW w:w="2703" w:type="dxa"/>
                </w:tcPr>
                <w:p w:rsidR="000E5695" w:rsidRPr="00032BE2" w:rsidRDefault="00F725BF" w:rsidP="000E5695">
                  <w:pPr>
                    <w:pStyle w:val="Heading1"/>
                  </w:pPr>
                  <w:sdt>
                    <w:sdtPr>
                      <w:id w:val="-284880460"/>
                      <w:placeholder>
                        <w:docPart w:val="68703E04F5204422BF4C4A64046B6D4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E5695" w:rsidRPr="00032BE2">
                        <w:t>Current Wage per Hour</w:t>
                      </w:r>
                    </w:sdtContent>
                  </w:sdt>
                </w:p>
              </w:tc>
              <w:tc>
                <w:tcPr>
                  <w:tcW w:w="2195" w:type="dxa"/>
                  <w:tcBorders>
                    <w:bottom w:val="single" w:sz="2" w:space="0" w:color="808080" w:themeColor="background1" w:themeShade="80"/>
                  </w:tcBorders>
                </w:tcPr>
                <w:p w:rsidR="000E5695" w:rsidRPr="00032BE2" w:rsidRDefault="000E5695" w:rsidP="000E5695">
                  <w:pPr>
                    <w:pStyle w:val="Heading1"/>
                  </w:pPr>
                </w:p>
              </w:tc>
              <w:tc>
                <w:tcPr>
                  <w:tcW w:w="300" w:type="dxa"/>
                </w:tcPr>
                <w:p w:rsidR="000E5695" w:rsidRPr="00032BE2" w:rsidRDefault="000E5695" w:rsidP="000E5695">
                  <w:pPr>
                    <w:pStyle w:val="Heading1"/>
                  </w:pPr>
                </w:p>
              </w:tc>
              <w:tc>
                <w:tcPr>
                  <w:tcW w:w="2355" w:type="dxa"/>
                  <w:gridSpan w:val="2"/>
                </w:tcPr>
                <w:p w:rsidR="000E5695" w:rsidRPr="00032BE2" w:rsidRDefault="00F725BF" w:rsidP="000E5695">
                  <w:pPr>
                    <w:pStyle w:val="Heading1"/>
                  </w:pPr>
                  <w:sdt>
                    <w:sdtPr>
                      <w:id w:val="2026282942"/>
                      <w:placeholder>
                        <w:docPart w:val="4356CFE071164CA58CA5E38D757145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E5695" w:rsidRPr="00032BE2">
                        <w:t>New Wage Per Hour</w:t>
                      </w:r>
                    </w:sdtContent>
                  </w:sdt>
                </w:p>
              </w:tc>
              <w:tc>
                <w:tcPr>
                  <w:tcW w:w="2355" w:type="dxa"/>
                  <w:tcBorders>
                    <w:bottom w:val="single" w:sz="2" w:space="0" w:color="808080" w:themeColor="background1" w:themeShade="80"/>
                  </w:tcBorders>
                </w:tcPr>
                <w:p w:rsidR="000E5695" w:rsidRPr="00032BE2" w:rsidRDefault="000E5695" w:rsidP="000E5695">
                  <w:pPr>
                    <w:pStyle w:val="Heading1"/>
                  </w:pPr>
                </w:p>
              </w:tc>
            </w:tr>
            <w:tr w:rsidR="000E5695" w:rsidTr="004B0E20">
              <w:tc>
                <w:tcPr>
                  <w:tcW w:w="2703" w:type="dxa"/>
                </w:tcPr>
                <w:p w:rsidR="000E5695" w:rsidRDefault="000E5695" w:rsidP="000E5695"/>
              </w:tc>
              <w:tc>
                <w:tcPr>
                  <w:tcW w:w="2195" w:type="dxa"/>
                  <w:tcBorders>
                    <w:top w:val="single" w:sz="2" w:space="0" w:color="808080" w:themeColor="background1" w:themeShade="80"/>
                  </w:tcBorders>
                </w:tcPr>
                <w:p w:rsidR="000E5695" w:rsidRPr="00032BE2" w:rsidRDefault="000E5695" w:rsidP="000E5695"/>
              </w:tc>
              <w:tc>
                <w:tcPr>
                  <w:tcW w:w="300" w:type="dxa"/>
                </w:tcPr>
                <w:p w:rsidR="000E5695" w:rsidRPr="00032BE2" w:rsidRDefault="000E5695" w:rsidP="000E5695"/>
              </w:tc>
              <w:tc>
                <w:tcPr>
                  <w:tcW w:w="2355" w:type="dxa"/>
                  <w:gridSpan w:val="2"/>
                </w:tcPr>
                <w:p w:rsidR="000E5695" w:rsidRDefault="000E5695" w:rsidP="000E5695"/>
              </w:tc>
              <w:tc>
                <w:tcPr>
                  <w:tcW w:w="2355" w:type="dxa"/>
                  <w:tcBorders>
                    <w:top w:val="single" w:sz="2" w:space="0" w:color="808080" w:themeColor="background1" w:themeShade="80"/>
                  </w:tcBorders>
                </w:tcPr>
                <w:p w:rsidR="000E5695" w:rsidRPr="00032BE2" w:rsidRDefault="000E5695" w:rsidP="000E5695"/>
              </w:tc>
            </w:tr>
            <w:tr w:rsidR="000E5695" w:rsidTr="004B0E20">
              <w:tc>
                <w:tcPr>
                  <w:tcW w:w="7293" w:type="dxa"/>
                  <w:gridSpan w:val="4"/>
                  <w:tcBorders>
                    <w:bottom w:val="single" w:sz="2" w:space="0" w:color="808080" w:themeColor="background1" w:themeShade="80"/>
                  </w:tcBorders>
                </w:tcPr>
                <w:p w:rsidR="000E5695" w:rsidRPr="00032BE2" w:rsidRDefault="000E5695" w:rsidP="000E5695">
                  <w:pPr>
                    <w:pStyle w:val="TextCentered"/>
                    <w:spacing w:after="240"/>
                  </w:pPr>
                </w:p>
              </w:tc>
              <w:tc>
                <w:tcPr>
                  <w:tcW w:w="260" w:type="dxa"/>
                </w:tcPr>
                <w:p w:rsidR="000E5695" w:rsidRPr="00032BE2" w:rsidRDefault="000E5695" w:rsidP="000E5695">
                  <w:pPr>
                    <w:pStyle w:val="TextCentered"/>
                    <w:spacing w:after="240"/>
                  </w:pPr>
                </w:p>
              </w:tc>
              <w:tc>
                <w:tcPr>
                  <w:tcW w:w="2355" w:type="dxa"/>
                  <w:tcBorders>
                    <w:bottom w:val="single" w:sz="2" w:space="0" w:color="808080" w:themeColor="background1" w:themeShade="80"/>
                  </w:tcBorders>
                </w:tcPr>
                <w:p w:rsidR="000E5695" w:rsidRPr="00032BE2" w:rsidRDefault="000E5695" w:rsidP="000E5695">
                  <w:pPr>
                    <w:pStyle w:val="TextCentered"/>
                    <w:spacing w:after="240"/>
                  </w:pPr>
                </w:p>
              </w:tc>
            </w:tr>
            <w:tr w:rsidR="000E5695" w:rsidTr="004B0E20">
              <w:tc>
                <w:tcPr>
                  <w:tcW w:w="7293" w:type="dxa"/>
                  <w:gridSpan w:val="4"/>
                  <w:tcBorders>
                    <w:top w:val="single" w:sz="2" w:space="0" w:color="808080" w:themeColor="background1" w:themeShade="80"/>
                  </w:tcBorders>
                </w:tcPr>
                <w:p w:rsidR="000E5695" w:rsidRPr="00032BE2" w:rsidRDefault="000E5695" w:rsidP="000E5695">
                  <w:pPr>
                    <w:pStyle w:val="Heading1"/>
                  </w:pPr>
                  <w:r>
                    <w:t xml:space="preserve">Manager Signature </w:t>
                  </w:r>
                </w:p>
              </w:tc>
              <w:tc>
                <w:tcPr>
                  <w:tcW w:w="260" w:type="dxa"/>
                </w:tcPr>
                <w:p w:rsidR="000E5695" w:rsidRPr="00032BE2" w:rsidRDefault="000E5695" w:rsidP="000E5695">
                  <w:pPr>
                    <w:pStyle w:val="BoldTextCentered"/>
                  </w:pPr>
                </w:p>
              </w:tc>
              <w:tc>
                <w:tcPr>
                  <w:tcW w:w="2355" w:type="dxa"/>
                </w:tcPr>
                <w:p w:rsidR="000E5695" w:rsidRPr="00032BE2" w:rsidRDefault="00F725BF" w:rsidP="000E5695">
                  <w:pPr>
                    <w:pStyle w:val="Heading1"/>
                  </w:pPr>
                  <w:sdt>
                    <w:sdtPr>
                      <w:id w:val="-1850636298"/>
                      <w:placeholder>
                        <w:docPart w:val="8C228C034F434F95BF241A911D4A04F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E5695" w:rsidRPr="00032BE2">
                        <w:t>Date</w:t>
                      </w:r>
                    </w:sdtContent>
                  </w:sdt>
                </w:p>
              </w:tc>
            </w:tr>
            <w:tr w:rsidR="000E5695" w:rsidTr="004B0E20">
              <w:tc>
                <w:tcPr>
                  <w:tcW w:w="7293" w:type="dxa"/>
                  <w:gridSpan w:val="4"/>
                  <w:tcBorders>
                    <w:bottom w:val="single" w:sz="2" w:space="0" w:color="808080" w:themeColor="background1" w:themeShade="80"/>
                  </w:tcBorders>
                </w:tcPr>
                <w:p w:rsidR="000E5695" w:rsidRPr="00032BE2" w:rsidRDefault="000E5695" w:rsidP="000E5695">
                  <w:pPr>
                    <w:pStyle w:val="TextCentered"/>
                    <w:spacing w:after="240"/>
                  </w:pPr>
                </w:p>
              </w:tc>
              <w:tc>
                <w:tcPr>
                  <w:tcW w:w="260" w:type="dxa"/>
                </w:tcPr>
                <w:p w:rsidR="000E5695" w:rsidRPr="00032BE2" w:rsidRDefault="000E5695" w:rsidP="000E5695">
                  <w:pPr>
                    <w:pStyle w:val="TextCentered"/>
                    <w:spacing w:after="240"/>
                  </w:pPr>
                </w:p>
              </w:tc>
              <w:tc>
                <w:tcPr>
                  <w:tcW w:w="2355" w:type="dxa"/>
                  <w:tcBorders>
                    <w:bottom w:val="single" w:sz="2" w:space="0" w:color="808080" w:themeColor="background1" w:themeShade="80"/>
                  </w:tcBorders>
                </w:tcPr>
                <w:p w:rsidR="000E5695" w:rsidRPr="00032BE2" w:rsidRDefault="000E5695" w:rsidP="000E5695">
                  <w:pPr>
                    <w:pStyle w:val="TextCentered"/>
                    <w:spacing w:after="240"/>
                  </w:pPr>
                </w:p>
              </w:tc>
            </w:tr>
            <w:tr w:rsidR="000E5695" w:rsidTr="004B0E20">
              <w:tc>
                <w:tcPr>
                  <w:tcW w:w="7293" w:type="dxa"/>
                  <w:gridSpan w:val="4"/>
                  <w:tcBorders>
                    <w:top w:val="single" w:sz="2" w:space="0" w:color="808080" w:themeColor="background1" w:themeShade="80"/>
                  </w:tcBorders>
                </w:tcPr>
                <w:p w:rsidR="000E5695" w:rsidRPr="00032BE2" w:rsidRDefault="00F725BF" w:rsidP="000E5695">
                  <w:pPr>
                    <w:pStyle w:val="Heading1"/>
                  </w:pPr>
                  <w:sdt>
                    <w:sdtPr>
                      <w:id w:val="1207919538"/>
                      <w:placeholder>
                        <w:docPart w:val="28C8990983034A1EA44ABD51E77A7A6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E5695" w:rsidRPr="00032BE2">
                        <w:t>Employe</w:t>
                      </w:r>
                      <w:r w:rsidR="000E5695">
                        <w:t>e</w:t>
                      </w:r>
                      <w:r w:rsidR="000E5695" w:rsidRPr="00032BE2">
                        <w:t xml:space="preserve"> Signature</w:t>
                      </w:r>
                    </w:sdtContent>
                  </w:sdt>
                </w:p>
              </w:tc>
              <w:tc>
                <w:tcPr>
                  <w:tcW w:w="260" w:type="dxa"/>
                </w:tcPr>
                <w:p w:rsidR="000E5695" w:rsidRPr="00032BE2" w:rsidRDefault="000E5695" w:rsidP="000E5695">
                  <w:pPr>
                    <w:pStyle w:val="BoldTextCentered"/>
                  </w:pPr>
                </w:p>
              </w:tc>
              <w:tc>
                <w:tcPr>
                  <w:tcW w:w="2355" w:type="dxa"/>
                  <w:tcBorders>
                    <w:top w:val="single" w:sz="2" w:space="0" w:color="808080" w:themeColor="background1" w:themeShade="80"/>
                  </w:tcBorders>
                </w:tcPr>
                <w:p w:rsidR="000E5695" w:rsidRPr="00032BE2" w:rsidRDefault="00F725BF" w:rsidP="000E5695">
                  <w:pPr>
                    <w:pStyle w:val="Heading1"/>
                  </w:pPr>
                  <w:sdt>
                    <w:sdtPr>
                      <w:id w:val="-196243345"/>
                      <w:placeholder>
                        <w:docPart w:val="5CA24C4195FD4332A78D25B621D7C6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E5695" w:rsidRPr="00032BE2">
                        <w:t>Date</w:t>
                      </w:r>
                    </w:sdtContent>
                  </w:sdt>
                </w:p>
              </w:tc>
            </w:tr>
          </w:tbl>
          <w:p w:rsidR="001B3ADB" w:rsidRPr="0043600D" w:rsidRDefault="001B3ADB" w:rsidP="0043600D"/>
        </w:tc>
        <w:tc>
          <w:tcPr>
            <w:tcW w:w="155" w:type="pct"/>
            <w:shd w:val="clear" w:color="auto" w:fill="auto"/>
          </w:tcPr>
          <w:p w:rsidR="001B3ADB" w:rsidRPr="0043600D" w:rsidRDefault="001B3ADB" w:rsidP="0043600D"/>
        </w:tc>
      </w:tr>
    </w:tbl>
    <w:bookmarkStart w:id="0" w:name="_GoBack"/>
    <w:bookmarkEnd w:id="0"/>
    <w:p w:rsidR="00463B35" w:rsidRDefault="00B122BA" w:rsidP="00CE00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987A95" wp14:editId="77953AF9">
                <wp:simplePos x="0" y="0"/>
                <wp:positionH relativeFrom="column">
                  <wp:posOffset>0</wp:posOffset>
                </wp:positionH>
                <wp:positionV relativeFrom="paragraph">
                  <wp:posOffset>8534400</wp:posOffset>
                </wp:positionV>
                <wp:extent cx="6785610" cy="38100"/>
                <wp:effectExtent l="0" t="0" r="0" b="0"/>
                <wp:wrapNone/>
                <wp:docPr id="23" name="Rectangl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5610" cy="381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06351" id="Rectangle" o:spid="_x0000_s1026" style="position:absolute;margin-left:0;margin-top:672pt;width:534.3pt;height: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" fillcolor="#1f497d" stroked="f" strokeweight="1pt">
                <v:stroke miterlimit="4"/>
                <v:path arrowok="t"/>
                <v:textbox inset="3pt,3pt,3pt,3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0C834B" wp14:editId="33044823">
                <wp:simplePos x="0" y="0"/>
                <wp:positionH relativeFrom="column">
                  <wp:posOffset>3378200</wp:posOffset>
                </wp:positionH>
                <wp:positionV relativeFrom="paragraph">
                  <wp:posOffset>8331200</wp:posOffset>
                </wp:positionV>
                <wp:extent cx="165100" cy="165100"/>
                <wp:effectExtent l="0" t="0" r="0" b="0"/>
                <wp:wrapNone/>
                <wp:docPr id="25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4818" y="0"/>
                                <a:pt x="0" y="4819"/>
                                <a:pt x="0" y="10800"/>
                              </a:cubicBezTo>
                              <a:cubicBezTo>
                                <a:pt x="0" y="16781"/>
                                <a:pt x="4818" y="21600"/>
                                <a:pt x="10800" y="21600"/>
                              </a:cubicBezTo>
                              <a:cubicBezTo>
                                <a:pt x="16782" y="21600"/>
                                <a:pt x="21600" y="16781"/>
                                <a:pt x="21600" y="10800"/>
                              </a:cubicBezTo>
                              <a:cubicBezTo>
                                <a:pt x="21600" y="4819"/>
                                <a:pt x="16782" y="0"/>
                                <a:pt x="10800" y="0"/>
                              </a:cubicBezTo>
                              <a:close/>
                              <a:moveTo>
                                <a:pt x="9637" y="19108"/>
                              </a:moveTo>
                              <a:cubicBezTo>
                                <a:pt x="8640" y="19108"/>
                                <a:pt x="7809" y="18277"/>
                                <a:pt x="7809" y="17280"/>
                              </a:cubicBezTo>
                              <a:lnTo>
                                <a:pt x="7809" y="4652"/>
                              </a:lnTo>
                              <a:cubicBezTo>
                                <a:pt x="7809" y="3656"/>
                                <a:pt x="8640" y="2825"/>
                                <a:pt x="9637" y="2825"/>
                              </a:cubicBezTo>
                              <a:lnTo>
                                <a:pt x="9637" y="19108"/>
                              </a:lnTo>
                              <a:close/>
                              <a:moveTo>
                                <a:pt x="13791" y="17945"/>
                              </a:moveTo>
                              <a:cubicBezTo>
                                <a:pt x="13791" y="18609"/>
                                <a:pt x="13292" y="19108"/>
                                <a:pt x="12628" y="19108"/>
                              </a:cubicBezTo>
                              <a:lnTo>
                                <a:pt x="10800" y="19108"/>
                              </a:lnTo>
                              <a:lnTo>
                                <a:pt x="10800" y="13791"/>
                              </a:lnTo>
                              <a:lnTo>
                                <a:pt x="12628" y="13791"/>
                              </a:lnTo>
                              <a:cubicBezTo>
                                <a:pt x="13292" y="13791"/>
                                <a:pt x="13791" y="14289"/>
                                <a:pt x="13791" y="14954"/>
                              </a:cubicBezTo>
                              <a:lnTo>
                                <a:pt x="13791" y="17945"/>
                              </a:lnTo>
                              <a:close/>
                              <a:moveTo>
                                <a:pt x="13791" y="6978"/>
                              </a:moveTo>
                              <a:cubicBezTo>
                                <a:pt x="13791" y="7643"/>
                                <a:pt x="13292" y="8142"/>
                                <a:pt x="12628" y="8142"/>
                              </a:cubicBezTo>
                              <a:lnTo>
                                <a:pt x="10800" y="8142"/>
                              </a:lnTo>
                              <a:lnTo>
                                <a:pt x="10800" y="2825"/>
                              </a:lnTo>
                              <a:lnTo>
                                <a:pt x="12628" y="2825"/>
                              </a:lnTo>
                              <a:cubicBezTo>
                                <a:pt x="13292" y="2825"/>
                                <a:pt x="13791" y="3323"/>
                                <a:pt x="13791" y="3988"/>
                              </a:cubicBezTo>
                              <a:lnTo>
                                <a:pt x="13791" y="69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6C4E2" id="Shape" o:spid="_x0000_s1026" style="position:absolute;margin-left:266pt;margin-top:656pt;width:13pt;height:1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" path="m10800,c4818,,,4819,,10800v,5981,4818,10800,10800,10800c16782,21600,21600,16781,21600,10800,21600,4819,16782,,10800,xm9637,19108v-997,,-1828,-831,-1828,-1828l7809,4652v,-996,831,-1827,1828,-1827l9637,19108xm13791,17945v,664,-499,1163,-1163,1163l10800,19108r,-5317l12628,13791v664,,1163,498,1163,1163l13791,17945xm13791,6978v,665,-499,1164,-1163,1164l10800,8142r,-5317l12628,2825v664,,1163,498,1163,1163l13791,6978xe" fillcolor="black" stroked="f" strokeweight="1pt">
                <v:stroke miterlimit="4" joinstyle="miter"/>
                <v:path arrowok="t" o:extrusionok="f" o:connecttype="custom" o:connectlocs="82550,82550;82550,82550;82550,82550;82550,82550" o:connectangles="0,90,180,27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518459" wp14:editId="46502CEC">
                <wp:simplePos x="0" y="0"/>
                <wp:positionH relativeFrom="column">
                  <wp:posOffset>5511800</wp:posOffset>
                </wp:positionH>
                <wp:positionV relativeFrom="paragraph">
                  <wp:posOffset>8343900</wp:posOffset>
                </wp:positionV>
                <wp:extent cx="165100" cy="165100"/>
                <wp:effectExtent l="0" t="0" r="0" b="0"/>
                <wp:wrapNone/>
                <wp:docPr id="26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0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5815" y="7975"/>
                              </a:moveTo>
                              <a:lnTo>
                                <a:pt x="5815" y="14123"/>
                              </a:lnTo>
                              <a:cubicBezTo>
                                <a:pt x="5815" y="14456"/>
                                <a:pt x="5982" y="14622"/>
                                <a:pt x="6314" y="14622"/>
                              </a:cubicBezTo>
                              <a:lnTo>
                                <a:pt x="15120" y="14622"/>
                              </a:lnTo>
                              <a:cubicBezTo>
                                <a:pt x="15452" y="14622"/>
                                <a:pt x="15618" y="14456"/>
                                <a:pt x="15618" y="14123"/>
                              </a:cubicBezTo>
                              <a:lnTo>
                                <a:pt x="15618" y="7975"/>
                              </a:lnTo>
                              <a:lnTo>
                                <a:pt x="10634" y="11963"/>
                              </a:lnTo>
                              <a:lnTo>
                                <a:pt x="5815" y="7975"/>
                              </a:lnTo>
                              <a:close/>
                              <a:moveTo>
                                <a:pt x="14123" y="7145"/>
                              </a:moveTo>
                              <a:lnTo>
                                <a:pt x="7477" y="7145"/>
                              </a:lnTo>
                              <a:lnTo>
                                <a:pt x="10800" y="9803"/>
                              </a:lnTo>
                              <a:lnTo>
                                <a:pt x="14123" y="7145"/>
                              </a:lnTo>
                              <a:close/>
                              <a:moveTo>
                                <a:pt x="10800" y="0"/>
                              </a:moveTo>
                              <a:cubicBezTo>
                                <a:pt x="4818" y="0"/>
                                <a:pt x="0" y="4819"/>
                                <a:pt x="0" y="10800"/>
                              </a:cubicBezTo>
                              <a:cubicBezTo>
                                <a:pt x="0" y="16781"/>
                                <a:pt x="4818" y="21600"/>
                                <a:pt x="10800" y="21600"/>
                              </a:cubicBezTo>
                              <a:cubicBezTo>
                                <a:pt x="16782" y="21600"/>
                                <a:pt x="21600" y="16781"/>
                                <a:pt x="21600" y="10800"/>
                              </a:cubicBezTo>
                              <a:cubicBezTo>
                                <a:pt x="21600" y="4819"/>
                                <a:pt x="16782" y="0"/>
                                <a:pt x="10800" y="0"/>
                              </a:cubicBezTo>
                              <a:close/>
                              <a:moveTo>
                                <a:pt x="17446" y="14123"/>
                              </a:moveTo>
                              <a:cubicBezTo>
                                <a:pt x="17446" y="15286"/>
                                <a:pt x="16449" y="16283"/>
                                <a:pt x="15286" y="16283"/>
                              </a:cubicBezTo>
                              <a:lnTo>
                                <a:pt x="6480" y="16283"/>
                              </a:lnTo>
                              <a:cubicBezTo>
                                <a:pt x="5317" y="16283"/>
                                <a:pt x="4320" y="15286"/>
                                <a:pt x="4320" y="14123"/>
                              </a:cubicBezTo>
                              <a:lnTo>
                                <a:pt x="4320" y="7643"/>
                              </a:lnTo>
                              <a:cubicBezTo>
                                <a:pt x="4320" y="6480"/>
                                <a:pt x="5317" y="5483"/>
                                <a:pt x="6480" y="5483"/>
                              </a:cubicBezTo>
                              <a:lnTo>
                                <a:pt x="15286" y="5483"/>
                              </a:lnTo>
                              <a:cubicBezTo>
                                <a:pt x="16449" y="5483"/>
                                <a:pt x="17446" y="6480"/>
                                <a:pt x="17446" y="7643"/>
                              </a:cubicBezTo>
                              <a:lnTo>
                                <a:pt x="17446" y="14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91312" id="Shape" o:spid="_x0000_s1026" style="position:absolute;margin-left:434pt;margin-top:657pt;width:13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" path="m5815,7975r,6148c5815,14456,5982,14622,6314,14622r8806,c15452,14622,15618,14456,15618,14123r,-6148l10634,11963,5815,7975xm14123,7145r-6646,l10800,9803,14123,7145xm10800,c4818,,,4819,,10800v,5981,4818,10800,10800,10800c16782,21600,21600,16781,21600,10800,21600,4819,16782,,10800,xm17446,14123v,1163,-997,2160,-2160,2160l6480,16283v-1163,,-2160,-997,-2160,-2160l4320,7643v,-1163,997,-2160,2160,-2160l15286,5483v1163,,2160,997,2160,2160l17446,14123xe" fillcolor="black" stroked="f" strokeweight="1pt">
                <v:stroke miterlimit="4" joinstyle="miter"/>
                <v:path arrowok="t" o:extrusionok="f" o:connecttype="custom" o:connectlocs="82550,82550;82550,82550;82550,82550;82550,82550" o:connectangles="0,90,180,27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867E0" wp14:editId="0CD83B25">
                <wp:simplePos x="0" y="0"/>
                <wp:positionH relativeFrom="column">
                  <wp:posOffset>1218565</wp:posOffset>
                </wp:positionH>
                <wp:positionV relativeFrom="paragraph">
                  <wp:posOffset>8305800</wp:posOffset>
                </wp:positionV>
                <wp:extent cx="154940" cy="201930"/>
                <wp:effectExtent l="0" t="0" r="0" b="0"/>
                <wp:wrapNone/>
                <wp:docPr id="27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940" cy="2019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4780" y="0"/>
                                <a:pt x="0" y="3668"/>
                                <a:pt x="0" y="8287"/>
                              </a:cubicBezTo>
                              <a:cubicBezTo>
                                <a:pt x="0" y="12906"/>
                                <a:pt x="10800" y="21600"/>
                                <a:pt x="10800" y="21600"/>
                              </a:cubicBezTo>
                              <a:cubicBezTo>
                                <a:pt x="10800" y="21600"/>
                                <a:pt x="21600" y="12906"/>
                                <a:pt x="21600" y="8287"/>
                              </a:cubicBezTo>
                              <a:cubicBezTo>
                                <a:pt x="21600" y="3804"/>
                                <a:pt x="16820" y="0"/>
                                <a:pt x="10800" y="0"/>
                              </a:cubicBezTo>
                              <a:close/>
                              <a:moveTo>
                                <a:pt x="10800" y="11819"/>
                              </a:moveTo>
                              <a:cubicBezTo>
                                <a:pt x="8144" y="11819"/>
                                <a:pt x="5843" y="10189"/>
                                <a:pt x="5843" y="8015"/>
                              </a:cubicBezTo>
                              <a:cubicBezTo>
                                <a:pt x="5843" y="5977"/>
                                <a:pt x="7967" y="4211"/>
                                <a:pt x="10800" y="4211"/>
                              </a:cubicBezTo>
                              <a:cubicBezTo>
                                <a:pt x="13456" y="4211"/>
                                <a:pt x="15757" y="5842"/>
                                <a:pt x="15757" y="8015"/>
                              </a:cubicBezTo>
                              <a:cubicBezTo>
                                <a:pt x="15757" y="10189"/>
                                <a:pt x="13456" y="11819"/>
                                <a:pt x="10800" y="118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D5AC5" id="Shape" o:spid="_x0000_s1026" style="position:absolute;margin-left:95.95pt;margin-top:654pt;width:12.2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" path="m10800,c4780,,,3668,,8287v,4619,10800,13313,10800,13313c10800,21600,21600,12906,21600,8287,21600,3804,16820,,10800,xm10800,11819v-2656,,-4957,-1630,-4957,-3804c5843,5977,7967,4211,10800,4211v2656,,4957,1631,4957,3804c15757,10189,13456,11819,10800,11819xe" fillcolor="black" stroked="f" strokeweight="1pt">
                <v:stroke miterlimit="4" joinstyle="miter"/>
                <v:path arrowok="t" o:extrusionok="f" o:connecttype="custom" o:connectlocs="77470,100965;77470,100965;77470,100965;77470,100965" o:connectangles="0,90,180,270"/>
              </v:shape>
            </w:pict>
          </mc:Fallback>
        </mc:AlternateContent>
      </w:r>
    </w:p>
    <w:sectPr w:rsidR="00463B35" w:rsidSect="00A50D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9" w:right="720" w:bottom="1729" w:left="720" w:header="709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4B4" w:rsidRDefault="009B64B4" w:rsidP="00BC1B68">
      <w:r>
        <w:separator/>
      </w:r>
    </w:p>
  </w:endnote>
  <w:endnote w:type="continuationSeparator" w:id="0">
    <w:p w:rsidR="009B64B4" w:rsidRDefault="009B64B4" w:rsidP="00BC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88F" w:rsidRDefault="00B528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FB7" w:rsidRPr="00A50D63" w:rsidRDefault="00AE3FB7" w:rsidP="00A50D63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88F" w:rsidRDefault="00B52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4B4" w:rsidRDefault="009B64B4" w:rsidP="00BC1B68">
      <w:r>
        <w:separator/>
      </w:r>
    </w:p>
  </w:footnote>
  <w:footnote w:type="continuationSeparator" w:id="0">
    <w:p w:rsidR="009B64B4" w:rsidRDefault="009B64B4" w:rsidP="00BC1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88F" w:rsidRDefault="00B528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D63" w:rsidRDefault="00A50D63" w:rsidP="00A50D63">
    <w:pPr>
      <w:pStyle w:val="Header"/>
    </w:pPr>
    <w:r w:rsidRPr="00A50D63">
      <w:rPr>
        <w:rFonts w:ascii="Franklin Gothic Book" w:hAnsi="Franklin Gothic Book"/>
        <w:noProof/>
        <w:color w:val="000000"/>
        <w:spacing w:val="0"/>
        <w:sz w:val="22"/>
        <w:szCs w:val="24"/>
      </w:rPr>
      <w:drawing>
        <wp:anchor distT="0" distB="0" distL="114300" distR="114300" simplePos="0" relativeHeight="251659264" behindDoc="1" locked="0" layoutInCell="1" allowOverlap="1" wp14:anchorId="33C20A0E" wp14:editId="360889E9">
          <wp:simplePos x="0" y="0"/>
          <wp:positionH relativeFrom="column">
            <wp:posOffset>27940</wp:posOffset>
          </wp:positionH>
          <wp:positionV relativeFrom="paragraph">
            <wp:posOffset>-400818</wp:posOffset>
          </wp:positionV>
          <wp:extent cx="6827989" cy="231076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827989" cy="231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0D63" w:rsidRDefault="00A50D63" w:rsidP="00A50D63">
    <w:pPr>
      <w:pStyle w:val="Header"/>
    </w:pPr>
  </w:p>
  <w:p w:rsidR="00A50D63" w:rsidRDefault="00B5288F" w:rsidP="00A50D63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408940</wp:posOffset>
              </wp:positionH>
              <wp:positionV relativeFrom="paragraph">
                <wp:posOffset>113325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288F" w:rsidRPr="00B5288F" w:rsidRDefault="00B5288F" w:rsidP="00B5288F">
                          <w:pPr>
                            <w:pStyle w:val="Header"/>
                            <w:rPr>
                              <w:sz w:val="46"/>
                            </w:rPr>
                          </w:pPr>
                          <w:r w:rsidRPr="00B5288F">
                            <w:rPr>
                              <w:sz w:val="46"/>
                            </w:rPr>
                            <w:t>Montgomery Cup</w:t>
                          </w:r>
                        </w:p>
                        <w:p w:rsidR="00B5288F" w:rsidRDefault="00B5288F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.2pt;margin-top:8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7r9L&#10;Bd4AAAAJAQAADwAAAAAAAAAAAAAAAABoBAAAZHJzL2Rvd25yZXYueG1sUEsFBgAAAAAEAAQA8wAA&#10;AHMFAAAAAA==&#10;" filled="f" stroked="f">
              <v:textbox style="mso-fit-shape-to-text:t">
                <w:txbxContent>
                  <w:p w:rsidR="00B5288F" w:rsidRPr="00B5288F" w:rsidRDefault="00B5288F" w:rsidP="00B5288F">
                    <w:pPr>
                      <w:pStyle w:val="Header"/>
                      <w:rPr>
                        <w:sz w:val="46"/>
                      </w:rPr>
                    </w:pPr>
                    <w:bookmarkStart w:id="1" w:name="_GoBack"/>
                    <w:r w:rsidRPr="00B5288F">
                      <w:rPr>
                        <w:sz w:val="46"/>
                      </w:rPr>
                      <w:t>Montgomery Cup</w:t>
                    </w:r>
                  </w:p>
                  <w:bookmarkEnd w:id="1"/>
                  <w:p w:rsidR="00B5288F" w:rsidRDefault="00B5288F"/>
                </w:txbxContent>
              </v:textbox>
              <w10:wrap type="square"/>
            </v:shape>
          </w:pict>
        </mc:Fallback>
      </mc:AlternateContent>
    </w:r>
  </w:p>
  <w:p w:rsidR="00A50D63" w:rsidRDefault="00A50D63" w:rsidP="00A50D63">
    <w:pPr>
      <w:pStyle w:val="Header"/>
    </w:pPr>
  </w:p>
  <w:p w:rsidR="00A50D63" w:rsidRDefault="00A50D63" w:rsidP="00A50D63">
    <w:pPr>
      <w:pStyle w:val="Header"/>
    </w:pPr>
  </w:p>
  <w:p w:rsidR="00295B01" w:rsidRDefault="00295B01" w:rsidP="00A50D63">
    <w:pPr>
      <w:pStyle w:val="Header"/>
    </w:pPr>
  </w:p>
  <w:p w:rsidR="00A50D63" w:rsidRDefault="00A50D63" w:rsidP="00A50D63">
    <w:pPr>
      <w:pStyle w:val="Header"/>
    </w:pPr>
  </w:p>
  <w:p w:rsidR="00BC1B68" w:rsidRDefault="00BC1B68" w:rsidP="00A50D63">
    <w:pPr>
      <w:pStyle w:val="Header"/>
    </w:pPr>
  </w:p>
  <w:p w:rsidR="00A50D63" w:rsidRPr="00A50D63" w:rsidRDefault="00A50D63" w:rsidP="00A50D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88F" w:rsidRDefault="00B52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781"/>
    <w:multiLevelType w:val="hybridMultilevel"/>
    <w:tmpl w:val="9462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06B97"/>
    <w:multiLevelType w:val="hybridMultilevel"/>
    <w:tmpl w:val="5364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B6D2E"/>
    <w:multiLevelType w:val="hybridMultilevel"/>
    <w:tmpl w:val="E676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B4"/>
    <w:rsid w:val="00001875"/>
    <w:rsid w:val="00014B9D"/>
    <w:rsid w:val="00015AC5"/>
    <w:rsid w:val="00032BE2"/>
    <w:rsid w:val="00093875"/>
    <w:rsid w:val="000C75BF"/>
    <w:rsid w:val="000E5695"/>
    <w:rsid w:val="000F085D"/>
    <w:rsid w:val="001034AB"/>
    <w:rsid w:val="00110721"/>
    <w:rsid w:val="001257F0"/>
    <w:rsid w:val="00177E5F"/>
    <w:rsid w:val="00185A28"/>
    <w:rsid w:val="001900F0"/>
    <w:rsid w:val="001920CA"/>
    <w:rsid w:val="001A199E"/>
    <w:rsid w:val="001A4D2C"/>
    <w:rsid w:val="001B3ADB"/>
    <w:rsid w:val="0025130C"/>
    <w:rsid w:val="00256391"/>
    <w:rsid w:val="002633EB"/>
    <w:rsid w:val="00265218"/>
    <w:rsid w:val="00271CF8"/>
    <w:rsid w:val="002953A6"/>
    <w:rsid w:val="00295B01"/>
    <w:rsid w:val="002C5082"/>
    <w:rsid w:val="002D3842"/>
    <w:rsid w:val="002E21DE"/>
    <w:rsid w:val="003126BB"/>
    <w:rsid w:val="00337C0F"/>
    <w:rsid w:val="00354570"/>
    <w:rsid w:val="00366F6D"/>
    <w:rsid w:val="003C3CCD"/>
    <w:rsid w:val="003E0129"/>
    <w:rsid w:val="004274E9"/>
    <w:rsid w:val="00435E8C"/>
    <w:rsid w:val="0043600D"/>
    <w:rsid w:val="004457CB"/>
    <w:rsid w:val="00463B35"/>
    <w:rsid w:val="00482917"/>
    <w:rsid w:val="00486294"/>
    <w:rsid w:val="004C2F50"/>
    <w:rsid w:val="00506FBC"/>
    <w:rsid w:val="00532F2C"/>
    <w:rsid w:val="0058141B"/>
    <w:rsid w:val="00593D9A"/>
    <w:rsid w:val="005A7929"/>
    <w:rsid w:val="005D124E"/>
    <w:rsid w:val="0061415D"/>
    <w:rsid w:val="00621DCE"/>
    <w:rsid w:val="00665621"/>
    <w:rsid w:val="00684557"/>
    <w:rsid w:val="006C3C8D"/>
    <w:rsid w:val="0071089C"/>
    <w:rsid w:val="007354B4"/>
    <w:rsid w:val="00741C8E"/>
    <w:rsid w:val="00787498"/>
    <w:rsid w:val="007B4328"/>
    <w:rsid w:val="007B52D2"/>
    <w:rsid w:val="007B5D9A"/>
    <w:rsid w:val="007C1F7D"/>
    <w:rsid w:val="007D4902"/>
    <w:rsid w:val="00811C6C"/>
    <w:rsid w:val="00813048"/>
    <w:rsid w:val="0081701C"/>
    <w:rsid w:val="008A24AF"/>
    <w:rsid w:val="008D3EE1"/>
    <w:rsid w:val="009B56E7"/>
    <w:rsid w:val="009B64B4"/>
    <w:rsid w:val="009E6AC6"/>
    <w:rsid w:val="00A25046"/>
    <w:rsid w:val="00A3321A"/>
    <w:rsid w:val="00A339EF"/>
    <w:rsid w:val="00A34561"/>
    <w:rsid w:val="00A50D63"/>
    <w:rsid w:val="00A62711"/>
    <w:rsid w:val="00AC7198"/>
    <w:rsid w:val="00AE3FB7"/>
    <w:rsid w:val="00B122BA"/>
    <w:rsid w:val="00B14D60"/>
    <w:rsid w:val="00B5288F"/>
    <w:rsid w:val="00B72D25"/>
    <w:rsid w:val="00BC1B68"/>
    <w:rsid w:val="00BF5A49"/>
    <w:rsid w:val="00C14605"/>
    <w:rsid w:val="00C14F77"/>
    <w:rsid w:val="00C36B42"/>
    <w:rsid w:val="00C41E88"/>
    <w:rsid w:val="00C50E6D"/>
    <w:rsid w:val="00C600EB"/>
    <w:rsid w:val="00C72E55"/>
    <w:rsid w:val="00C753CB"/>
    <w:rsid w:val="00CC561F"/>
    <w:rsid w:val="00CE0078"/>
    <w:rsid w:val="00D4436A"/>
    <w:rsid w:val="00D53595"/>
    <w:rsid w:val="00DA16A3"/>
    <w:rsid w:val="00DD5C0C"/>
    <w:rsid w:val="00E00ABB"/>
    <w:rsid w:val="00E141F4"/>
    <w:rsid w:val="00E21780"/>
    <w:rsid w:val="00E25E64"/>
    <w:rsid w:val="00E53AFF"/>
    <w:rsid w:val="00E542A1"/>
    <w:rsid w:val="00E642C2"/>
    <w:rsid w:val="00E8306B"/>
    <w:rsid w:val="00EE3345"/>
    <w:rsid w:val="00F1107C"/>
    <w:rsid w:val="00F27B67"/>
    <w:rsid w:val="00F725BF"/>
    <w:rsid w:val="00F749F8"/>
    <w:rsid w:val="00FA4062"/>
    <w:rsid w:val="00FC0271"/>
    <w:rsid w:val="00FE3517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E101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Franklin Gothic Book" w:hAnsiTheme="minorHAnsi" w:cs="Times New Roman"/>
        <w:sz w:val="18"/>
        <w:szCs w:val="18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6C"/>
    <w:rPr>
      <w:spacing w:val="-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D2C"/>
    <w:pPr>
      <w:keepNext/>
      <w:keepLines/>
      <w:spacing w:line="240" w:lineRule="auto"/>
      <w:outlineLvl w:val="0"/>
    </w:pPr>
    <w:rPr>
      <w:rFonts w:eastAsiaTheme="majorEastAsia" w:cstheme="majorBidi"/>
      <w:b/>
      <w:spacing w:val="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00D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1F497D" w:themeColor="text2"/>
      <w:spacing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3600D"/>
    <w:pPr>
      <w:keepNext/>
      <w:keepLines/>
      <w:spacing w:after="120" w:line="240" w:lineRule="auto"/>
      <w:jc w:val="center"/>
      <w:outlineLvl w:val="2"/>
    </w:pPr>
    <w:rPr>
      <w:rFonts w:eastAsiaTheme="majorEastAsia" w:cstheme="majorBidi"/>
      <w:b/>
      <w:color w:val="1F497D" w:themeColor="text2"/>
      <w:spacing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3600D"/>
    <w:pPr>
      <w:keepNext/>
      <w:keepLines/>
      <w:spacing w:line="240" w:lineRule="auto"/>
      <w:jc w:val="center"/>
      <w:outlineLvl w:val="3"/>
    </w:pPr>
    <w:rPr>
      <w:rFonts w:eastAsiaTheme="majorEastAsia" w:cstheme="majorBidi"/>
      <w:iCs/>
      <w:color w:val="1F497D" w:themeColor="text2"/>
      <w:spacing w:val="0"/>
    </w:rPr>
  </w:style>
  <w:style w:type="paragraph" w:styleId="Heading5">
    <w:name w:val="heading 5"/>
    <w:basedOn w:val="Normal"/>
    <w:next w:val="Normal"/>
    <w:link w:val="Heading5Char"/>
    <w:uiPriority w:val="9"/>
    <w:qFormat/>
    <w:rsid w:val="003C3CCD"/>
    <w:pPr>
      <w:keepNext/>
      <w:keepLines/>
      <w:spacing w:after="240" w:line="240" w:lineRule="auto"/>
      <w:outlineLvl w:val="4"/>
    </w:pPr>
    <w:rPr>
      <w:rFonts w:eastAsiaTheme="majorEastAsia" w:cstheme="majorBidi"/>
      <w:b/>
      <w:spacing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A4062"/>
  </w:style>
  <w:style w:type="character" w:customStyle="1" w:styleId="HeaderChar">
    <w:name w:val="Header Char"/>
    <w:basedOn w:val="DefaultParagraphFont"/>
    <w:link w:val="Header"/>
    <w:uiPriority w:val="99"/>
    <w:semiHidden/>
    <w:rsid w:val="00FA406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3600D"/>
    <w:pPr>
      <w:jc w:val="center"/>
    </w:pPr>
    <w:rPr>
      <w:color w:val="1F497D" w:themeColor="text2"/>
      <w:spacing w:val="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3600D"/>
    <w:rPr>
      <w:color w:val="1F497D" w:themeColor="text2"/>
      <w:sz w:val="20"/>
    </w:rPr>
  </w:style>
  <w:style w:type="table" w:styleId="TableGrid">
    <w:name w:val="Table Grid"/>
    <w:basedOn w:val="Table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14F77"/>
    <w:pPr>
      <w:ind w:left="720" w:right="72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link w:val="Title"/>
    <w:rsid w:val="00C14F77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A4D2C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00D"/>
    <w:rPr>
      <w:rFonts w:eastAsiaTheme="majorEastAsia" w:cstheme="majorBidi"/>
      <w:b/>
      <w:color w:val="1F497D" w:themeColor="text2"/>
      <w:sz w:val="24"/>
      <w:szCs w:val="26"/>
    </w:rPr>
  </w:style>
  <w:style w:type="character" w:styleId="PlaceholderText">
    <w:name w:val="Placeholder Text"/>
    <w:uiPriority w:val="99"/>
    <w:semiHidden/>
    <w:rsid w:val="00E53AF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3600D"/>
    <w:rPr>
      <w:rFonts w:eastAsiaTheme="majorEastAsia" w:cstheme="majorBidi"/>
      <w:b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600D"/>
    <w:rPr>
      <w:rFonts w:eastAsiaTheme="majorEastAsia" w:cstheme="majorBidi"/>
      <w:iCs/>
      <w:color w:val="1F497D" w:themeColor="text2"/>
    </w:rPr>
  </w:style>
  <w:style w:type="paragraph" w:styleId="ListParagraph">
    <w:name w:val="List Paragraph"/>
    <w:basedOn w:val="Normal"/>
    <w:uiPriority w:val="34"/>
    <w:semiHidden/>
    <w:qFormat/>
    <w:rsid w:val="00486294"/>
    <w:pPr>
      <w:ind w:left="720"/>
      <w:contextualSpacing/>
    </w:pPr>
  </w:style>
  <w:style w:type="paragraph" w:customStyle="1" w:styleId="TextCentered">
    <w:name w:val="Text (Centered)"/>
    <w:basedOn w:val="Normal"/>
    <w:semiHidden/>
    <w:unhideWhenUsed/>
    <w:rsid w:val="00177E5F"/>
    <w:pPr>
      <w:spacing w:after="120"/>
      <w:jc w:val="center"/>
    </w:pPr>
    <w:rPr>
      <w:rFonts w:eastAsia="Times New Roman"/>
      <w:szCs w:val="20"/>
    </w:rPr>
  </w:style>
  <w:style w:type="paragraph" w:customStyle="1" w:styleId="BoldTextCentered">
    <w:name w:val="Bold Text (Centered)"/>
    <w:basedOn w:val="Normal"/>
    <w:semiHidden/>
    <w:unhideWhenUsed/>
    <w:rsid w:val="00177E5F"/>
    <w:pPr>
      <w:spacing w:after="240"/>
      <w:jc w:val="center"/>
    </w:pPr>
    <w:rPr>
      <w:rFonts w:eastAsia="Times New Roman"/>
      <w:b/>
      <w:szCs w:val="20"/>
    </w:rPr>
  </w:style>
  <w:style w:type="paragraph" w:customStyle="1" w:styleId="BlueTextCentered">
    <w:name w:val="Blue Text (Centered)"/>
    <w:basedOn w:val="Normal"/>
    <w:semiHidden/>
    <w:unhideWhenUsed/>
    <w:qFormat/>
    <w:rsid w:val="00177E5F"/>
    <w:pPr>
      <w:spacing w:after="120"/>
      <w:jc w:val="center"/>
    </w:pPr>
    <w:rPr>
      <w:b/>
      <w:color w:val="1F497D" w:themeColor="text2"/>
    </w:rPr>
  </w:style>
  <w:style w:type="paragraph" w:customStyle="1" w:styleId="SmallTextBlue">
    <w:name w:val="Small Text Blue"/>
    <w:basedOn w:val="Normal"/>
    <w:uiPriority w:val="8"/>
    <w:semiHidden/>
    <w:unhideWhenUsed/>
    <w:rsid w:val="00177E5F"/>
    <w:pPr>
      <w:jc w:val="center"/>
    </w:pPr>
    <w:rPr>
      <w:rFonts w:eastAsia="Times New Roman"/>
      <w:color w:val="1F497D" w:themeColor="text2"/>
      <w:szCs w:val="20"/>
    </w:rPr>
  </w:style>
  <w:style w:type="paragraph" w:customStyle="1" w:styleId="SmallTextCentered">
    <w:name w:val="Small Text (Centered)"/>
    <w:basedOn w:val="Normal"/>
    <w:semiHidden/>
    <w:unhideWhenUsed/>
    <w:rsid w:val="00177E5F"/>
    <w:pPr>
      <w:jc w:val="center"/>
    </w:pPr>
    <w:rPr>
      <w:rFonts w:eastAsia="Times New Roman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C3CCD"/>
    <w:rPr>
      <w:rFonts w:eastAsiaTheme="majorEastAsia" w:cstheme="majorBidi"/>
      <w:b/>
      <w:sz w:val="24"/>
    </w:rPr>
  </w:style>
  <w:style w:type="character" w:customStyle="1" w:styleId="Bold">
    <w:name w:val="Bold"/>
    <w:basedOn w:val="DefaultParagraphFont"/>
    <w:uiPriority w:val="1"/>
    <w:semiHidden/>
    <w:unhideWhenUsed/>
    <w:qFormat/>
    <w:rsid w:val="001900F0"/>
    <w:rPr>
      <w:b/>
    </w:rPr>
  </w:style>
  <w:style w:type="paragraph" w:customStyle="1" w:styleId="SmallTextCondensed">
    <w:name w:val="Small Text (Condensed)"/>
    <w:basedOn w:val="Normal"/>
    <w:semiHidden/>
    <w:unhideWhenUsed/>
    <w:rsid w:val="00C14F77"/>
  </w:style>
  <w:style w:type="paragraph" w:customStyle="1" w:styleId="BoldTextCentered0">
    <w:name w:val="Bold Text + Centered"/>
    <w:basedOn w:val="Normal"/>
    <w:semiHidden/>
    <w:rsid w:val="00C14F77"/>
    <w:pPr>
      <w:jc w:val="center"/>
    </w:pPr>
    <w:rPr>
      <w:rFonts w:eastAsia="Times New Roman"/>
      <w:szCs w:val="20"/>
    </w:rPr>
  </w:style>
  <w:style w:type="character" w:styleId="Strong">
    <w:name w:val="Strong"/>
    <w:basedOn w:val="DefaultParagraphFont"/>
    <w:uiPriority w:val="22"/>
    <w:qFormat/>
    <w:rsid w:val="007B43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C2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C2"/>
    <w:rPr>
      <w:rFonts w:ascii="Segoe UI" w:hAnsi="Segoe UI" w:cs="Segoe UI"/>
      <w:spacing w:val="-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4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8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8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wardca\AppData\Roaming\Microsoft\Templates\Employee%20evaluation%20and%20wage%20review%20small%20busine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B2A3A240464963A15F78D46F4C8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2FFF9-09ED-45B4-876E-65A1FDC77953}"/>
      </w:docPartPr>
      <w:docPartBody>
        <w:p w:rsidR="0024274B" w:rsidRDefault="006E2C42">
          <w:pPr>
            <w:pStyle w:val="44B2A3A240464963A15F78D46F4C8ADE"/>
          </w:pPr>
          <w:r w:rsidRPr="00C14F77">
            <w:t>Employee</w:t>
          </w:r>
          <w:r>
            <w:t xml:space="preserve"> Evaluation &amp; Wage Review</w:t>
          </w:r>
        </w:p>
      </w:docPartBody>
    </w:docPart>
    <w:docPart>
      <w:docPartPr>
        <w:name w:val="3A40C92C231247FBB7C54D21B5FC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5EBDC-4A01-4E15-9894-DDC8E92EEE0B}"/>
      </w:docPartPr>
      <w:docPartBody>
        <w:p w:rsidR="0024274B" w:rsidRDefault="006E2C42">
          <w:pPr>
            <w:pStyle w:val="3A40C92C231247FBB7C54D21B5FC2AEA"/>
          </w:pPr>
          <w:r w:rsidRPr="00486294">
            <w:t>Employee</w:t>
          </w:r>
        </w:p>
      </w:docPartBody>
    </w:docPart>
    <w:docPart>
      <w:docPartPr>
        <w:name w:val="E9EFF975FCE84DDE9FEE8D405E1AC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8D957-4AC7-4A0D-A6C8-2A7E99FBB797}"/>
      </w:docPartPr>
      <w:docPartBody>
        <w:p w:rsidR="0024274B" w:rsidRDefault="006E2C42">
          <w:pPr>
            <w:pStyle w:val="E9EFF975FCE84DDE9FEE8D405E1ACED5"/>
          </w:pPr>
          <w:r w:rsidRPr="00486294">
            <w:t>Date</w:t>
          </w:r>
        </w:p>
      </w:docPartBody>
    </w:docPart>
    <w:docPart>
      <w:docPartPr>
        <w:name w:val="3547E8A939EE49DB8B34A35334E14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7F621-1048-448C-A9F8-17F605FC7E7C}"/>
      </w:docPartPr>
      <w:docPartBody>
        <w:p w:rsidR="0024274B" w:rsidRDefault="006E2C42">
          <w:pPr>
            <w:pStyle w:val="3547E8A939EE49DB8B34A35334E14BB1"/>
          </w:pPr>
          <w:r w:rsidRPr="00486294">
            <w:t>Title</w:t>
          </w:r>
        </w:p>
      </w:docPartBody>
    </w:docPart>
    <w:docPart>
      <w:docPartPr>
        <w:name w:val="399183190F2D4F20A6E2A9FF2D30B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59B99-1076-4B5E-8995-F1AEA976AE6B}"/>
      </w:docPartPr>
      <w:docPartBody>
        <w:p w:rsidR="0024274B" w:rsidRDefault="006E2C42">
          <w:pPr>
            <w:pStyle w:val="399183190F2D4F20A6E2A9FF2D30B9CA"/>
          </w:pPr>
          <w:r w:rsidRPr="00486294">
            <w:t>Time in Present Position</w:t>
          </w:r>
        </w:p>
      </w:docPartBody>
    </w:docPart>
    <w:docPart>
      <w:docPartPr>
        <w:name w:val="FD4C8CEE1E5F40C9BC49D79C52FE7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4A0B3-5FBA-43F9-887D-B9C8E46AA853}"/>
      </w:docPartPr>
      <w:docPartBody>
        <w:p w:rsidR="0024274B" w:rsidRDefault="006E2C42">
          <w:pPr>
            <w:pStyle w:val="FD4C8CEE1E5F40C9BC49D79C52FE7677"/>
          </w:pPr>
          <w:r w:rsidRPr="00486294">
            <w:t>Date of Last Review</w:t>
          </w:r>
        </w:p>
      </w:docPartBody>
    </w:docPart>
    <w:docPart>
      <w:docPartPr>
        <w:name w:val="DEBC39FD154D47A0B5CB4C38F45F0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9BB5A-CBFA-4C19-9E19-EF3D1A2A18E6}"/>
      </w:docPartPr>
      <w:docPartBody>
        <w:p w:rsidR="0024274B" w:rsidRDefault="006E2C42">
          <w:pPr>
            <w:pStyle w:val="DEBC39FD154D47A0B5CB4C38F45F0DD6"/>
          </w:pPr>
          <w:r w:rsidRPr="00486294">
            <w:t>Attendance</w:t>
          </w:r>
        </w:p>
      </w:docPartBody>
    </w:docPart>
    <w:docPart>
      <w:docPartPr>
        <w:name w:val="F3ED0AD255044653B9B79C8DF4059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53F2F-A3B5-48DC-8DCA-EB508873868D}"/>
      </w:docPartPr>
      <w:docPartBody>
        <w:p w:rsidR="0024274B" w:rsidRDefault="006E2C42">
          <w:pPr>
            <w:pStyle w:val="F3ED0AD255044653B9B79C8DF4059D19"/>
          </w:pPr>
          <w:r w:rsidRPr="00486294">
            <w:t>Tardies</w:t>
          </w:r>
        </w:p>
      </w:docPartBody>
    </w:docPart>
    <w:docPart>
      <w:docPartPr>
        <w:name w:val="353090D040694AC4AB4F1317E4E44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A2459-24D1-4654-A783-09BD1595EC33}"/>
      </w:docPartPr>
      <w:docPartBody>
        <w:p w:rsidR="0024274B" w:rsidRDefault="006E2C42">
          <w:pPr>
            <w:pStyle w:val="353090D040694AC4AB4F1317E4E44B72"/>
          </w:pPr>
          <w:r w:rsidRPr="00486294">
            <w:t>Unexcused</w:t>
          </w:r>
        </w:p>
      </w:docPartBody>
    </w:docPart>
    <w:docPart>
      <w:docPartPr>
        <w:name w:val="C650E2CEAB214912A73B71CBB055D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507DC-2164-4551-A4E7-1E9D0F5B1A59}"/>
      </w:docPartPr>
      <w:docPartBody>
        <w:p w:rsidR="0024274B" w:rsidRDefault="006E2C42">
          <w:pPr>
            <w:pStyle w:val="C650E2CEAB214912A73B71CBB055D431"/>
          </w:pPr>
          <w:r w:rsidRPr="00486294">
            <w:t>Excused</w:t>
          </w:r>
        </w:p>
      </w:docPartBody>
    </w:docPart>
    <w:docPart>
      <w:docPartPr>
        <w:name w:val="6A59A760C2AB456985628901C6FB4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494B4-5A82-4CB8-A08B-FB502209F15B}"/>
      </w:docPartPr>
      <w:docPartBody>
        <w:p w:rsidR="0024274B" w:rsidRDefault="006E2C42">
          <w:pPr>
            <w:pStyle w:val="6A59A760C2AB456985628901C6FB49FC"/>
          </w:pPr>
          <w:r w:rsidRPr="00486294">
            <w:t>Vacation</w:t>
          </w:r>
        </w:p>
      </w:docPartBody>
    </w:docPart>
    <w:docPart>
      <w:docPartPr>
        <w:name w:val="60E118C605C34059B2B670D4D9DD2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91A2D-C4EF-484C-A287-9A2839AF3407}"/>
      </w:docPartPr>
      <w:docPartBody>
        <w:p w:rsidR="0024274B" w:rsidRDefault="006E2C42">
          <w:pPr>
            <w:pStyle w:val="60E118C605C34059B2B670D4D9DD2DF7"/>
          </w:pPr>
          <w:r w:rsidRPr="00486294">
            <w:t>Exceeds</w:t>
          </w:r>
        </w:p>
      </w:docPartBody>
    </w:docPart>
    <w:docPart>
      <w:docPartPr>
        <w:name w:val="AEFA4A00F59044D090450C97FAE9E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D094-F44B-4F9E-BA9A-38008F3A9FAF}"/>
      </w:docPartPr>
      <w:docPartBody>
        <w:p w:rsidR="0024274B" w:rsidRDefault="006E2C42">
          <w:pPr>
            <w:pStyle w:val="AEFA4A00F59044D090450C97FAE9E41B"/>
          </w:pPr>
          <w:r w:rsidRPr="00486294">
            <w:t>Meets</w:t>
          </w:r>
        </w:p>
      </w:docPartBody>
    </w:docPart>
    <w:docPart>
      <w:docPartPr>
        <w:name w:val="8B0FD58F21D44DDDBAC54C9F2FCA5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8BB3-072D-4A6F-BD83-02C4101F9306}"/>
      </w:docPartPr>
      <w:docPartBody>
        <w:p w:rsidR="0024274B" w:rsidRDefault="006E2C42">
          <w:pPr>
            <w:pStyle w:val="8B0FD58F21D44DDDBAC54C9F2FCA5024"/>
          </w:pPr>
          <w:r w:rsidRPr="00486294">
            <w:t>N.I.</w:t>
          </w:r>
        </w:p>
      </w:docPartBody>
    </w:docPart>
    <w:docPart>
      <w:docPartPr>
        <w:name w:val="F1281A02715042C6AFA0FC87D4C08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3D830-C59F-4E2B-A8D4-A3DC98AA14F6}"/>
      </w:docPartPr>
      <w:docPartBody>
        <w:p w:rsidR="0024274B" w:rsidRDefault="006E2C42">
          <w:pPr>
            <w:pStyle w:val="F1281A02715042C6AFA0FC87D4C080DD"/>
          </w:pPr>
          <w:r w:rsidRPr="007B4328">
            <w:rPr>
              <w:rStyle w:val="Strong"/>
            </w:rPr>
            <w:t>1. Accountability</w:t>
          </w:r>
        </w:p>
      </w:docPartBody>
    </w:docPart>
    <w:docPart>
      <w:docPartPr>
        <w:name w:val="DE9DB02F06C74248AB566FAB9B83E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ECBB-90FE-402C-A229-D069EBC167DB}"/>
      </w:docPartPr>
      <w:docPartBody>
        <w:p w:rsidR="0024274B" w:rsidRDefault="006E2C42">
          <w:pPr>
            <w:pStyle w:val="DE9DB02F06C74248AB566FAB9B83E65B"/>
          </w:pPr>
          <w:r w:rsidRPr="00593D9A">
            <w:t>- Accepts responsibility for actions, answerable to consequences</w:t>
          </w:r>
        </w:p>
      </w:docPartBody>
    </w:docPart>
    <w:docPart>
      <w:docPartPr>
        <w:name w:val="65F165DA30EC4EC39A8C48060A71C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7831D-A6AC-45AE-96BE-BD4C7021A5E9}"/>
      </w:docPartPr>
      <w:docPartBody>
        <w:p w:rsidR="0024274B" w:rsidRDefault="006E2C42">
          <w:pPr>
            <w:pStyle w:val="65F165DA30EC4EC39A8C48060A71C2AC"/>
          </w:pPr>
          <w:r w:rsidRPr="007B4328">
            <w:rPr>
              <w:rStyle w:val="Strong"/>
            </w:rPr>
            <w:t>2. Punctuality &amp; Attendance</w:t>
          </w:r>
        </w:p>
      </w:docPartBody>
    </w:docPart>
    <w:docPart>
      <w:docPartPr>
        <w:name w:val="5207D645CEDB48F3B161333DAFDF8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5D342-851C-4C9B-9130-4FAF43FAFAE1}"/>
      </w:docPartPr>
      <w:docPartBody>
        <w:p w:rsidR="0024274B" w:rsidRDefault="006E2C42">
          <w:pPr>
            <w:pStyle w:val="5207D645CEDB48F3B161333DAFDF8C8B"/>
          </w:pPr>
          <w:r w:rsidRPr="00486294">
            <w:t>- Is rarely absent, arrives punctually, works required hours</w:t>
          </w:r>
        </w:p>
      </w:docPartBody>
    </w:docPart>
    <w:docPart>
      <w:docPartPr>
        <w:name w:val="038A6AAB434B462A9ECDDC4CAB7DE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74A63-0E81-4C57-8249-452E3A5424E7}"/>
      </w:docPartPr>
      <w:docPartBody>
        <w:p w:rsidR="0024274B" w:rsidRDefault="006E2C42">
          <w:pPr>
            <w:pStyle w:val="038A6AAB434B462A9ECDDC4CAB7DED9A"/>
          </w:pPr>
          <w:r w:rsidRPr="007B4328">
            <w:rPr>
              <w:rStyle w:val="Strong"/>
            </w:rPr>
            <w:t>3. Cooperation</w:t>
          </w:r>
        </w:p>
      </w:docPartBody>
    </w:docPart>
    <w:docPart>
      <w:docPartPr>
        <w:name w:val="155C0C6D19354722B2F6414ED5794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2A95-F124-4090-8333-56A27A7519A4}"/>
      </w:docPartPr>
      <w:docPartBody>
        <w:p w:rsidR="0024274B" w:rsidRDefault="006E2C42">
          <w:pPr>
            <w:pStyle w:val="155C0C6D19354722B2F6414ED57941DB"/>
          </w:pPr>
          <w:r w:rsidRPr="00593D9A">
            <w:t>-</w:t>
          </w:r>
          <w:r w:rsidRPr="00486294">
            <w:t>- Has ability to get along with coworkers and management</w:t>
          </w:r>
        </w:p>
      </w:docPartBody>
    </w:docPart>
    <w:docPart>
      <w:docPartPr>
        <w:name w:val="68D5F08061DE42F7838F3E55C3B1A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E7A6-DF2C-4511-ADD9-34ECD2C5FA8A}"/>
      </w:docPartPr>
      <w:docPartBody>
        <w:p w:rsidR="0024274B" w:rsidRDefault="006E2C42">
          <w:pPr>
            <w:pStyle w:val="68D5F08061DE42F7838F3E55C3B1A13C"/>
          </w:pPr>
          <w:r w:rsidRPr="00593D9A">
            <w:rPr>
              <w:rStyle w:val="Strong"/>
            </w:rPr>
            <w:t>4. Attitude/Respectfulness</w:t>
          </w:r>
        </w:p>
      </w:docPartBody>
    </w:docPart>
    <w:docPart>
      <w:docPartPr>
        <w:name w:val="4E6403246F864BD3B2A5133580965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DE32F-0EDA-4029-84E3-8F2784B1A1FD}"/>
      </w:docPartPr>
      <w:docPartBody>
        <w:p w:rsidR="0024274B" w:rsidRDefault="006E2C42">
          <w:pPr>
            <w:pStyle w:val="4E6403246F864BD3B2A5133580965350"/>
          </w:pPr>
          <w:r w:rsidRPr="00486294">
            <w:t>- Shows initiative, optimism, and politeness</w:t>
          </w:r>
        </w:p>
      </w:docPartBody>
    </w:docPart>
    <w:docPart>
      <w:docPartPr>
        <w:name w:val="6BD7581A93C54A2C8425F812E4F6F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774AA-2AB7-42F7-B44B-30E94A430A93}"/>
      </w:docPartPr>
      <w:docPartBody>
        <w:p w:rsidR="0024274B" w:rsidRDefault="006E2C42">
          <w:pPr>
            <w:pStyle w:val="6BD7581A93C54A2C8425F812E4F6F235"/>
          </w:pPr>
          <w:r w:rsidRPr="00593D9A">
            <w:rPr>
              <w:rStyle w:val="Strong"/>
            </w:rPr>
            <w:t>5. Accepts Criticism</w:t>
          </w:r>
        </w:p>
      </w:docPartBody>
    </w:docPart>
    <w:docPart>
      <w:docPartPr>
        <w:name w:val="FB21B620C2624D4AB5FBDE47C395F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3BDA-045A-40AB-BF7E-F6FB9D9D1BFC}"/>
      </w:docPartPr>
      <w:docPartBody>
        <w:p w:rsidR="0024274B" w:rsidRDefault="006E2C42">
          <w:pPr>
            <w:pStyle w:val="FB21B620C2624D4AB5FBDE47C395F16B"/>
          </w:pPr>
          <w:r w:rsidRPr="00486294">
            <w:t>- Has ability to learn from suggestions and change behavior</w:t>
          </w:r>
        </w:p>
      </w:docPartBody>
    </w:docPart>
    <w:docPart>
      <w:docPartPr>
        <w:name w:val="767C4FCD6A2E4A02B89BAD309F5E2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701F9-B9CD-4755-A361-622344FF98C2}"/>
      </w:docPartPr>
      <w:docPartBody>
        <w:p w:rsidR="0024274B" w:rsidRDefault="006E2C42">
          <w:pPr>
            <w:pStyle w:val="767C4FCD6A2E4A02B89BAD309F5E249C"/>
          </w:pPr>
          <w:r w:rsidRPr="00593D9A">
            <w:rPr>
              <w:rStyle w:val="Strong"/>
            </w:rPr>
            <w:t>6. Flexibility</w:t>
          </w:r>
        </w:p>
      </w:docPartBody>
    </w:docPart>
    <w:docPart>
      <w:docPartPr>
        <w:name w:val="EEA4AD1919394376BA9B3F6EC2783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776C4-FCCC-4BA8-8956-F83967EB5F9C}"/>
      </w:docPartPr>
      <w:docPartBody>
        <w:p w:rsidR="0024274B" w:rsidRDefault="006E2C42">
          <w:pPr>
            <w:pStyle w:val="EEA4AD1919394376BA9B3F6EC278323B"/>
          </w:pPr>
          <w:r w:rsidRPr="00486294">
            <w:t>- Has capacity to respond to changing situations and expectations</w:t>
          </w:r>
        </w:p>
      </w:docPartBody>
    </w:docPart>
    <w:docPart>
      <w:docPartPr>
        <w:name w:val="B98C94A12AED4302A7390072555B7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223B2-ED61-48C9-BEB9-C03DD24B827B}"/>
      </w:docPartPr>
      <w:docPartBody>
        <w:p w:rsidR="0024274B" w:rsidRDefault="006E2C42">
          <w:pPr>
            <w:pStyle w:val="B98C94A12AED4302A7390072555B74BB"/>
          </w:pPr>
          <w:r w:rsidRPr="00593D9A">
            <w:rPr>
              <w:rStyle w:val="Strong"/>
            </w:rPr>
            <w:t>7. Policy &amp; Procedures</w:t>
          </w:r>
        </w:p>
      </w:docPartBody>
    </w:docPart>
    <w:docPart>
      <w:docPartPr>
        <w:name w:val="F79BEDF7591249889E1547C5428EF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A5A0D-6079-44BE-805D-61664E1377BF}"/>
      </w:docPartPr>
      <w:docPartBody>
        <w:p w:rsidR="0024274B" w:rsidRDefault="006E2C42">
          <w:pPr>
            <w:pStyle w:val="F79BEDF7591249889E1547C5428EF395"/>
          </w:pPr>
          <w:r w:rsidRPr="00486294">
            <w:t>- Follows organization's policies and procedures</w:t>
          </w:r>
        </w:p>
      </w:docPartBody>
    </w:docPart>
    <w:docPart>
      <w:docPartPr>
        <w:name w:val="A1C669A456C749C5A9D1B5842F9FD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BA653-3A12-4D20-BC10-41634F4D4B83}"/>
      </w:docPartPr>
      <w:docPartBody>
        <w:p w:rsidR="0024274B" w:rsidRDefault="006E2C42">
          <w:pPr>
            <w:pStyle w:val="A1C669A456C749C5A9D1B5842F9FD29E"/>
          </w:pPr>
          <w:r w:rsidRPr="00593D9A">
            <w:rPr>
              <w:rStyle w:val="Strong"/>
            </w:rPr>
            <w:t>8. Completion of Assignments</w:t>
          </w:r>
        </w:p>
      </w:docPartBody>
    </w:docPart>
    <w:docPart>
      <w:docPartPr>
        <w:name w:val="14F6657225F84EC58D043D2848558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96120-7CB7-4716-8DED-B67B34C5F375}"/>
      </w:docPartPr>
      <w:docPartBody>
        <w:p w:rsidR="0024274B" w:rsidRDefault="006E2C42">
          <w:pPr>
            <w:pStyle w:val="14F6657225F84EC58D043D28485589BC"/>
          </w:pPr>
          <w:r w:rsidRPr="00486294">
            <w:t>- Successfully completes tasks and meets all deadlines</w:t>
          </w:r>
        </w:p>
      </w:docPartBody>
    </w:docPart>
    <w:docPart>
      <w:docPartPr>
        <w:name w:val="E36D5365EF774C7CBF6D7C9B0C1A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58701-797E-4354-A503-D68AF97B017B}"/>
      </w:docPartPr>
      <w:docPartBody>
        <w:p w:rsidR="0024274B" w:rsidRDefault="006E2C42">
          <w:pPr>
            <w:pStyle w:val="E36D5365EF774C7CBF6D7C9B0C1A446E"/>
          </w:pPr>
          <w:r w:rsidRPr="00593D9A">
            <w:rPr>
              <w:rStyle w:val="Strong"/>
            </w:rPr>
            <w:t>10. Quality of Work</w:t>
          </w:r>
        </w:p>
      </w:docPartBody>
    </w:docPart>
    <w:docPart>
      <w:docPartPr>
        <w:name w:val="AC4A58B99F7C4AFABD45FA9F208F5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0C802-90D1-474F-A183-DBEC4B598C0E}"/>
      </w:docPartPr>
      <w:docPartBody>
        <w:p w:rsidR="0024274B" w:rsidRDefault="006E2C42">
          <w:pPr>
            <w:pStyle w:val="AC4A58B99F7C4AFABD45FA9F208F5BF9"/>
          </w:pPr>
          <w:r w:rsidRPr="00486294">
            <w:t>- Is thorough, accurate, and neat in work</w:t>
          </w:r>
        </w:p>
      </w:docPartBody>
    </w:docPart>
    <w:docPart>
      <w:docPartPr>
        <w:name w:val="894347256C6E47DDB639C4B788F22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021A1-3C8B-4331-9439-3015C82D854A}"/>
      </w:docPartPr>
      <w:docPartBody>
        <w:p w:rsidR="0024274B" w:rsidRDefault="006E2C42">
          <w:pPr>
            <w:pStyle w:val="894347256C6E47DDB639C4B788F226A4"/>
          </w:pPr>
          <w:r w:rsidRPr="00593D9A">
            <w:rPr>
              <w:rStyle w:val="Strong"/>
            </w:rPr>
            <w:t>11. Willingness to Develop Skills</w:t>
          </w:r>
        </w:p>
      </w:docPartBody>
    </w:docPart>
    <w:docPart>
      <w:docPartPr>
        <w:name w:val="86853000030842479AE5D82C496AB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C38CC-9652-46B7-9B4E-F05226B05418}"/>
      </w:docPartPr>
      <w:docPartBody>
        <w:p w:rsidR="0024274B" w:rsidRDefault="006E2C42">
          <w:pPr>
            <w:pStyle w:val="86853000030842479AE5D82C496AB24E"/>
          </w:pPr>
          <w:r w:rsidRPr="00593D9A">
            <w:rPr>
              <w:rStyle w:val="Strong"/>
            </w:rPr>
            <w:t>12. Communication Skills</w:t>
          </w:r>
        </w:p>
      </w:docPartBody>
    </w:docPart>
    <w:docPart>
      <w:docPartPr>
        <w:name w:val="C64984631CD7438484C8E13D565E5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89BED-A47B-4E2B-8973-923624F88697}"/>
      </w:docPartPr>
      <w:docPartBody>
        <w:p w:rsidR="0024274B" w:rsidRDefault="006E2C42">
          <w:pPr>
            <w:pStyle w:val="C64984631CD7438484C8E13D565E5302"/>
          </w:pPr>
          <w:r w:rsidRPr="00486294">
            <w:t>- Conveys information effectively and efficiently</w:t>
          </w:r>
        </w:p>
      </w:docPartBody>
    </w:docPart>
    <w:docPart>
      <w:docPartPr>
        <w:name w:val="3FECCD857F6D4565A27DFD7703EB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3DE18-8B51-4E67-B90A-03F8DE333245}"/>
      </w:docPartPr>
      <w:docPartBody>
        <w:p w:rsidR="0024274B" w:rsidRDefault="006E2C42">
          <w:pPr>
            <w:pStyle w:val="3FECCD857F6D4565A27DFD7703EBF2BB"/>
          </w:pPr>
          <w:r w:rsidRPr="00593D9A">
            <w:rPr>
              <w:rStyle w:val="Strong"/>
            </w:rPr>
            <w:t>13. Organizational Skills</w:t>
          </w:r>
        </w:p>
      </w:docPartBody>
    </w:docPart>
    <w:docPart>
      <w:docPartPr>
        <w:name w:val="1CD5986C0AED43F49D296D0BA68FF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536C1-1EA4-4CAE-ACC5-FB3B88FE0595}"/>
      </w:docPartPr>
      <w:docPartBody>
        <w:p w:rsidR="0024274B" w:rsidRDefault="006E2C42">
          <w:pPr>
            <w:pStyle w:val="1CD5986C0AED43F49D296D0BA68FFC10"/>
          </w:pPr>
          <w:r w:rsidRPr="00486294">
            <w:t>- Has capacity to stay on track and use time effectively</w:t>
          </w:r>
        </w:p>
      </w:docPartBody>
    </w:docPart>
    <w:docPart>
      <w:docPartPr>
        <w:name w:val="20680ABA218247FA859CE8C65F2DC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D0F29-2473-477F-A848-899918C42689}"/>
      </w:docPartPr>
      <w:docPartBody>
        <w:p w:rsidR="0024274B" w:rsidRDefault="006E2C42">
          <w:pPr>
            <w:pStyle w:val="20680ABA218247FA859CE8C65F2DCF30"/>
          </w:pPr>
          <w:r w:rsidRPr="00593D9A">
            <w:rPr>
              <w:rStyle w:val="Strong"/>
            </w:rPr>
            <w:t>14. Confidentiality</w:t>
          </w:r>
        </w:p>
      </w:docPartBody>
    </w:docPart>
    <w:docPart>
      <w:docPartPr>
        <w:name w:val="CDDE9D14F5B24A2899FC5CADF842D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84B18-8DC9-4980-8671-1080C5F31662}"/>
      </w:docPartPr>
      <w:docPartBody>
        <w:p w:rsidR="0024274B" w:rsidRDefault="006E2C42">
          <w:pPr>
            <w:pStyle w:val="CDDE9D14F5B24A2899FC5CADF842D9B0"/>
          </w:pPr>
          <w:r w:rsidRPr="00593D9A">
            <w:rPr>
              <w:rStyle w:val="Strong"/>
            </w:rPr>
            <w:t>15. Appearance/Dress Code</w:t>
          </w:r>
        </w:p>
      </w:docPartBody>
    </w:docPart>
    <w:docPart>
      <w:docPartPr>
        <w:name w:val="F17E95187AC44E74A88328388379E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A263C-D24B-4A1B-B897-EE7B15A712A6}"/>
      </w:docPartPr>
      <w:docPartBody>
        <w:p w:rsidR="0024274B" w:rsidRDefault="006E2C42">
          <w:pPr>
            <w:pStyle w:val="F17E95187AC44E74A88328388379ED40"/>
          </w:pPr>
          <w:r w:rsidRPr="00486294">
            <w:t>- Demonstrates a professional and well-kept appearance</w:t>
          </w:r>
        </w:p>
      </w:docPartBody>
    </w:docPart>
    <w:docPart>
      <w:docPartPr>
        <w:name w:val="F89BC624A0CB427AB89E07F296AC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92D6-4650-40C2-BE2B-E6AFCB04EE67}"/>
      </w:docPartPr>
      <w:docPartBody>
        <w:p w:rsidR="0024274B" w:rsidRDefault="006E2C42">
          <w:pPr>
            <w:pStyle w:val="F89BC624A0CB427AB89E07F296ACF42E"/>
          </w:pPr>
          <w:r w:rsidRPr="00593D9A">
            <w:rPr>
              <w:rStyle w:val="Strong"/>
            </w:rPr>
            <w:t>16. Appearance of Work Area</w:t>
          </w:r>
        </w:p>
      </w:docPartBody>
    </w:docPart>
    <w:docPart>
      <w:docPartPr>
        <w:name w:val="3075F7E4F26544409625BA8632A0C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2ABB-D48F-4F51-A5CC-B2FD1A826B00}"/>
      </w:docPartPr>
      <w:docPartBody>
        <w:p w:rsidR="0024274B" w:rsidRDefault="006E2C42">
          <w:pPr>
            <w:pStyle w:val="3075F7E4F26544409625BA8632A0C21C"/>
          </w:pPr>
          <w:r w:rsidRPr="00486294">
            <w:t>- Keeps work area neat and orderly</w:t>
          </w:r>
        </w:p>
      </w:docPartBody>
    </w:docPart>
    <w:docPart>
      <w:docPartPr>
        <w:name w:val="EEE29621837040B9AD81DAC9C8236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9D10-4B1E-4675-B977-8EA78FD1C354}"/>
      </w:docPartPr>
      <w:docPartBody>
        <w:p w:rsidR="0024274B" w:rsidRDefault="006E2C42">
          <w:pPr>
            <w:pStyle w:val="EEE29621837040B9AD81DAC9C8236862"/>
          </w:pPr>
          <w:r w:rsidRPr="00593D9A">
            <w:rPr>
              <w:rStyle w:val="Strong"/>
            </w:rPr>
            <w:t>17. Conflict Resolution</w:t>
          </w:r>
        </w:p>
      </w:docPartBody>
    </w:docPart>
    <w:docPart>
      <w:docPartPr>
        <w:name w:val="4B945821ABE24FE5A75A2FF2369FF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B5F35-83C7-4ED9-A373-488504A5B0B4}"/>
      </w:docPartPr>
      <w:docPartBody>
        <w:p w:rsidR="0024274B" w:rsidRDefault="006E2C42">
          <w:pPr>
            <w:pStyle w:val="4B945821ABE24FE5A75A2FF2369FF994"/>
          </w:pPr>
          <w:r w:rsidRPr="00486294">
            <w:t>- Seeks constructive approaches to resolving workplace issues</w:t>
          </w:r>
        </w:p>
      </w:docPartBody>
    </w:docPart>
    <w:docPart>
      <w:docPartPr>
        <w:name w:val="9E4135114DDD45639150B67542066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7BA7C-E0D2-41D7-8384-74BA3F89C1A3}"/>
      </w:docPartPr>
      <w:docPartBody>
        <w:p w:rsidR="0024274B" w:rsidRDefault="006E2C42">
          <w:pPr>
            <w:pStyle w:val="9E4135114DDD45639150B67542066D53"/>
          </w:pPr>
          <w:r w:rsidRPr="00593D9A">
            <w:rPr>
              <w:rStyle w:val="Strong"/>
            </w:rPr>
            <w:t>18. Safety</w:t>
          </w:r>
        </w:p>
      </w:docPartBody>
    </w:docPart>
    <w:docPart>
      <w:docPartPr>
        <w:name w:val="130E5976FCE544FE80B28A610F7E2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8A49-D9D0-46DD-AB49-84A71E8494B3}"/>
      </w:docPartPr>
      <w:docPartBody>
        <w:p w:rsidR="0024274B" w:rsidRDefault="006E2C42">
          <w:pPr>
            <w:pStyle w:val="130E5976FCE544FE80B28A610F7E298D"/>
          </w:pPr>
          <w:r w:rsidRPr="00486294">
            <w:t>- Contributes to a safe and secure environment by following established procedures</w:t>
          </w:r>
        </w:p>
      </w:docPartBody>
    </w:docPart>
    <w:docPart>
      <w:docPartPr>
        <w:name w:val="7D5B5CE5D6F447B9B34270728D7DA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FAFF8-810D-49AD-97F8-7D0D7B5021A4}"/>
      </w:docPartPr>
      <w:docPartBody>
        <w:p w:rsidR="0024274B" w:rsidRDefault="006E2C42">
          <w:pPr>
            <w:pStyle w:val="7D5B5CE5D6F447B9B34270728D7DAB9B"/>
          </w:pPr>
          <w:r>
            <w:t>3</w:t>
          </w:r>
        </w:p>
      </w:docPartBody>
    </w:docPart>
    <w:docPart>
      <w:docPartPr>
        <w:name w:val="ECF776D6C123443482D6B09487A6A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08CA2-3909-4B31-9D91-C2965D337EC6}"/>
      </w:docPartPr>
      <w:docPartBody>
        <w:p w:rsidR="0024274B" w:rsidRDefault="006E2C42">
          <w:pPr>
            <w:pStyle w:val="ECF776D6C123443482D6B09487A6A4BE"/>
          </w:pPr>
          <w:r>
            <w:t>3</w:t>
          </w:r>
        </w:p>
      </w:docPartBody>
    </w:docPart>
    <w:docPart>
      <w:docPartPr>
        <w:name w:val="22BD883D435F4BA7B7E9EF8666726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AC2EF-5901-4D33-B5CD-3463EDD3207C}"/>
      </w:docPartPr>
      <w:docPartBody>
        <w:p w:rsidR="0024274B" w:rsidRDefault="006E2C42">
          <w:pPr>
            <w:pStyle w:val="22BD883D435F4BA7B7E9EF8666726AC0"/>
          </w:pPr>
          <w:r>
            <w:t>3</w:t>
          </w:r>
        </w:p>
      </w:docPartBody>
    </w:docPart>
    <w:docPart>
      <w:docPartPr>
        <w:name w:val="1BF250FC96E9436B9122555481B6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CE21F-8F90-4CC5-A399-C15261C219BD}"/>
      </w:docPartPr>
      <w:docPartBody>
        <w:p w:rsidR="0024274B" w:rsidRDefault="006E2C42">
          <w:pPr>
            <w:pStyle w:val="1BF250FC96E9436B9122555481B69F91"/>
          </w:pPr>
          <w:r>
            <w:t>3</w:t>
          </w:r>
        </w:p>
      </w:docPartBody>
    </w:docPart>
    <w:docPart>
      <w:docPartPr>
        <w:name w:val="19A1CDD0C89F48DAA322BA56911B6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0EB7C-36A6-4B6D-8805-C801287D11AF}"/>
      </w:docPartPr>
      <w:docPartBody>
        <w:p w:rsidR="0024274B" w:rsidRDefault="006E2C42">
          <w:pPr>
            <w:pStyle w:val="19A1CDD0C89F48DAA322BA56911B6361"/>
          </w:pPr>
          <w:r>
            <w:t>3</w:t>
          </w:r>
        </w:p>
      </w:docPartBody>
    </w:docPart>
    <w:docPart>
      <w:docPartPr>
        <w:name w:val="392093BA2E194DB885DB54309454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7948D-61FE-4C32-9EE2-7B629921CD72}"/>
      </w:docPartPr>
      <w:docPartBody>
        <w:p w:rsidR="0024274B" w:rsidRDefault="006E2C42">
          <w:pPr>
            <w:pStyle w:val="392093BA2E194DB885DB54309454ABF2"/>
          </w:pPr>
          <w:r>
            <w:t>3</w:t>
          </w:r>
        </w:p>
      </w:docPartBody>
    </w:docPart>
    <w:docPart>
      <w:docPartPr>
        <w:name w:val="242145EF86F640CB94FB8002E6659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4EFB9-5CC5-4E8B-94E0-0218023B41F5}"/>
      </w:docPartPr>
      <w:docPartBody>
        <w:p w:rsidR="0024274B" w:rsidRDefault="006E2C42">
          <w:pPr>
            <w:pStyle w:val="242145EF86F640CB94FB8002E66591A7"/>
          </w:pPr>
          <w:r>
            <w:t>3</w:t>
          </w:r>
        </w:p>
      </w:docPartBody>
    </w:docPart>
    <w:docPart>
      <w:docPartPr>
        <w:name w:val="8AB77EE711B443A293AA1D3B759F8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46609-6092-4C2F-8CB1-A51B70259114}"/>
      </w:docPartPr>
      <w:docPartBody>
        <w:p w:rsidR="0024274B" w:rsidRDefault="006E2C42">
          <w:pPr>
            <w:pStyle w:val="8AB77EE711B443A293AA1D3B759F8994"/>
          </w:pPr>
          <w:r>
            <w:t>3</w:t>
          </w:r>
        </w:p>
      </w:docPartBody>
    </w:docPart>
    <w:docPart>
      <w:docPartPr>
        <w:name w:val="BBBB1334AC4D4623B940342A840D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55BD2-FCC4-408D-BE54-AED471DB5367}"/>
      </w:docPartPr>
      <w:docPartBody>
        <w:p w:rsidR="0024274B" w:rsidRDefault="006E2C42">
          <w:pPr>
            <w:pStyle w:val="BBBB1334AC4D4623B940342A840DF6BB"/>
          </w:pPr>
          <w:r>
            <w:t>3</w:t>
          </w:r>
        </w:p>
      </w:docPartBody>
    </w:docPart>
    <w:docPart>
      <w:docPartPr>
        <w:name w:val="F8FCCB1F2637483D865AF5D655346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D945-5D95-43F5-B6F1-D95D44DA440E}"/>
      </w:docPartPr>
      <w:docPartBody>
        <w:p w:rsidR="0024274B" w:rsidRDefault="006E2C42">
          <w:pPr>
            <w:pStyle w:val="F8FCCB1F2637483D865AF5D655346569"/>
          </w:pPr>
          <w:r>
            <w:t>3</w:t>
          </w:r>
        </w:p>
      </w:docPartBody>
    </w:docPart>
    <w:docPart>
      <w:docPartPr>
        <w:name w:val="8CEAAF4AB2AC45BD80D9F0D151DCC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3EE5-C68A-470C-8C56-8D6272F2B7FB}"/>
      </w:docPartPr>
      <w:docPartBody>
        <w:p w:rsidR="0024274B" w:rsidRDefault="006E2C42">
          <w:pPr>
            <w:pStyle w:val="8CEAAF4AB2AC45BD80D9F0D151DCCFED"/>
          </w:pPr>
          <w:r>
            <w:t>3</w:t>
          </w:r>
        </w:p>
      </w:docPartBody>
    </w:docPart>
    <w:docPart>
      <w:docPartPr>
        <w:name w:val="3DD43274EFCE4919949243AB8D930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83961-C5AC-4425-BAA6-99F881C7F655}"/>
      </w:docPartPr>
      <w:docPartBody>
        <w:p w:rsidR="0024274B" w:rsidRDefault="006E2C42">
          <w:pPr>
            <w:pStyle w:val="3DD43274EFCE4919949243AB8D930D78"/>
          </w:pPr>
          <w:r>
            <w:t>3</w:t>
          </w:r>
        </w:p>
      </w:docPartBody>
    </w:docPart>
    <w:docPart>
      <w:docPartPr>
        <w:name w:val="933C1C55217344168388F4A5C7265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B761-7755-40FA-B236-CA81AD583AB2}"/>
      </w:docPartPr>
      <w:docPartBody>
        <w:p w:rsidR="0024274B" w:rsidRDefault="006E2C42">
          <w:pPr>
            <w:pStyle w:val="933C1C55217344168388F4A5C7265FB4"/>
          </w:pPr>
          <w:r>
            <w:t>3</w:t>
          </w:r>
        </w:p>
      </w:docPartBody>
    </w:docPart>
    <w:docPart>
      <w:docPartPr>
        <w:name w:val="2D1828B98F4442BE9F289A8DEEBE2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17219-08DA-42EE-8425-C942DED8CFE9}"/>
      </w:docPartPr>
      <w:docPartBody>
        <w:p w:rsidR="0024274B" w:rsidRDefault="006E2C42">
          <w:pPr>
            <w:pStyle w:val="2D1828B98F4442BE9F289A8DEEBE206C"/>
          </w:pPr>
          <w:r>
            <w:t>3</w:t>
          </w:r>
        </w:p>
      </w:docPartBody>
    </w:docPart>
    <w:docPart>
      <w:docPartPr>
        <w:name w:val="F94BFC943C7F4E7FA82BC375188A2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2D5C6-ED65-4866-AB4B-519A6CFA39E4}"/>
      </w:docPartPr>
      <w:docPartBody>
        <w:p w:rsidR="0024274B" w:rsidRDefault="006E2C42">
          <w:pPr>
            <w:pStyle w:val="F94BFC943C7F4E7FA82BC375188A2F78"/>
          </w:pPr>
          <w:r>
            <w:t>3</w:t>
          </w:r>
        </w:p>
      </w:docPartBody>
    </w:docPart>
    <w:docPart>
      <w:docPartPr>
        <w:name w:val="E4B95E51C2674F52B732A2529D842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D8413-E4A6-4C41-BA65-AEBA59B5BA5B}"/>
      </w:docPartPr>
      <w:docPartBody>
        <w:p w:rsidR="0024274B" w:rsidRDefault="006E2C42">
          <w:pPr>
            <w:pStyle w:val="E4B95E51C2674F52B732A2529D842C51"/>
          </w:pPr>
          <w:r>
            <w:t>3</w:t>
          </w:r>
        </w:p>
      </w:docPartBody>
    </w:docPart>
    <w:docPart>
      <w:docPartPr>
        <w:name w:val="97CBE38701F54E59BA57757CD3CB1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28C0-A13C-409F-B4DE-D06BC6C5A3E1}"/>
      </w:docPartPr>
      <w:docPartBody>
        <w:p w:rsidR="0024274B" w:rsidRDefault="006E2C42">
          <w:pPr>
            <w:pStyle w:val="97CBE38701F54E59BA57757CD3CB1F5F"/>
          </w:pPr>
          <w:r>
            <w:t>3</w:t>
          </w:r>
        </w:p>
      </w:docPartBody>
    </w:docPart>
    <w:docPart>
      <w:docPartPr>
        <w:name w:val="36F14CB0B3E446BDA129D501EC91C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AC24D-28D4-4D0B-8986-B37F41D48A02}"/>
      </w:docPartPr>
      <w:docPartBody>
        <w:p w:rsidR="0024274B" w:rsidRDefault="006E2C42">
          <w:pPr>
            <w:pStyle w:val="36F14CB0B3E446BDA129D501EC91CD14"/>
          </w:pPr>
          <w:r>
            <w:t>3</w:t>
          </w:r>
        </w:p>
      </w:docPartBody>
    </w:docPart>
    <w:docPart>
      <w:docPartPr>
        <w:name w:val="320FC97CFDEC4081A0A08D3CA4C5C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BF02F-0FCF-4FD6-A62E-92704DDD2CE9}"/>
      </w:docPartPr>
      <w:docPartBody>
        <w:p w:rsidR="0024274B" w:rsidRDefault="006E2C42">
          <w:pPr>
            <w:pStyle w:val="320FC97CFDEC4081A0A08D3CA4C5CF0F"/>
          </w:pPr>
          <w:r w:rsidRPr="00486294">
            <w:t>2</w:t>
          </w:r>
        </w:p>
      </w:docPartBody>
    </w:docPart>
    <w:docPart>
      <w:docPartPr>
        <w:name w:val="987191C1B58645358948E487A6EED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89FD7-607D-4665-9A5D-FB140DC7AA33}"/>
      </w:docPartPr>
      <w:docPartBody>
        <w:p w:rsidR="0024274B" w:rsidRDefault="006E2C42">
          <w:pPr>
            <w:pStyle w:val="987191C1B58645358948E487A6EEDC74"/>
          </w:pPr>
          <w:r w:rsidRPr="00486294">
            <w:t>2</w:t>
          </w:r>
        </w:p>
      </w:docPartBody>
    </w:docPart>
    <w:docPart>
      <w:docPartPr>
        <w:name w:val="8734CDAB4D6647569197C904C8792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49B45-A5C4-4D74-B5C9-E5EB184F8AC3}"/>
      </w:docPartPr>
      <w:docPartBody>
        <w:p w:rsidR="0024274B" w:rsidRDefault="006E2C42">
          <w:pPr>
            <w:pStyle w:val="8734CDAB4D6647569197C904C8792DE6"/>
          </w:pPr>
          <w:r w:rsidRPr="00486294">
            <w:t>2</w:t>
          </w:r>
        </w:p>
      </w:docPartBody>
    </w:docPart>
    <w:docPart>
      <w:docPartPr>
        <w:name w:val="D1AAFB0771454D619AC70517B0004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3EE5A-50E6-498D-B5A9-801F576AB465}"/>
      </w:docPartPr>
      <w:docPartBody>
        <w:p w:rsidR="0024274B" w:rsidRDefault="006E2C42">
          <w:pPr>
            <w:pStyle w:val="D1AAFB0771454D619AC70517B000407A"/>
          </w:pPr>
          <w:r w:rsidRPr="00486294">
            <w:t>2</w:t>
          </w:r>
        </w:p>
      </w:docPartBody>
    </w:docPart>
    <w:docPart>
      <w:docPartPr>
        <w:name w:val="E9BB90787592432EAAAFA47DDA40D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ED02B-240C-43D6-B0AF-A09424ED3C8B}"/>
      </w:docPartPr>
      <w:docPartBody>
        <w:p w:rsidR="0024274B" w:rsidRDefault="006E2C42">
          <w:pPr>
            <w:pStyle w:val="E9BB90787592432EAAAFA47DDA40D1AC"/>
          </w:pPr>
          <w:r w:rsidRPr="00486294">
            <w:t>2</w:t>
          </w:r>
        </w:p>
      </w:docPartBody>
    </w:docPart>
    <w:docPart>
      <w:docPartPr>
        <w:name w:val="977D05C8E9114F759E64863444E34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ED3BD-D32B-4819-A1D9-67360223372D}"/>
      </w:docPartPr>
      <w:docPartBody>
        <w:p w:rsidR="0024274B" w:rsidRDefault="006E2C42">
          <w:pPr>
            <w:pStyle w:val="977D05C8E9114F759E64863444E3494D"/>
          </w:pPr>
          <w:r w:rsidRPr="00486294">
            <w:t>2</w:t>
          </w:r>
        </w:p>
      </w:docPartBody>
    </w:docPart>
    <w:docPart>
      <w:docPartPr>
        <w:name w:val="6FDF6BE7A22447F088F594304115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EB621-627B-43CD-8937-4E78BE242FF1}"/>
      </w:docPartPr>
      <w:docPartBody>
        <w:p w:rsidR="0024274B" w:rsidRDefault="006E2C42">
          <w:pPr>
            <w:pStyle w:val="6FDF6BE7A22447F088F59430411509CD"/>
          </w:pPr>
          <w:r w:rsidRPr="00486294">
            <w:t>2</w:t>
          </w:r>
        </w:p>
      </w:docPartBody>
    </w:docPart>
    <w:docPart>
      <w:docPartPr>
        <w:name w:val="0F5C491BE7A04818A62A5D941822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9ED1D-603A-4BF7-AB8F-2610BA9E511B}"/>
      </w:docPartPr>
      <w:docPartBody>
        <w:p w:rsidR="0024274B" w:rsidRDefault="006E2C42">
          <w:pPr>
            <w:pStyle w:val="0F5C491BE7A04818A62A5D9418225F82"/>
          </w:pPr>
          <w:r w:rsidRPr="00486294">
            <w:t>2</w:t>
          </w:r>
        </w:p>
      </w:docPartBody>
    </w:docPart>
    <w:docPart>
      <w:docPartPr>
        <w:name w:val="D4346AE85F6A4D3AB7ABA9351F6C7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0E7B-E448-4164-98AB-A499BBAEC2F8}"/>
      </w:docPartPr>
      <w:docPartBody>
        <w:p w:rsidR="0024274B" w:rsidRDefault="006E2C42">
          <w:pPr>
            <w:pStyle w:val="D4346AE85F6A4D3AB7ABA9351F6C76C8"/>
          </w:pPr>
          <w:r w:rsidRPr="00486294">
            <w:t>2</w:t>
          </w:r>
        </w:p>
      </w:docPartBody>
    </w:docPart>
    <w:docPart>
      <w:docPartPr>
        <w:name w:val="43A8423473B34139A83BDF2C0E87E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6409-F3D9-485C-8BC9-C64B4335AD14}"/>
      </w:docPartPr>
      <w:docPartBody>
        <w:p w:rsidR="0024274B" w:rsidRDefault="006E2C42">
          <w:pPr>
            <w:pStyle w:val="43A8423473B34139A83BDF2C0E87E7FF"/>
          </w:pPr>
          <w:r w:rsidRPr="00486294">
            <w:t>2</w:t>
          </w:r>
        </w:p>
      </w:docPartBody>
    </w:docPart>
    <w:docPart>
      <w:docPartPr>
        <w:name w:val="8B9D066E4EED4BC496BDD136A3A33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6C457-9D32-4158-8DC1-14A7AFDF8D3B}"/>
      </w:docPartPr>
      <w:docPartBody>
        <w:p w:rsidR="0024274B" w:rsidRDefault="006E2C42">
          <w:pPr>
            <w:pStyle w:val="8B9D066E4EED4BC496BDD136A3A3336F"/>
          </w:pPr>
          <w:r w:rsidRPr="00486294">
            <w:t>2</w:t>
          </w:r>
        </w:p>
      </w:docPartBody>
    </w:docPart>
    <w:docPart>
      <w:docPartPr>
        <w:name w:val="3785D4F716E64A59BB55B2F340E76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3F84E-35DE-4AC4-8379-D73AB7B38A38}"/>
      </w:docPartPr>
      <w:docPartBody>
        <w:p w:rsidR="0024274B" w:rsidRDefault="006E2C42">
          <w:pPr>
            <w:pStyle w:val="3785D4F716E64A59BB55B2F340E76F95"/>
          </w:pPr>
          <w:r w:rsidRPr="00486294">
            <w:t>2</w:t>
          </w:r>
        </w:p>
      </w:docPartBody>
    </w:docPart>
    <w:docPart>
      <w:docPartPr>
        <w:name w:val="B4D6FB4FBDA14B5AA064D75DE0D69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BC5D2-E6E8-4EDE-BB02-A38085997D1D}"/>
      </w:docPartPr>
      <w:docPartBody>
        <w:p w:rsidR="0024274B" w:rsidRDefault="006E2C42">
          <w:pPr>
            <w:pStyle w:val="B4D6FB4FBDA14B5AA064D75DE0D69FE4"/>
          </w:pPr>
          <w:r w:rsidRPr="00486294">
            <w:t>2</w:t>
          </w:r>
        </w:p>
      </w:docPartBody>
    </w:docPart>
    <w:docPart>
      <w:docPartPr>
        <w:name w:val="A64B8F9AFFA346698241FB19176BC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81419-1934-4E85-BA53-34FF4DCECCEC}"/>
      </w:docPartPr>
      <w:docPartBody>
        <w:p w:rsidR="0024274B" w:rsidRDefault="006E2C42">
          <w:pPr>
            <w:pStyle w:val="A64B8F9AFFA346698241FB19176BC0F4"/>
          </w:pPr>
          <w:r w:rsidRPr="00486294">
            <w:t>2</w:t>
          </w:r>
        </w:p>
      </w:docPartBody>
    </w:docPart>
    <w:docPart>
      <w:docPartPr>
        <w:name w:val="53A6B8AB018A4129B672114191C81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5525E-719A-4BDB-A4D1-53EF333D60FC}"/>
      </w:docPartPr>
      <w:docPartBody>
        <w:p w:rsidR="0024274B" w:rsidRDefault="006E2C42">
          <w:pPr>
            <w:pStyle w:val="53A6B8AB018A4129B672114191C81FC1"/>
          </w:pPr>
          <w:r w:rsidRPr="00486294">
            <w:t>2</w:t>
          </w:r>
        </w:p>
      </w:docPartBody>
    </w:docPart>
    <w:docPart>
      <w:docPartPr>
        <w:name w:val="B0DEA02198DF48BCB5954C615663D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B466A-C656-4F4B-970C-4563A65CDC98}"/>
      </w:docPartPr>
      <w:docPartBody>
        <w:p w:rsidR="0024274B" w:rsidRDefault="006E2C42">
          <w:pPr>
            <w:pStyle w:val="B0DEA02198DF48BCB5954C615663D1EA"/>
          </w:pPr>
          <w:r w:rsidRPr="00486294">
            <w:t>2</w:t>
          </w:r>
        </w:p>
      </w:docPartBody>
    </w:docPart>
    <w:docPart>
      <w:docPartPr>
        <w:name w:val="E304B43F97DD4564A901BFFE4078B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57B7E-91DD-4EEE-9AAF-BB0558710FC9}"/>
      </w:docPartPr>
      <w:docPartBody>
        <w:p w:rsidR="0024274B" w:rsidRDefault="006E2C42">
          <w:pPr>
            <w:pStyle w:val="E304B43F97DD4564A901BFFE4078BD43"/>
          </w:pPr>
          <w:r w:rsidRPr="00486294">
            <w:t>2</w:t>
          </w:r>
        </w:p>
      </w:docPartBody>
    </w:docPart>
    <w:docPart>
      <w:docPartPr>
        <w:name w:val="6BB16247755E40BB8281DF3E2F6AD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B728-E214-4781-8A0C-331A57CF187F}"/>
      </w:docPartPr>
      <w:docPartBody>
        <w:p w:rsidR="0024274B" w:rsidRDefault="006E2C42">
          <w:pPr>
            <w:pStyle w:val="6BB16247755E40BB8281DF3E2F6ADB7B"/>
          </w:pPr>
          <w:r w:rsidRPr="00486294">
            <w:t>2</w:t>
          </w:r>
        </w:p>
      </w:docPartBody>
    </w:docPart>
    <w:docPart>
      <w:docPartPr>
        <w:name w:val="ED650EEE28784A43AB9BE5A5CAB71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D6F8C-D44D-440A-9FAA-E366F0AD3D07}"/>
      </w:docPartPr>
      <w:docPartBody>
        <w:p w:rsidR="0024274B" w:rsidRDefault="006E2C42">
          <w:pPr>
            <w:pStyle w:val="ED650EEE28784A43AB9BE5A5CAB71225"/>
          </w:pPr>
          <w:r w:rsidRPr="00486294">
            <w:t>1</w:t>
          </w:r>
        </w:p>
      </w:docPartBody>
    </w:docPart>
    <w:docPart>
      <w:docPartPr>
        <w:name w:val="429127B3A02042A897377A09E14A4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4D984-C4A7-4A08-93E1-2CDE679433D8}"/>
      </w:docPartPr>
      <w:docPartBody>
        <w:p w:rsidR="0024274B" w:rsidRDefault="006E2C42">
          <w:pPr>
            <w:pStyle w:val="429127B3A02042A897377A09E14A4C6D"/>
          </w:pPr>
          <w:r w:rsidRPr="00486294">
            <w:t>1</w:t>
          </w:r>
        </w:p>
      </w:docPartBody>
    </w:docPart>
    <w:docPart>
      <w:docPartPr>
        <w:name w:val="F57FD30F030449E8BF0B84986888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952E5-1592-4BFB-BC92-9F2AAB48241B}"/>
      </w:docPartPr>
      <w:docPartBody>
        <w:p w:rsidR="0024274B" w:rsidRDefault="006E2C42">
          <w:pPr>
            <w:pStyle w:val="F57FD30F030449E8BF0B849868880DCD"/>
          </w:pPr>
          <w:r w:rsidRPr="00486294">
            <w:t>1</w:t>
          </w:r>
        </w:p>
      </w:docPartBody>
    </w:docPart>
    <w:docPart>
      <w:docPartPr>
        <w:name w:val="1AFE53B7C6824CFCA746EAD8F685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D9601-72E0-44E5-8CFA-C5647C511355}"/>
      </w:docPartPr>
      <w:docPartBody>
        <w:p w:rsidR="0024274B" w:rsidRDefault="006E2C42">
          <w:pPr>
            <w:pStyle w:val="1AFE53B7C6824CFCA746EAD8F68532EB"/>
          </w:pPr>
          <w:r w:rsidRPr="00486294">
            <w:t>1</w:t>
          </w:r>
        </w:p>
      </w:docPartBody>
    </w:docPart>
    <w:docPart>
      <w:docPartPr>
        <w:name w:val="2DCC0802188B433C8162BCDBE23DC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1AEFB-B7BA-484C-B7CB-6422EBDA8DB5}"/>
      </w:docPartPr>
      <w:docPartBody>
        <w:p w:rsidR="0024274B" w:rsidRDefault="006E2C42">
          <w:pPr>
            <w:pStyle w:val="2DCC0802188B433C8162BCDBE23DC7C5"/>
          </w:pPr>
          <w:r w:rsidRPr="00486294">
            <w:t>1</w:t>
          </w:r>
        </w:p>
      </w:docPartBody>
    </w:docPart>
    <w:docPart>
      <w:docPartPr>
        <w:name w:val="883DC56E1CAB4BF28577AB10B1E04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0303-7D7D-4A9A-A84F-E92C9686C81C}"/>
      </w:docPartPr>
      <w:docPartBody>
        <w:p w:rsidR="0024274B" w:rsidRDefault="006E2C42">
          <w:pPr>
            <w:pStyle w:val="883DC56E1CAB4BF28577AB10B1E04E16"/>
          </w:pPr>
          <w:r w:rsidRPr="00486294">
            <w:t>1</w:t>
          </w:r>
        </w:p>
      </w:docPartBody>
    </w:docPart>
    <w:docPart>
      <w:docPartPr>
        <w:name w:val="A18659B68FBB4443AA29F713B7F65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8ECF0-12BB-40FC-812E-23435711B2DE}"/>
      </w:docPartPr>
      <w:docPartBody>
        <w:p w:rsidR="0024274B" w:rsidRDefault="006E2C42">
          <w:pPr>
            <w:pStyle w:val="A18659B68FBB4443AA29F713B7F65D2D"/>
          </w:pPr>
          <w:r w:rsidRPr="00486294">
            <w:t>1</w:t>
          </w:r>
        </w:p>
      </w:docPartBody>
    </w:docPart>
    <w:docPart>
      <w:docPartPr>
        <w:name w:val="2ABA892C6F064EFD844BCE5FDEE21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72CE9-0295-4D68-8FB0-02208FC5AD98}"/>
      </w:docPartPr>
      <w:docPartBody>
        <w:p w:rsidR="0024274B" w:rsidRDefault="006E2C42">
          <w:pPr>
            <w:pStyle w:val="2ABA892C6F064EFD844BCE5FDEE21C6D"/>
          </w:pPr>
          <w:r w:rsidRPr="00486294">
            <w:t>1</w:t>
          </w:r>
        </w:p>
      </w:docPartBody>
    </w:docPart>
    <w:docPart>
      <w:docPartPr>
        <w:name w:val="2CA5A22C8EFD4D87A7D5D9CA461F8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C3EE5-B83B-40F9-957F-C373D218084D}"/>
      </w:docPartPr>
      <w:docPartBody>
        <w:p w:rsidR="0024274B" w:rsidRDefault="006E2C42">
          <w:pPr>
            <w:pStyle w:val="2CA5A22C8EFD4D87A7D5D9CA461F8480"/>
          </w:pPr>
          <w:r w:rsidRPr="00486294">
            <w:t>1</w:t>
          </w:r>
        </w:p>
      </w:docPartBody>
    </w:docPart>
    <w:docPart>
      <w:docPartPr>
        <w:name w:val="7424108FF5FA4502BF6A32480DF3B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CD643-EFF5-409C-B213-1A3448A575BE}"/>
      </w:docPartPr>
      <w:docPartBody>
        <w:p w:rsidR="0024274B" w:rsidRDefault="006E2C42">
          <w:pPr>
            <w:pStyle w:val="7424108FF5FA4502BF6A32480DF3BC0A"/>
          </w:pPr>
          <w:r w:rsidRPr="00486294">
            <w:t>1</w:t>
          </w:r>
        </w:p>
      </w:docPartBody>
    </w:docPart>
    <w:docPart>
      <w:docPartPr>
        <w:name w:val="4977D9005CAB4E76AD2808A950367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B66C5-FE56-4D54-BAE4-7576C5ED9E75}"/>
      </w:docPartPr>
      <w:docPartBody>
        <w:p w:rsidR="0024274B" w:rsidRDefault="006E2C42">
          <w:pPr>
            <w:pStyle w:val="4977D9005CAB4E76AD2808A95036723B"/>
          </w:pPr>
          <w:r w:rsidRPr="00486294">
            <w:t>1</w:t>
          </w:r>
        </w:p>
      </w:docPartBody>
    </w:docPart>
    <w:docPart>
      <w:docPartPr>
        <w:name w:val="285FC2AE38CD467B819313F91FD25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09CB-389A-4A15-966D-E97788BDF0BB}"/>
      </w:docPartPr>
      <w:docPartBody>
        <w:p w:rsidR="0024274B" w:rsidRDefault="006E2C42">
          <w:pPr>
            <w:pStyle w:val="285FC2AE38CD467B819313F91FD25474"/>
          </w:pPr>
          <w:r w:rsidRPr="00486294">
            <w:t>1</w:t>
          </w:r>
        </w:p>
      </w:docPartBody>
    </w:docPart>
    <w:docPart>
      <w:docPartPr>
        <w:name w:val="3BD75A4E54414D30B4C424031F4CD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8BD0F-66CB-4943-A2D7-771C5ACA3025}"/>
      </w:docPartPr>
      <w:docPartBody>
        <w:p w:rsidR="0024274B" w:rsidRDefault="006E2C42">
          <w:pPr>
            <w:pStyle w:val="3BD75A4E54414D30B4C424031F4CD4E9"/>
          </w:pPr>
          <w:r w:rsidRPr="00486294">
            <w:t>1</w:t>
          </w:r>
        </w:p>
      </w:docPartBody>
    </w:docPart>
    <w:docPart>
      <w:docPartPr>
        <w:name w:val="36BE6D0224944EF992007BD088B01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5755A-663F-455E-A624-7DFDC23B1AB1}"/>
      </w:docPartPr>
      <w:docPartBody>
        <w:p w:rsidR="0024274B" w:rsidRDefault="006E2C42">
          <w:pPr>
            <w:pStyle w:val="36BE6D0224944EF992007BD088B01276"/>
          </w:pPr>
          <w:r w:rsidRPr="00486294">
            <w:t>1</w:t>
          </w:r>
        </w:p>
      </w:docPartBody>
    </w:docPart>
    <w:docPart>
      <w:docPartPr>
        <w:name w:val="1AAFA3F139344394891B0EC652C03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05F12-5795-402B-8D06-B7782EDEB71D}"/>
      </w:docPartPr>
      <w:docPartBody>
        <w:p w:rsidR="0024274B" w:rsidRDefault="006E2C42">
          <w:pPr>
            <w:pStyle w:val="1AAFA3F139344394891B0EC652C03A00"/>
          </w:pPr>
          <w:r w:rsidRPr="00486294">
            <w:t>1</w:t>
          </w:r>
        </w:p>
      </w:docPartBody>
    </w:docPart>
    <w:docPart>
      <w:docPartPr>
        <w:name w:val="DEC1F9AE78914289A7091F1249743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67504-50B2-4679-8BF7-1006DC21EFBA}"/>
      </w:docPartPr>
      <w:docPartBody>
        <w:p w:rsidR="0024274B" w:rsidRDefault="006E2C42">
          <w:pPr>
            <w:pStyle w:val="DEC1F9AE78914289A7091F124974385A"/>
          </w:pPr>
          <w:r w:rsidRPr="00486294">
            <w:t>1</w:t>
          </w:r>
        </w:p>
      </w:docPartBody>
    </w:docPart>
    <w:docPart>
      <w:docPartPr>
        <w:name w:val="27BA3D9B4CE3431C9CCEE47E4889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AF15-7B61-413B-AF30-81BE9D66D1AD}"/>
      </w:docPartPr>
      <w:docPartBody>
        <w:p w:rsidR="0024274B" w:rsidRDefault="006E2C42">
          <w:pPr>
            <w:pStyle w:val="27BA3D9B4CE3431C9CCEE47E4889359E"/>
          </w:pPr>
          <w:r w:rsidRPr="00486294">
            <w:t>1</w:t>
          </w:r>
        </w:p>
      </w:docPartBody>
    </w:docPart>
    <w:docPart>
      <w:docPartPr>
        <w:name w:val="E630F30EB4C448BC91F0B8B13732F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EF321-A766-4BB2-9BC4-C04705FBA84E}"/>
      </w:docPartPr>
      <w:docPartBody>
        <w:p w:rsidR="0024274B" w:rsidRDefault="006E2C42">
          <w:pPr>
            <w:pStyle w:val="E630F30EB4C448BC91F0B8B13732F3B2"/>
          </w:pPr>
          <w:r w:rsidRPr="00486294">
            <w:t>1</w:t>
          </w:r>
        </w:p>
      </w:docPartBody>
    </w:docPart>
    <w:docPart>
      <w:docPartPr>
        <w:name w:val="80916BFE21A544FF98EEB85013C6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7B7C-8F56-493F-8E17-BBDD95001E14}"/>
      </w:docPartPr>
      <w:docPartBody>
        <w:p w:rsidR="0024274B" w:rsidRDefault="006E2C42">
          <w:pPr>
            <w:pStyle w:val="80916BFE21A544FF98EEB85013C62EB4"/>
          </w:pPr>
          <w:r w:rsidRPr="00C14F77">
            <w:t>Employee</w:t>
          </w:r>
          <w:r>
            <w:t xml:space="preserve"> Evaluation &amp; Wage Review</w:t>
          </w:r>
        </w:p>
      </w:docPartBody>
    </w:docPart>
    <w:docPart>
      <w:docPartPr>
        <w:name w:val="2BD2AD6E94F5486B99BE109B19A64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C36D0-3715-46F7-86D6-96FA1FAA1158}"/>
      </w:docPartPr>
      <w:docPartBody>
        <w:p w:rsidR="0024274B" w:rsidRDefault="006E2C42">
          <w:pPr>
            <w:pStyle w:val="2BD2AD6E94F5486B99BE109B19A644F5"/>
          </w:pPr>
          <w:r w:rsidRPr="0061415D">
            <w:rPr>
              <w:rStyle w:val="Strong"/>
            </w:rPr>
            <w:t>22. Inventory</w:t>
          </w:r>
        </w:p>
      </w:docPartBody>
    </w:docPart>
    <w:docPart>
      <w:docPartPr>
        <w:name w:val="73ACF2BC46E74E02A6D01D75C7F13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0C963-A19C-4712-9113-0333E252E5BC}"/>
      </w:docPartPr>
      <w:docPartBody>
        <w:p w:rsidR="0024274B" w:rsidRDefault="006E2C42">
          <w:pPr>
            <w:pStyle w:val="73ACF2BC46E74E02A6D01D75C7F137A7"/>
          </w:pPr>
          <w:r w:rsidRPr="0043600D">
            <w:t>- Has ability to keep a well-recorded stock of items used and needed</w:t>
          </w:r>
        </w:p>
      </w:docPartBody>
    </w:docPart>
    <w:docPart>
      <w:docPartPr>
        <w:name w:val="F7978ED129FF43758E07D4F73CFB4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6580-0141-4B57-BD19-906256490D9D}"/>
      </w:docPartPr>
      <w:docPartBody>
        <w:p w:rsidR="0024274B" w:rsidRDefault="006E2C42">
          <w:pPr>
            <w:pStyle w:val="F7978ED129FF43758E07D4F73CFB48A6"/>
          </w:pPr>
          <w:r w:rsidRPr="0061415D">
            <w:rPr>
              <w:rStyle w:val="Strong"/>
            </w:rPr>
            <w:t>23. Availability</w:t>
          </w:r>
        </w:p>
      </w:docPartBody>
    </w:docPart>
    <w:docPart>
      <w:docPartPr>
        <w:name w:val="C1E2C9777275441496530CDC5364A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6A51-D882-4087-BF94-DDF1260BE713}"/>
      </w:docPartPr>
      <w:docPartBody>
        <w:p w:rsidR="0024274B" w:rsidRDefault="006E2C42">
          <w:pPr>
            <w:pStyle w:val="C1E2C9777275441496530CDC5364A60C"/>
          </w:pPr>
          <w:r>
            <w:t>3</w:t>
          </w:r>
        </w:p>
      </w:docPartBody>
    </w:docPart>
    <w:docPart>
      <w:docPartPr>
        <w:name w:val="96C944E728ED44B29E1CA9EC39118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7EDEE-4CAB-4308-A51D-58F16AB22C24}"/>
      </w:docPartPr>
      <w:docPartBody>
        <w:p w:rsidR="0024274B" w:rsidRDefault="006E2C42">
          <w:pPr>
            <w:pStyle w:val="96C944E728ED44B29E1CA9EC39118712"/>
          </w:pPr>
          <w:r>
            <w:t>3</w:t>
          </w:r>
        </w:p>
      </w:docPartBody>
    </w:docPart>
    <w:docPart>
      <w:docPartPr>
        <w:name w:val="981F1C43522849059F8C7D42A0567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2D6B4-BF12-4CC8-ADF9-D8FF0797422F}"/>
      </w:docPartPr>
      <w:docPartBody>
        <w:p w:rsidR="0024274B" w:rsidRDefault="006E2C42">
          <w:pPr>
            <w:pStyle w:val="981F1C43522849059F8C7D42A0567334"/>
          </w:pPr>
          <w:r w:rsidRPr="00486294">
            <w:t>2</w:t>
          </w:r>
        </w:p>
      </w:docPartBody>
    </w:docPart>
    <w:docPart>
      <w:docPartPr>
        <w:name w:val="A1AA865801304049A9FACCE7571A8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CD2DA-FE8E-4F7C-B306-1FCAACB6CFF5}"/>
      </w:docPartPr>
      <w:docPartBody>
        <w:p w:rsidR="0024274B" w:rsidRDefault="006E2C42">
          <w:pPr>
            <w:pStyle w:val="A1AA865801304049A9FACCE7571A8F3C"/>
          </w:pPr>
          <w:r w:rsidRPr="00486294">
            <w:t>2</w:t>
          </w:r>
        </w:p>
      </w:docPartBody>
    </w:docPart>
    <w:docPart>
      <w:docPartPr>
        <w:name w:val="18DDF2B08E5D4779A250AE8CDFB7D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2A02B-676A-45C6-A114-5F440329DC00}"/>
      </w:docPartPr>
      <w:docPartBody>
        <w:p w:rsidR="0024274B" w:rsidRDefault="006E2C42">
          <w:pPr>
            <w:pStyle w:val="18DDF2B08E5D4779A250AE8CDFB7D91D"/>
          </w:pPr>
          <w:r w:rsidRPr="00486294">
            <w:t>1</w:t>
          </w:r>
        </w:p>
      </w:docPartBody>
    </w:docPart>
    <w:docPart>
      <w:docPartPr>
        <w:name w:val="956935D22FD2442EBAE8FB2E6AB37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CBD2B-1708-4D4B-B5BD-89ECFE50863D}"/>
      </w:docPartPr>
      <w:docPartBody>
        <w:p w:rsidR="0024274B" w:rsidRDefault="006E2C42">
          <w:pPr>
            <w:pStyle w:val="956935D22FD2442EBAE8FB2E6AB37370"/>
          </w:pPr>
          <w:r w:rsidRPr="00486294">
            <w:t>1</w:t>
          </w:r>
        </w:p>
      </w:docPartBody>
    </w:docPart>
    <w:docPart>
      <w:docPartPr>
        <w:name w:val="BBAE57FD612A425BB8380E4FCE988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31CB-21DC-4BB2-87FB-EEB3484ED64F}"/>
      </w:docPartPr>
      <w:docPartBody>
        <w:p w:rsidR="0024274B" w:rsidRDefault="006E2C42" w:rsidP="006E2C42">
          <w:pPr>
            <w:pStyle w:val="BBAE57FD612A425BB8380E4FCE98823F"/>
          </w:pPr>
          <w:r w:rsidRPr="00A62711">
            <w:t>Employee's Comments</w:t>
          </w:r>
        </w:p>
      </w:docPartBody>
    </w:docPart>
    <w:docPart>
      <w:docPartPr>
        <w:name w:val="0DE860E53D9A493295E07416C5728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06094-D89A-4EDC-A1BD-F3E8E6A28CBE}"/>
      </w:docPartPr>
      <w:docPartBody>
        <w:p w:rsidR="0024274B" w:rsidRDefault="006E2C42" w:rsidP="006E2C42">
          <w:pPr>
            <w:pStyle w:val="0DE860E53D9A493295E07416C5728118"/>
          </w:pPr>
          <w:r>
            <w:t>SALARY REVIEW</w:t>
          </w:r>
        </w:p>
      </w:docPartBody>
    </w:docPart>
    <w:docPart>
      <w:docPartPr>
        <w:name w:val="68703E04F5204422BF4C4A64046B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2B5F5-C6A5-45B7-81BA-EE99FE68E530}"/>
      </w:docPartPr>
      <w:docPartBody>
        <w:p w:rsidR="0024274B" w:rsidRDefault="006E2C42" w:rsidP="006E2C42">
          <w:pPr>
            <w:pStyle w:val="68703E04F5204422BF4C4A64046B6D44"/>
          </w:pPr>
          <w:r w:rsidRPr="00032BE2">
            <w:t>Current Wage per Hour</w:t>
          </w:r>
        </w:p>
      </w:docPartBody>
    </w:docPart>
    <w:docPart>
      <w:docPartPr>
        <w:name w:val="4356CFE071164CA58CA5E38D7571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A7CBD-5D14-4D76-B09B-681219294E3E}"/>
      </w:docPartPr>
      <w:docPartBody>
        <w:p w:rsidR="0024274B" w:rsidRDefault="006E2C42" w:rsidP="006E2C42">
          <w:pPr>
            <w:pStyle w:val="4356CFE071164CA58CA5E38D757145E0"/>
          </w:pPr>
          <w:r w:rsidRPr="00032BE2">
            <w:t>New Wage Per Hour</w:t>
          </w:r>
        </w:p>
      </w:docPartBody>
    </w:docPart>
    <w:docPart>
      <w:docPartPr>
        <w:name w:val="8C228C034F434F95BF241A911D4A0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A084C-481D-451B-A9D2-63411E4BE344}"/>
      </w:docPartPr>
      <w:docPartBody>
        <w:p w:rsidR="0024274B" w:rsidRDefault="006E2C42" w:rsidP="006E2C42">
          <w:pPr>
            <w:pStyle w:val="8C228C034F434F95BF241A911D4A04F7"/>
          </w:pPr>
          <w:r w:rsidRPr="00032BE2">
            <w:t>Date</w:t>
          </w:r>
        </w:p>
      </w:docPartBody>
    </w:docPart>
    <w:docPart>
      <w:docPartPr>
        <w:name w:val="28C8990983034A1EA44ABD51E77A7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A4106-4AC3-4119-A8E4-DECCC02E7E2E}"/>
      </w:docPartPr>
      <w:docPartBody>
        <w:p w:rsidR="0024274B" w:rsidRDefault="006E2C42" w:rsidP="006E2C42">
          <w:pPr>
            <w:pStyle w:val="28C8990983034A1EA44ABD51E77A7A63"/>
          </w:pPr>
          <w:r w:rsidRPr="00032BE2">
            <w:t>Employe</w:t>
          </w:r>
          <w:r>
            <w:t>e</w:t>
          </w:r>
          <w:r w:rsidRPr="00032BE2">
            <w:t xml:space="preserve"> Signature</w:t>
          </w:r>
        </w:p>
      </w:docPartBody>
    </w:docPart>
    <w:docPart>
      <w:docPartPr>
        <w:name w:val="5CA24C4195FD4332A78D25B621D7C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E483C-C359-417D-8D0D-C7A944CE854F}"/>
      </w:docPartPr>
      <w:docPartBody>
        <w:p w:rsidR="0024274B" w:rsidRDefault="006E2C42" w:rsidP="006E2C42">
          <w:pPr>
            <w:pStyle w:val="5CA24C4195FD4332A78D25B621D7C6B5"/>
          </w:pPr>
          <w:r w:rsidRPr="00032BE2">
            <w:t>Date</w:t>
          </w:r>
        </w:p>
      </w:docPartBody>
    </w:docPart>
    <w:docPart>
      <w:docPartPr>
        <w:name w:val="0678977A1ACE4EF8B1E2D36A66020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C6F0D-361C-4E7C-942E-75E82F89DFB4}"/>
      </w:docPartPr>
      <w:docPartBody>
        <w:p w:rsidR="0024274B" w:rsidRDefault="006E2C42" w:rsidP="006E2C42">
          <w:pPr>
            <w:pStyle w:val="0678977A1ACE4EF8B1E2D36A660207DE"/>
          </w:pPr>
          <w:r w:rsidRPr="0061415D">
            <w:rPr>
              <w:rStyle w:val="Strong"/>
            </w:rPr>
            <w:t>19. Job Knowledge</w:t>
          </w:r>
        </w:p>
      </w:docPartBody>
    </w:docPart>
    <w:docPart>
      <w:docPartPr>
        <w:name w:val="26755E08A50646978DF8EC3ACCF00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60FF-2EFB-4556-88C4-81C42C6C950D}"/>
      </w:docPartPr>
      <w:docPartBody>
        <w:p w:rsidR="0024274B" w:rsidRDefault="006E2C42" w:rsidP="006E2C42">
          <w:pPr>
            <w:pStyle w:val="26755E08A50646978DF8EC3ACCF004AA"/>
          </w:pPr>
          <w:r w:rsidRPr="0043600D">
            <w:t>- Understands regulations and performs tasks appropriately</w:t>
          </w:r>
        </w:p>
      </w:docPartBody>
    </w:docPart>
    <w:docPart>
      <w:docPartPr>
        <w:name w:val="158C9ADDEF7848EB8D15AB61DDF64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77DD1-550F-4BCD-88E5-3BC14EACCF62}"/>
      </w:docPartPr>
      <w:docPartBody>
        <w:p w:rsidR="0024274B" w:rsidRDefault="006E2C42" w:rsidP="006E2C42">
          <w:pPr>
            <w:pStyle w:val="158C9ADDEF7848EB8D15AB61DDF64E0B"/>
          </w:pPr>
          <w:r w:rsidRPr="0061415D">
            <w:rPr>
              <w:rStyle w:val="Strong"/>
            </w:rPr>
            <w:t>21. Expense Management</w:t>
          </w:r>
        </w:p>
      </w:docPartBody>
    </w:docPart>
    <w:docPart>
      <w:docPartPr>
        <w:name w:val="C0734AEA177C4582B0604130E6244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8F7A-A294-4850-AAC7-B2C8F2FD7234}"/>
      </w:docPartPr>
      <w:docPartBody>
        <w:p w:rsidR="0024274B" w:rsidRDefault="006E2C42" w:rsidP="006E2C42">
          <w:pPr>
            <w:pStyle w:val="C0734AEA177C4582B0604130E62448D5"/>
          </w:pPr>
          <w:r>
            <w:t>3</w:t>
          </w:r>
        </w:p>
      </w:docPartBody>
    </w:docPart>
    <w:docPart>
      <w:docPartPr>
        <w:name w:val="31DEBEBBD8254089988E4869DB01C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D9006-BE91-4C17-B56E-D0E33C450F87}"/>
      </w:docPartPr>
      <w:docPartBody>
        <w:p w:rsidR="0024274B" w:rsidRDefault="006E2C42" w:rsidP="006E2C42">
          <w:pPr>
            <w:pStyle w:val="31DEBEBBD8254089988E4869DB01CE46"/>
          </w:pPr>
          <w:r>
            <w:t>3</w:t>
          </w:r>
        </w:p>
      </w:docPartBody>
    </w:docPart>
    <w:docPart>
      <w:docPartPr>
        <w:name w:val="7D06194CBDA84AA8B8BDAFB5A2674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A23F4-575A-4595-85C2-623F6581D9CF}"/>
      </w:docPartPr>
      <w:docPartBody>
        <w:p w:rsidR="0024274B" w:rsidRDefault="006E2C42" w:rsidP="006E2C42">
          <w:pPr>
            <w:pStyle w:val="7D06194CBDA84AA8B8BDAFB5A2674B03"/>
          </w:pPr>
          <w:r>
            <w:t>3</w:t>
          </w:r>
        </w:p>
      </w:docPartBody>
    </w:docPart>
    <w:docPart>
      <w:docPartPr>
        <w:name w:val="229F035EECC844E1AD7D9D789AC2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29CD-1FB9-4328-A583-B1CA2B9928D6}"/>
      </w:docPartPr>
      <w:docPartBody>
        <w:p w:rsidR="0024274B" w:rsidRDefault="006E2C42" w:rsidP="006E2C42">
          <w:pPr>
            <w:pStyle w:val="229F035EECC844E1AD7D9D789AC223F3"/>
          </w:pPr>
          <w:r w:rsidRPr="00486294">
            <w:t>2</w:t>
          </w:r>
        </w:p>
      </w:docPartBody>
    </w:docPart>
    <w:docPart>
      <w:docPartPr>
        <w:name w:val="62CFBE392DAE49568AF2E0ADE7404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37BA-62BF-4BDF-A529-6CE7A23443E3}"/>
      </w:docPartPr>
      <w:docPartBody>
        <w:p w:rsidR="0024274B" w:rsidRDefault="006E2C42" w:rsidP="006E2C42">
          <w:pPr>
            <w:pStyle w:val="62CFBE392DAE49568AF2E0ADE7404BC0"/>
          </w:pPr>
          <w:r w:rsidRPr="00486294">
            <w:t>2</w:t>
          </w:r>
        </w:p>
      </w:docPartBody>
    </w:docPart>
    <w:docPart>
      <w:docPartPr>
        <w:name w:val="F61A070AAC574655B7914181EBD2E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6B3A5-9B44-4C80-B2F1-A133AD2122C3}"/>
      </w:docPartPr>
      <w:docPartBody>
        <w:p w:rsidR="0024274B" w:rsidRDefault="006E2C42" w:rsidP="006E2C42">
          <w:pPr>
            <w:pStyle w:val="F61A070AAC574655B7914181EBD2E926"/>
          </w:pPr>
          <w:r w:rsidRPr="00486294">
            <w:t>2</w:t>
          </w:r>
        </w:p>
      </w:docPartBody>
    </w:docPart>
    <w:docPart>
      <w:docPartPr>
        <w:name w:val="A967E699EB914692AF61CAB41E1D8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944E4-19F9-4F14-824E-85D28FC01D06}"/>
      </w:docPartPr>
      <w:docPartBody>
        <w:p w:rsidR="0024274B" w:rsidRDefault="006E2C42" w:rsidP="006E2C42">
          <w:pPr>
            <w:pStyle w:val="A967E699EB914692AF61CAB41E1D823B"/>
          </w:pPr>
          <w:r w:rsidRPr="00486294">
            <w:t>1</w:t>
          </w:r>
        </w:p>
      </w:docPartBody>
    </w:docPart>
    <w:docPart>
      <w:docPartPr>
        <w:name w:val="C6F2B6C37B2B4F78BF6878DAE258A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738EE-DC7A-45B3-9AEF-06A5863F3976}"/>
      </w:docPartPr>
      <w:docPartBody>
        <w:p w:rsidR="0024274B" w:rsidRDefault="006E2C42" w:rsidP="006E2C42">
          <w:pPr>
            <w:pStyle w:val="C6F2B6C37B2B4F78BF6878DAE258AD0E"/>
          </w:pPr>
          <w:r w:rsidRPr="00486294">
            <w:t>1</w:t>
          </w:r>
        </w:p>
      </w:docPartBody>
    </w:docPart>
    <w:docPart>
      <w:docPartPr>
        <w:name w:val="5E58676A80A94B7AB006796CF70A2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54177-5597-4E87-9B5B-B915A0562171}"/>
      </w:docPartPr>
      <w:docPartBody>
        <w:p w:rsidR="0024274B" w:rsidRDefault="006E2C42" w:rsidP="006E2C42">
          <w:pPr>
            <w:pStyle w:val="5E58676A80A94B7AB006796CF70A2AA2"/>
          </w:pPr>
          <w:r w:rsidRPr="00486294">
            <w:t>1</w:t>
          </w:r>
        </w:p>
      </w:docPartBody>
    </w:docPart>
    <w:docPart>
      <w:docPartPr>
        <w:name w:val="238164ABA91F4AC3945244AE0622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4B1E8-8569-447D-8D45-0CB4FB9CA7D7}"/>
      </w:docPartPr>
      <w:docPartBody>
        <w:p w:rsidR="0024274B" w:rsidRDefault="006E2C42" w:rsidP="006E2C42">
          <w:pPr>
            <w:pStyle w:val="238164ABA91F4AC3945244AE06224841"/>
          </w:pPr>
          <w:r w:rsidRPr="0043600D">
            <w:t>- Operates and uses supplies to maximize cost efficiency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42"/>
    <w:rsid w:val="0024274B"/>
    <w:rsid w:val="006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B2A3A240464963A15F78D46F4C8ADE">
    <w:name w:val="44B2A3A240464963A15F78D46F4C8ADE"/>
  </w:style>
  <w:style w:type="paragraph" w:customStyle="1" w:styleId="3A40C92C231247FBB7C54D21B5FC2AEA">
    <w:name w:val="3A40C92C231247FBB7C54D21B5FC2AEA"/>
  </w:style>
  <w:style w:type="paragraph" w:customStyle="1" w:styleId="E9EFF975FCE84DDE9FEE8D405E1ACED5">
    <w:name w:val="E9EFF975FCE84DDE9FEE8D405E1ACED5"/>
  </w:style>
  <w:style w:type="paragraph" w:customStyle="1" w:styleId="3547E8A939EE49DB8B34A35334E14BB1">
    <w:name w:val="3547E8A939EE49DB8B34A35334E14BB1"/>
  </w:style>
  <w:style w:type="paragraph" w:customStyle="1" w:styleId="399183190F2D4F20A6E2A9FF2D30B9CA">
    <w:name w:val="399183190F2D4F20A6E2A9FF2D30B9CA"/>
  </w:style>
  <w:style w:type="paragraph" w:customStyle="1" w:styleId="FD4C8CEE1E5F40C9BC49D79C52FE7677">
    <w:name w:val="FD4C8CEE1E5F40C9BC49D79C52FE7677"/>
  </w:style>
  <w:style w:type="paragraph" w:customStyle="1" w:styleId="DEBC39FD154D47A0B5CB4C38F45F0DD6">
    <w:name w:val="DEBC39FD154D47A0B5CB4C38F45F0DD6"/>
  </w:style>
  <w:style w:type="paragraph" w:customStyle="1" w:styleId="F3ED0AD255044653B9B79C8DF4059D19">
    <w:name w:val="F3ED0AD255044653B9B79C8DF4059D19"/>
  </w:style>
  <w:style w:type="paragraph" w:customStyle="1" w:styleId="353090D040694AC4AB4F1317E4E44B72">
    <w:name w:val="353090D040694AC4AB4F1317E4E44B72"/>
  </w:style>
  <w:style w:type="paragraph" w:customStyle="1" w:styleId="C650E2CEAB214912A73B71CBB055D431">
    <w:name w:val="C650E2CEAB214912A73B71CBB055D431"/>
  </w:style>
  <w:style w:type="paragraph" w:customStyle="1" w:styleId="6A59A760C2AB456985628901C6FB49FC">
    <w:name w:val="6A59A760C2AB456985628901C6FB49FC"/>
  </w:style>
  <w:style w:type="paragraph" w:customStyle="1" w:styleId="547F51D7B3AE4364A554BD7862E02939">
    <w:name w:val="547F51D7B3AE4364A554BD7862E02939"/>
  </w:style>
  <w:style w:type="paragraph" w:customStyle="1" w:styleId="652D02604F5B4CE6A23AC0E423BE411D">
    <w:name w:val="652D02604F5B4CE6A23AC0E423BE411D"/>
  </w:style>
  <w:style w:type="paragraph" w:customStyle="1" w:styleId="93D458A8E1CC4CEBBC98979A098BDCE1">
    <w:name w:val="93D458A8E1CC4CEBBC98979A098BDCE1"/>
  </w:style>
  <w:style w:type="paragraph" w:customStyle="1" w:styleId="A4A2954D8F63403486EBE85642BBE70C">
    <w:name w:val="A4A2954D8F63403486EBE85642BBE70C"/>
  </w:style>
  <w:style w:type="paragraph" w:customStyle="1" w:styleId="BEA8ED7C90C54DE9852FDDA8F9D5CB77">
    <w:name w:val="BEA8ED7C90C54DE9852FDDA8F9D5CB77"/>
  </w:style>
  <w:style w:type="paragraph" w:customStyle="1" w:styleId="60E118C605C34059B2B670D4D9DD2DF7">
    <w:name w:val="60E118C605C34059B2B670D4D9DD2DF7"/>
  </w:style>
  <w:style w:type="paragraph" w:customStyle="1" w:styleId="AEFA4A00F59044D090450C97FAE9E41B">
    <w:name w:val="AEFA4A00F59044D090450C97FAE9E41B"/>
  </w:style>
  <w:style w:type="paragraph" w:customStyle="1" w:styleId="8B0FD58F21D44DDDBAC54C9F2FCA5024">
    <w:name w:val="8B0FD58F21D44DDDBAC54C9F2FCA5024"/>
  </w:style>
  <w:style w:type="character" w:styleId="Strong">
    <w:name w:val="Strong"/>
    <w:basedOn w:val="DefaultParagraphFont"/>
    <w:uiPriority w:val="22"/>
    <w:qFormat/>
    <w:rsid w:val="006E2C42"/>
    <w:rPr>
      <w:b/>
      <w:bCs/>
    </w:rPr>
  </w:style>
  <w:style w:type="paragraph" w:customStyle="1" w:styleId="F1281A02715042C6AFA0FC87D4C080DD">
    <w:name w:val="F1281A02715042C6AFA0FC87D4C080DD"/>
  </w:style>
  <w:style w:type="paragraph" w:customStyle="1" w:styleId="DE9DB02F06C74248AB566FAB9B83E65B">
    <w:name w:val="DE9DB02F06C74248AB566FAB9B83E65B"/>
  </w:style>
  <w:style w:type="paragraph" w:customStyle="1" w:styleId="65F165DA30EC4EC39A8C48060A71C2AC">
    <w:name w:val="65F165DA30EC4EC39A8C48060A71C2AC"/>
  </w:style>
  <w:style w:type="paragraph" w:customStyle="1" w:styleId="5207D645CEDB48F3B161333DAFDF8C8B">
    <w:name w:val="5207D645CEDB48F3B161333DAFDF8C8B"/>
  </w:style>
  <w:style w:type="paragraph" w:customStyle="1" w:styleId="038A6AAB434B462A9ECDDC4CAB7DED9A">
    <w:name w:val="038A6AAB434B462A9ECDDC4CAB7DED9A"/>
  </w:style>
  <w:style w:type="paragraph" w:customStyle="1" w:styleId="155C0C6D19354722B2F6414ED57941DB">
    <w:name w:val="155C0C6D19354722B2F6414ED57941DB"/>
  </w:style>
  <w:style w:type="paragraph" w:customStyle="1" w:styleId="68D5F08061DE42F7838F3E55C3B1A13C">
    <w:name w:val="68D5F08061DE42F7838F3E55C3B1A13C"/>
  </w:style>
  <w:style w:type="paragraph" w:customStyle="1" w:styleId="4E6403246F864BD3B2A5133580965350">
    <w:name w:val="4E6403246F864BD3B2A5133580965350"/>
  </w:style>
  <w:style w:type="paragraph" w:customStyle="1" w:styleId="6BD7581A93C54A2C8425F812E4F6F235">
    <w:name w:val="6BD7581A93C54A2C8425F812E4F6F235"/>
  </w:style>
  <w:style w:type="paragraph" w:customStyle="1" w:styleId="FB21B620C2624D4AB5FBDE47C395F16B">
    <w:name w:val="FB21B620C2624D4AB5FBDE47C395F16B"/>
  </w:style>
  <w:style w:type="paragraph" w:customStyle="1" w:styleId="767C4FCD6A2E4A02B89BAD309F5E249C">
    <w:name w:val="767C4FCD6A2E4A02B89BAD309F5E249C"/>
  </w:style>
  <w:style w:type="paragraph" w:customStyle="1" w:styleId="EEA4AD1919394376BA9B3F6EC278323B">
    <w:name w:val="EEA4AD1919394376BA9B3F6EC278323B"/>
  </w:style>
  <w:style w:type="paragraph" w:customStyle="1" w:styleId="B98C94A12AED4302A7390072555B74BB">
    <w:name w:val="B98C94A12AED4302A7390072555B74BB"/>
  </w:style>
  <w:style w:type="paragraph" w:customStyle="1" w:styleId="F79BEDF7591249889E1547C5428EF395">
    <w:name w:val="F79BEDF7591249889E1547C5428EF395"/>
  </w:style>
  <w:style w:type="paragraph" w:customStyle="1" w:styleId="A1C669A456C749C5A9D1B5842F9FD29E">
    <w:name w:val="A1C669A456C749C5A9D1B5842F9FD29E"/>
  </w:style>
  <w:style w:type="paragraph" w:customStyle="1" w:styleId="14F6657225F84EC58D043D28485589BC">
    <w:name w:val="14F6657225F84EC58D043D28485589BC"/>
  </w:style>
  <w:style w:type="paragraph" w:customStyle="1" w:styleId="DB8506FE473D4D92857128B012832C8A">
    <w:name w:val="DB8506FE473D4D92857128B012832C8A"/>
  </w:style>
  <w:style w:type="paragraph" w:customStyle="1" w:styleId="E933D31C716442779C826120D75DFC24">
    <w:name w:val="E933D31C716442779C826120D75DFC24"/>
  </w:style>
  <w:style w:type="paragraph" w:customStyle="1" w:styleId="E36D5365EF774C7CBF6D7C9B0C1A446E">
    <w:name w:val="E36D5365EF774C7CBF6D7C9B0C1A446E"/>
  </w:style>
  <w:style w:type="paragraph" w:customStyle="1" w:styleId="AC4A58B99F7C4AFABD45FA9F208F5BF9">
    <w:name w:val="AC4A58B99F7C4AFABD45FA9F208F5BF9"/>
  </w:style>
  <w:style w:type="paragraph" w:customStyle="1" w:styleId="894347256C6E47DDB639C4B788F226A4">
    <w:name w:val="894347256C6E47DDB639C4B788F226A4"/>
  </w:style>
  <w:style w:type="paragraph" w:customStyle="1" w:styleId="3F9EDDB29C8F4CFC96DDA75C7DC13167">
    <w:name w:val="3F9EDDB29C8F4CFC96DDA75C7DC13167"/>
  </w:style>
  <w:style w:type="paragraph" w:customStyle="1" w:styleId="86853000030842479AE5D82C496AB24E">
    <w:name w:val="86853000030842479AE5D82C496AB24E"/>
  </w:style>
  <w:style w:type="paragraph" w:customStyle="1" w:styleId="C64984631CD7438484C8E13D565E5302">
    <w:name w:val="C64984631CD7438484C8E13D565E5302"/>
  </w:style>
  <w:style w:type="paragraph" w:customStyle="1" w:styleId="3FECCD857F6D4565A27DFD7703EBF2BB">
    <w:name w:val="3FECCD857F6D4565A27DFD7703EBF2BB"/>
  </w:style>
  <w:style w:type="paragraph" w:customStyle="1" w:styleId="1CD5986C0AED43F49D296D0BA68FFC10">
    <w:name w:val="1CD5986C0AED43F49D296D0BA68FFC10"/>
  </w:style>
  <w:style w:type="paragraph" w:customStyle="1" w:styleId="20680ABA218247FA859CE8C65F2DCF30">
    <w:name w:val="20680ABA218247FA859CE8C65F2DCF30"/>
  </w:style>
  <w:style w:type="paragraph" w:customStyle="1" w:styleId="BA0DFD174D184B8DBB379907917E1A33">
    <w:name w:val="BA0DFD174D184B8DBB379907917E1A33"/>
  </w:style>
  <w:style w:type="paragraph" w:customStyle="1" w:styleId="CDDE9D14F5B24A2899FC5CADF842D9B0">
    <w:name w:val="CDDE9D14F5B24A2899FC5CADF842D9B0"/>
  </w:style>
  <w:style w:type="paragraph" w:customStyle="1" w:styleId="F17E95187AC44E74A88328388379ED40">
    <w:name w:val="F17E95187AC44E74A88328388379ED40"/>
  </w:style>
  <w:style w:type="paragraph" w:customStyle="1" w:styleId="F89BC624A0CB427AB89E07F296ACF42E">
    <w:name w:val="F89BC624A0CB427AB89E07F296ACF42E"/>
  </w:style>
  <w:style w:type="paragraph" w:customStyle="1" w:styleId="3075F7E4F26544409625BA8632A0C21C">
    <w:name w:val="3075F7E4F26544409625BA8632A0C21C"/>
  </w:style>
  <w:style w:type="paragraph" w:customStyle="1" w:styleId="EEE29621837040B9AD81DAC9C8236862">
    <w:name w:val="EEE29621837040B9AD81DAC9C8236862"/>
  </w:style>
  <w:style w:type="paragraph" w:customStyle="1" w:styleId="4B945821ABE24FE5A75A2FF2369FF994">
    <w:name w:val="4B945821ABE24FE5A75A2FF2369FF994"/>
  </w:style>
  <w:style w:type="paragraph" w:customStyle="1" w:styleId="9E4135114DDD45639150B67542066D53">
    <w:name w:val="9E4135114DDD45639150B67542066D53"/>
  </w:style>
  <w:style w:type="paragraph" w:customStyle="1" w:styleId="130E5976FCE544FE80B28A610F7E298D">
    <w:name w:val="130E5976FCE544FE80B28A610F7E298D"/>
  </w:style>
  <w:style w:type="paragraph" w:customStyle="1" w:styleId="7D5B5CE5D6F447B9B34270728D7DAB9B">
    <w:name w:val="7D5B5CE5D6F447B9B34270728D7DAB9B"/>
  </w:style>
  <w:style w:type="paragraph" w:customStyle="1" w:styleId="ECF776D6C123443482D6B09487A6A4BE">
    <w:name w:val="ECF776D6C123443482D6B09487A6A4BE"/>
  </w:style>
  <w:style w:type="paragraph" w:customStyle="1" w:styleId="22BD883D435F4BA7B7E9EF8666726AC0">
    <w:name w:val="22BD883D435F4BA7B7E9EF8666726AC0"/>
  </w:style>
  <w:style w:type="paragraph" w:customStyle="1" w:styleId="1BF250FC96E9436B9122555481B69F91">
    <w:name w:val="1BF250FC96E9436B9122555481B69F91"/>
  </w:style>
  <w:style w:type="paragraph" w:customStyle="1" w:styleId="19A1CDD0C89F48DAA322BA56911B6361">
    <w:name w:val="19A1CDD0C89F48DAA322BA56911B6361"/>
  </w:style>
  <w:style w:type="paragraph" w:customStyle="1" w:styleId="392093BA2E194DB885DB54309454ABF2">
    <w:name w:val="392093BA2E194DB885DB54309454ABF2"/>
  </w:style>
  <w:style w:type="paragraph" w:customStyle="1" w:styleId="242145EF86F640CB94FB8002E66591A7">
    <w:name w:val="242145EF86F640CB94FB8002E66591A7"/>
  </w:style>
  <w:style w:type="paragraph" w:customStyle="1" w:styleId="8AB77EE711B443A293AA1D3B759F8994">
    <w:name w:val="8AB77EE711B443A293AA1D3B759F8994"/>
  </w:style>
  <w:style w:type="paragraph" w:customStyle="1" w:styleId="BBBB1334AC4D4623B940342A840DF6BB">
    <w:name w:val="BBBB1334AC4D4623B940342A840DF6BB"/>
  </w:style>
  <w:style w:type="paragraph" w:customStyle="1" w:styleId="F8FCCB1F2637483D865AF5D655346569">
    <w:name w:val="F8FCCB1F2637483D865AF5D655346569"/>
  </w:style>
  <w:style w:type="paragraph" w:customStyle="1" w:styleId="8CEAAF4AB2AC45BD80D9F0D151DCCFED">
    <w:name w:val="8CEAAF4AB2AC45BD80D9F0D151DCCFED"/>
  </w:style>
  <w:style w:type="paragraph" w:customStyle="1" w:styleId="3DD43274EFCE4919949243AB8D930D78">
    <w:name w:val="3DD43274EFCE4919949243AB8D930D78"/>
  </w:style>
  <w:style w:type="paragraph" w:customStyle="1" w:styleId="933C1C55217344168388F4A5C7265FB4">
    <w:name w:val="933C1C55217344168388F4A5C7265FB4"/>
  </w:style>
  <w:style w:type="paragraph" w:customStyle="1" w:styleId="2D1828B98F4442BE9F289A8DEEBE206C">
    <w:name w:val="2D1828B98F4442BE9F289A8DEEBE206C"/>
  </w:style>
  <w:style w:type="paragraph" w:customStyle="1" w:styleId="F94BFC943C7F4E7FA82BC375188A2F78">
    <w:name w:val="F94BFC943C7F4E7FA82BC375188A2F78"/>
  </w:style>
  <w:style w:type="paragraph" w:customStyle="1" w:styleId="E4B95E51C2674F52B732A2529D842C51">
    <w:name w:val="E4B95E51C2674F52B732A2529D842C51"/>
  </w:style>
  <w:style w:type="paragraph" w:customStyle="1" w:styleId="97CBE38701F54E59BA57757CD3CB1F5F">
    <w:name w:val="97CBE38701F54E59BA57757CD3CB1F5F"/>
  </w:style>
  <w:style w:type="paragraph" w:customStyle="1" w:styleId="36F14CB0B3E446BDA129D501EC91CD14">
    <w:name w:val="36F14CB0B3E446BDA129D501EC91CD14"/>
  </w:style>
  <w:style w:type="paragraph" w:customStyle="1" w:styleId="320FC97CFDEC4081A0A08D3CA4C5CF0F">
    <w:name w:val="320FC97CFDEC4081A0A08D3CA4C5CF0F"/>
  </w:style>
  <w:style w:type="paragraph" w:customStyle="1" w:styleId="987191C1B58645358948E487A6EEDC74">
    <w:name w:val="987191C1B58645358948E487A6EEDC74"/>
  </w:style>
  <w:style w:type="paragraph" w:customStyle="1" w:styleId="8734CDAB4D6647569197C904C8792DE6">
    <w:name w:val="8734CDAB4D6647569197C904C8792DE6"/>
  </w:style>
  <w:style w:type="paragraph" w:customStyle="1" w:styleId="D1AAFB0771454D619AC70517B000407A">
    <w:name w:val="D1AAFB0771454D619AC70517B000407A"/>
  </w:style>
  <w:style w:type="paragraph" w:customStyle="1" w:styleId="E9BB90787592432EAAAFA47DDA40D1AC">
    <w:name w:val="E9BB90787592432EAAAFA47DDA40D1AC"/>
  </w:style>
  <w:style w:type="paragraph" w:customStyle="1" w:styleId="977D05C8E9114F759E64863444E3494D">
    <w:name w:val="977D05C8E9114F759E64863444E3494D"/>
  </w:style>
  <w:style w:type="paragraph" w:customStyle="1" w:styleId="6FDF6BE7A22447F088F59430411509CD">
    <w:name w:val="6FDF6BE7A22447F088F59430411509CD"/>
  </w:style>
  <w:style w:type="paragraph" w:customStyle="1" w:styleId="0F5C491BE7A04818A62A5D9418225F82">
    <w:name w:val="0F5C491BE7A04818A62A5D9418225F82"/>
  </w:style>
  <w:style w:type="paragraph" w:customStyle="1" w:styleId="D4346AE85F6A4D3AB7ABA9351F6C76C8">
    <w:name w:val="D4346AE85F6A4D3AB7ABA9351F6C76C8"/>
  </w:style>
  <w:style w:type="paragraph" w:customStyle="1" w:styleId="43A8423473B34139A83BDF2C0E87E7FF">
    <w:name w:val="43A8423473B34139A83BDF2C0E87E7FF"/>
  </w:style>
  <w:style w:type="paragraph" w:customStyle="1" w:styleId="8B9D066E4EED4BC496BDD136A3A3336F">
    <w:name w:val="8B9D066E4EED4BC496BDD136A3A3336F"/>
  </w:style>
  <w:style w:type="paragraph" w:customStyle="1" w:styleId="3785D4F716E64A59BB55B2F340E76F95">
    <w:name w:val="3785D4F716E64A59BB55B2F340E76F95"/>
  </w:style>
  <w:style w:type="paragraph" w:customStyle="1" w:styleId="B4D6FB4FBDA14B5AA064D75DE0D69FE4">
    <w:name w:val="B4D6FB4FBDA14B5AA064D75DE0D69FE4"/>
  </w:style>
  <w:style w:type="paragraph" w:customStyle="1" w:styleId="A64B8F9AFFA346698241FB19176BC0F4">
    <w:name w:val="A64B8F9AFFA346698241FB19176BC0F4"/>
  </w:style>
  <w:style w:type="paragraph" w:customStyle="1" w:styleId="53A6B8AB018A4129B672114191C81FC1">
    <w:name w:val="53A6B8AB018A4129B672114191C81FC1"/>
  </w:style>
  <w:style w:type="paragraph" w:customStyle="1" w:styleId="B0DEA02198DF48BCB5954C615663D1EA">
    <w:name w:val="B0DEA02198DF48BCB5954C615663D1EA"/>
  </w:style>
  <w:style w:type="paragraph" w:customStyle="1" w:styleId="E304B43F97DD4564A901BFFE4078BD43">
    <w:name w:val="E304B43F97DD4564A901BFFE4078BD43"/>
  </w:style>
  <w:style w:type="paragraph" w:customStyle="1" w:styleId="6BB16247755E40BB8281DF3E2F6ADB7B">
    <w:name w:val="6BB16247755E40BB8281DF3E2F6ADB7B"/>
  </w:style>
  <w:style w:type="paragraph" w:customStyle="1" w:styleId="ED650EEE28784A43AB9BE5A5CAB71225">
    <w:name w:val="ED650EEE28784A43AB9BE5A5CAB71225"/>
  </w:style>
  <w:style w:type="paragraph" w:customStyle="1" w:styleId="429127B3A02042A897377A09E14A4C6D">
    <w:name w:val="429127B3A02042A897377A09E14A4C6D"/>
  </w:style>
  <w:style w:type="paragraph" w:customStyle="1" w:styleId="F57FD30F030449E8BF0B849868880DCD">
    <w:name w:val="F57FD30F030449E8BF0B849868880DCD"/>
  </w:style>
  <w:style w:type="paragraph" w:customStyle="1" w:styleId="1AFE53B7C6824CFCA746EAD8F68532EB">
    <w:name w:val="1AFE53B7C6824CFCA746EAD8F68532EB"/>
  </w:style>
  <w:style w:type="paragraph" w:customStyle="1" w:styleId="2DCC0802188B433C8162BCDBE23DC7C5">
    <w:name w:val="2DCC0802188B433C8162BCDBE23DC7C5"/>
  </w:style>
  <w:style w:type="paragraph" w:customStyle="1" w:styleId="883DC56E1CAB4BF28577AB10B1E04E16">
    <w:name w:val="883DC56E1CAB4BF28577AB10B1E04E16"/>
  </w:style>
  <w:style w:type="paragraph" w:customStyle="1" w:styleId="A18659B68FBB4443AA29F713B7F65D2D">
    <w:name w:val="A18659B68FBB4443AA29F713B7F65D2D"/>
  </w:style>
  <w:style w:type="paragraph" w:customStyle="1" w:styleId="2ABA892C6F064EFD844BCE5FDEE21C6D">
    <w:name w:val="2ABA892C6F064EFD844BCE5FDEE21C6D"/>
  </w:style>
  <w:style w:type="paragraph" w:customStyle="1" w:styleId="2CA5A22C8EFD4D87A7D5D9CA461F8480">
    <w:name w:val="2CA5A22C8EFD4D87A7D5D9CA461F8480"/>
  </w:style>
  <w:style w:type="paragraph" w:customStyle="1" w:styleId="7424108FF5FA4502BF6A32480DF3BC0A">
    <w:name w:val="7424108FF5FA4502BF6A32480DF3BC0A"/>
  </w:style>
  <w:style w:type="paragraph" w:customStyle="1" w:styleId="4977D9005CAB4E76AD2808A95036723B">
    <w:name w:val="4977D9005CAB4E76AD2808A95036723B"/>
  </w:style>
  <w:style w:type="paragraph" w:customStyle="1" w:styleId="285FC2AE38CD467B819313F91FD25474">
    <w:name w:val="285FC2AE38CD467B819313F91FD25474"/>
  </w:style>
  <w:style w:type="paragraph" w:customStyle="1" w:styleId="3BD75A4E54414D30B4C424031F4CD4E9">
    <w:name w:val="3BD75A4E54414D30B4C424031F4CD4E9"/>
  </w:style>
  <w:style w:type="paragraph" w:customStyle="1" w:styleId="36BE6D0224944EF992007BD088B01276">
    <w:name w:val="36BE6D0224944EF992007BD088B01276"/>
  </w:style>
  <w:style w:type="paragraph" w:customStyle="1" w:styleId="1AAFA3F139344394891B0EC652C03A00">
    <w:name w:val="1AAFA3F139344394891B0EC652C03A00"/>
  </w:style>
  <w:style w:type="paragraph" w:customStyle="1" w:styleId="DEC1F9AE78914289A7091F124974385A">
    <w:name w:val="DEC1F9AE78914289A7091F124974385A"/>
  </w:style>
  <w:style w:type="paragraph" w:customStyle="1" w:styleId="27BA3D9B4CE3431C9CCEE47E4889359E">
    <w:name w:val="27BA3D9B4CE3431C9CCEE47E4889359E"/>
  </w:style>
  <w:style w:type="paragraph" w:customStyle="1" w:styleId="E630F30EB4C448BC91F0B8B13732F3B2">
    <w:name w:val="E630F30EB4C448BC91F0B8B13732F3B2"/>
  </w:style>
  <w:style w:type="paragraph" w:customStyle="1" w:styleId="80916BFE21A544FF98EEB85013C62EB4">
    <w:name w:val="80916BFE21A544FF98EEB85013C62EB4"/>
  </w:style>
  <w:style w:type="paragraph" w:customStyle="1" w:styleId="422F96B4E92D4A9AB11D92BD824805EB">
    <w:name w:val="422F96B4E92D4A9AB11D92BD824805EB"/>
  </w:style>
  <w:style w:type="paragraph" w:customStyle="1" w:styleId="3594518AD16D41B1A4B4DA8474DD10EF">
    <w:name w:val="3594518AD16D41B1A4B4DA8474DD10EF"/>
  </w:style>
  <w:style w:type="paragraph" w:customStyle="1" w:styleId="FD4DAD88F390487FAB4224FCA16585B9">
    <w:name w:val="FD4DAD88F390487FAB4224FCA16585B9"/>
  </w:style>
  <w:style w:type="paragraph" w:customStyle="1" w:styleId="6262378C0F774067824C28AA206EE335">
    <w:name w:val="6262378C0F774067824C28AA206EE335"/>
  </w:style>
  <w:style w:type="paragraph" w:customStyle="1" w:styleId="7F116E407DC648C885B51E4F9BF9C5C5">
    <w:name w:val="7F116E407DC648C885B51E4F9BF9C5C5"/>
  </w:style>
  <w:style w:type="paragraph" w:customStyle="1" w:styleId="393CEA2EB47F4E739B0A8E432867C15B">
    <w:name w:val="393CEA2EB47F4E739B0A8E432867C15B"/>
  </w:style>
  <w:style w:type="paragraph" w:customStyle="1" w:styleId="2BD2AD6E94F5486B99BE109B19A644F5">
    <w:name w:val="2BD2AD6E94F5486B99BE109B19A644F5"/>
  </w:style>
  <w:style w:type="paragraph" w:customStyle="1" w:styleId="73ACF2BC46E74E02A6D01D75C7F137A7">
    <w:name w:val="73ACF2BC46E74E02A6D01D75C7F137A7"/>
  </w:style>
  <w:style w:type="paragraph" w:customStyle="1" w:styleId="F7978ED129FF43758E07D4F73CFB48A6">
    <w:name w:val="F7978ED129FF43758E07D4F73CFB48A6"/>
  </w:style>
  <w:style w:type="paragraph" w:customStyle="1" w:styleId="51FBDBD4D05A4E12948016D826BAEB7F">
    <w:name w:val="51FBDBD4D05A4E12948016D826BAEB7F"/>
  </w:style>
  <w:style w:type="paragraph" w:customStyle="1" w:styleId="B204AB4BF854454DA06E4B65D2DFE9A3">
    <w:name w:val="B204AB4BF854454DA06E4B65D2DFE9A3"/>
  </w:style>
  <w:style w:type="paragraph" w:customStyle="1" w:styleId="53AF04B01A5C41519F442A40DFAFDBD3">
    <w:name w:val="53AF04B01A5C41519F442A40DFAFDBD3"/>
  </w:style>
  <w:style w:type="paragraph" w:customStyle="1" w:styleId="A79F6FB821D6436F898BA81E76A76180">
    <w:name w:val="A79F6FB821D6436F898BA81E76A76180"/>
  </w:style>
  <w:style w:type="paragraph" w:customStyle="1" w:styleId="C1E2C9777275441496530CDC5364A60C">
    <w:name w:val="C1E2C9777275441496530CDC5364A60C"/>
  </w:style>
  <w:style w:type="paragraph" w:customStyle="1" w:styleId="96C944E728ED44B29E1CA9EC39118712">
    <w:name w:val="96C944E728ED44B29E1CA9EC39118712"/>
  </w:style>
  <w:style w:type="paragraph" w:customStyle="1" w:styleId="EE3E509768CE4E51A5EF3E28E10A1200">
    <w:name w:val="EE3E509768CE4E51A5EF3E28E10A1200"/>
  </w:style>
  <w:style w:type="paragraph" w:customStyle="1" w:styleId="4F732978859F45819A75ED7990E7FCD1">
    <w:name w:val="4F732978859F45819A75ED7990E7FCD1"/>
  </w:style>
  <w:style w:type="paragraph" w:customStyle="1" w:styleId="DD64414F6A6D4B8AB9732B3BF5CF6BD8">
    <w:name w:val="DD64414F6A6D4B8AB9732B3BF5CF6BD8"/>
  </w:style>
  <w:style w:type="paragraph" w:customStyle="1" w:styleId="981F1C43522849059F8C7D42A0567334">
    <w:name w:val="981F1C43522849059F8C7D42A0567334"/>
  </w:style>
  <w:style w:type="paragraph" w:customStyle="1" w:styleId="A1AA865801304049A9FACCE7571A8F3C">
    <w:name w:val="A1AA865801304049A9FACCE7571A8F3C"/>
  </w:style>
  <w:style w:type="paragraph" w:customStyle="1" w:styleId="98AA98FFA6C14CA687E1AA9EDAD12562">
    <w:name w:val="98AA98FFA6C14CA687E1AA9EDAD12562"/>
  </w:style>
  <w:style w:type="paragraph" w:customStyle="1" w:styleId="036A8702981542D4A338F453E3F8A7B6">
    <w:name w:val="036A8702981542D4A338F453E3F8A7B6"/>
  </w:style>
  <w:style w:type="paragraph" w:customStyle="1" w:styleId="791A6391BD8D43BA9C5DD20B39876491">
    <w:name w:val="791A6391BD8D43BA9C5DD20B39876491"/>
  </w:style>
  <w:style w:type="paragraph" w:customStyle="1" w:styleId="18DDF2B08E5D4779A250AE8CDFB7D91D">
    <w:name w:val="18DDF2B08E5D4779A250AE8CDFB7D91D"/>
  </w:style>
  <w:style w:type="paragraph" w:customStyle="1" w:styleId="956935D22FD2442EBAE8FB2E6AB37370">
    <w:name w:val="956935D22FD2442EBAE8FB2E6AB37370"/>
  </w:style>
  <w:style w:type="paragraph" w:customStyle="1" w:styleId="3003F8DB9BB14299B88746CC94517CD7">
    <w:name w:val="3003F8DB9BB14299B88746CC94517CD7"/>
  </w:style>
  <w:style w:type="paragraph" w:customStyle="1" w:styleId="7A84BA868BE74510901CE39CACFCE036">
    <w:name w:val="7A84BA868BE74510901CE39CACFCE036"/>
  </w:style>
  <w:style w:type="paragraph" w:customStyle="1" w:styleId="73088A1D18C8400C91C3D48F57C9F6CA">
    <w:name w:val="73088A1D18C8400C91C3D48F57C9F6CA"/>
  </w:style>
  <w:style w:type="paragraph" w:customStyle="1" w:styleId="33E7A783347A411A9BD5475836B3018C">
    <w:name w:val="33E7A783347A411A9BD5475836B3018C"/>
  </w:style>
  <w:style w:type="paragraph" w:customStyle="1" w:styleId="6A9764ADF64A4FEF8AF35C1EF13A7757">
    <w:name w:val="6A9764ADF64A4FEF8AF35C1EF13A7757"/>
  </w:style>
  <w:style w:type="paragraph" w:customStyle="1" w:styleId="F7C3D38C00C844DF8636CD74A2EAF605">
    <w:name w:val="F7C3D38C00C844DF8636CD74A2EAF605"/>
  </w:style>
  <w:style w:type="paragraph" w:customStyle="1" w:styleId="9C73D5C7313C486B81C36AFF1BB95AFB">
    <w:name w:val="9C73D5C7313C486B81C36AFF1BB95AFB"/>
  </w:style>
  <w:style w:type="paragraph" w:customStyle="1" w:styleId="F46BE04308EE426EB10FAC738E259284">
    <w:name w:val="F46BE04308EE426EB10FAC738E259284"/>
  </w:style>
  <w:style w:type="paragraph" w:customStyle="1" w:styleId="941DAF37E02147F89315E115D294C2B2">
    <w:name w:val="941DAF37E02147F89315E115D294C2B2"/>
  </w:style>
  <w:style w:type="paragraph" w:customStyle="1" w:styleId="ED3F8242E5C94C649E81CA76B4695CA4">
    <w:name w:val="ED3F8242E5C94C649E81CA76B4695CA4"/>
  </w:style>
  <w:style w:type="paragraph" w:customStyle="1" w:styleId="7D3AB27496B24B29B2B7DBF2DA751C42">
    <w:name w:val="7D3AB27496B24B29B2B7DBF2DA751C42"/>
  </w:style>
  <w:style w:type="paragraph" w:customStyle="1" w:styleId="02A27A469FE7444B8A12430BB881FC8F">
    <w:name w:val="02A27A469FE7444B8A12430BB881FC8F"/>
  </w:style>
  <w:style w:type="paragraph" w:customStyle="1" w:styleId="39CE6EB0C621447DAC056D1AA16B031F">
    <w:name w:val="39CE6EB0C621447DAC056D1AA16B031F"/>
  </w:style>
  <w:style w:type="paragraph" w:customStyle="1" w:styleId="48184DA93ECC469DAD264BE289542015">
    <w:name w:val="48184DA93ECC469DAD264BE289542015"/>
  </w:style>
  <w:style w:type="paragraph" w:customStyle="1" w:styleId="2D6A0139990C47F696FCCC772AEA99A7">
    <w:name w:val="2D6A0139990C47F696FCCC772AEA99A7"/>
  </w:style>
  <w:style w:type="paragraph" w:customStyle="1" w:styleId="D8D343493C3D46F5A51988BD51FFF2EF">
    <w:name w:val="D8D343493C3D46F5A51988BD51FFF2EF"/>
  </w:style>
  <w:style w:type="paragraph" w:customStyle="1" w:styleId="D430A390FED94EEAA798161656C571DF">
    <w:name w:val="D430A390FED94EEAA798161656C571DF"/>
  </w:style>
  <w:style w:type="paragraph" w:customStyle="1" w:styleId="5321EDDBD6684037A17AAD12C0DCE9C8">
    <w:name w:val="5321EDDBD6684037A17AAD12C0DCE9C8"/>
  </w:style>
  <w:style w:type="paragraph" w:customStyle="1" w:styleId="637D0690559C421897B958BB7140B465">
    <w:name w:val="637D0690559C421897B958BB7140B465"/>
  </w:style>
  <w:style w:type="paragraph" w:customStyle="1" w:styleId="7A5E69F0CB4B4786A0DDA7F057953D0E">
    <w:name w:val="7A5E69F0CB4B4786A0DDA7F057953D0E"/>
  </w:style>
  <w:style w:type="paragraph" w:customStyle="1" w:styleId="94CE7BC4441648B4AA792B61E41B9C74">
    <w:name w:val="94CE7BC4441648B4AA792B61E41B9C74"/>
  </w:style>
  <w:style w:type="paragraph" w:customStyle="1" w:styleId="C4C7A977D5394975B4E4922107B33243">
    <w:name w:val="C4C7A977D5394975B4E4922107B33243"/>
  </w:style>
  <w:style w:type="paragraph" w:customStyle="1" w:styleId="B57A41674D5E4A8E8FB12D73591F5BE6">
    <w:name w:val="B57A41674D5E4A8E8FB12D73591F5BE6"/>
  </w:style>
  <w:style w:type="paragraph" w:customStyle="1" w:styleId="1CB3C17C0157418A862EEB7C0CA0DD39">
    <w:name w:val="1CB3C17C0157418A862EEB7C0CA0DD39"/>
  </w:style>
  <w:style w:type="paragraph" w:customStyle="1" w:styleId="55D2217096F34490A81E7D560DBCE28B">
    <w:name w:val="55D2217096F34490A81E7D560DBCE28B"/>
  </w:style>
  <w:style w:type="paragraph" w:customStyle="1" w:styleId="E6CDC32BDA334F0A9667F223747F374A">
    <w:name w:val="E6CDC32BDA334F0A9667F223747F374A"/>
  </w:style>
  <w:style w:type="paragraph" w:customStyle="1" w:styleId="3FA858E5AB9940B895E1E13E0FDDE3FD">
    <w:name w:val="3FA858E5AB9940B895E1E13E0FDDE3FD"/>
  </w:style>
  <w:style w:type="paragraph" w:customStyle="1" w:styleId="770A73E533E74BF580EC2069D5D9B052">
    <w:name w:val="770A73E533E74BF580EC2069D5D9B052"/>
  </w:style>
  <w:style w:type="paragraph" w:customStyle="1" w:styleId="7FD291C004994F888B740FAE7EE7084B">
    <w:name w:val="7FD291C004994F888B740FAE7EE7084B"/>
  </w:style>
  <w:style w:type="paragraph" w:customStyle="1" w:styleId="653BE75D8BC4427A96F90E893E68081F">
    <w:name w:val="653BE75D8BC4427A96F90E893E68081F"/>
  </w:style>
  <w:style w:type="paragraph" w:customStyle="1" w:styleId="FD4EEB2004F145C383861FE1F89C8F9F">
    <w:name w:val="FD4EEB2004F145C383861FE1F89C8F9F"/>
  </w:style>
  <w:style w:type="paragraph" w:customStyle="1" w:styleId="AD56EDE5DD504E3F8E955DF2E1C28116">
    <w:name w:val="AD56EDE5DD504E3F8E955DF2E1C28116"/>
  </w:style>
  <w:style w:type="paragraph" w:customStyle="1" w:styleId="E80FFF89F61141BAA2712A3A16E69C3B">
    <w:name w:val="E80FFF89F61141BAA2712A3A16E69C3B"/>
  </w:style>
  <w:style w:type="paragraph" w:customStyle="1" w:styleId="CAE44C2D7F7D4A4883F6FD239E0615E8">
    <w:name w:val="CAE44C2D7F7D4A4883F6FD239E0615E8"/>
  </w:style>
  <w:style w:type="paragraph" w:customStyle="1" w:styleId="B64C9B27E0B54B8FB1104CFA5F2FA627">
    <w:name w:val="B64C9B27E0B54B8FB1104CFA5F2FA627"/>
  </w:style>
  <w:style w:type="paragraph" w:customStyle="1" w:styleId="40AE7182B8644E08BC2EA59D899ECE80">
    <w:name w:val="40AE7182B8644E08BC2EA59D899ECE80"/>
  </w:style>
  <w:style w:type="paragraph" w:customStyle="1" w:styleId="013758BE4B304C6E82416C5F40CD6D06">
    <w:name w:val="013758BE4B304C6E82416C5F40CD6D06"/>
  </w:style>
  <w:style w:type="paragraph" w:customStyle="1" w:styleId="44EEBE605ABA4EE6B322019A0AD4BB04">
    <w:name w:val="44EEBE605ABA4EE6B322019A0AD4BB04"/>
  </w:style>
  <w:style w:type="paragraph" w:customStyle="1" w:styleId="662DB56F62BB458B994B1C56AF856255">
    <w:name w:val="662DB56F62BB458B994B1C56AF856255"/>
  </w:style>
  <w:style w:type="paragraph" w:customStyle="1" w:styleId="C2D4481F57724E37BA42E6C0970A97D4">
    <w:name w:val="C2D4481F57724E37BA42E6C0970A97D4"/>
  </w:style>
  <w:style w:type="paragraph" w:customStyle="1" w:styleId="B955CA0739BB4DD7A9D7114D9B2AD3AA">
    <w:name w:val="B955CA0739BB4DD7A9D7114D9B2AD3AA"/>
  </w:style>
  <w:style w:type="paragraph" w:customStyle="1" w:styleId="41B1FA46F6444DC4A380F0AF8FD3132A">
    <w:name w:val="41B1FA46F6444DC4A380F0AF8FD3132A"/>
  </w:style>
  <w:style w:type="paragraph" w:customStyle="1" w:styleId="C317C219BDD84084B755E0D2491E3F55">
    <w:name w:val="C317C219BDD84084B755E0D2491E3F55"/>
  </w:style>
  <w:style w:type="paragraph" w:customStyle="1" w:styleId="7EDA23C89CF941908B6D65E93CC0CE7F">
    <w:name w:val="7EDA23C89CF941908B6D65E93CC0CE7F"/>
  </w:style>
  <w:style w:type="paragraph" w:customStyle="1" w:styleId="54F4EFF65FEA4718A535F96EEF629E1D">
    <w:name w:val="54F4EFF65FEA4718A535F96EEF629E1D"/>
  </w:style>
  <w:style w:type="paragraph" w:customStyle="1" w:styleId="7A72E17B5C95463CA93F16B0790A1FD0">
    <w:name w:val="7A72E17B5C95463CA93F16B0790A1FD0"/>
  </w:style>
  <w:style w:type="paragraph" w:customStyle="1" w:styleId="AD9857AE949C4C3E82E69DC502BD9C54">
    <w:name w:val="AD9857AE949C4C3E82E69DC502BD9C54"/>
  </w:style>
  <w:style w:type="paragraph" w:customStyle="1" w:styleId="A14EA9C89B304A0385BA95C248B8DD2A">
    <w:name w:val="A14EA9C89B304A0385BA95C248B8DD2A"/>
  </w:style>
  <w:style w:type="paragraph" w:customStyle="1" w:styleId="4D1BB3EC1896427AAD3C29B5D50C16F8">
    <w:name w:val="4D1BB3EC1896427AAD3C29B5D50C16F8"/>
  </w:style>
  <w:style w:type="paragraph" w:customStyle="1" w:styleId="93DB88F1C9E546E38E14B0D67B253D3F">
    <w:name w:val="93DB88F1C9E546E38E14B0D67B253D3F"/>
  </w:style>
  <w:style w:type="paragraph" w:customStyle="1" w:styleId="976F04146E4146B79D486B340EA91E55">
    <w:name w:val="976F04146E4146B79D486B340EA91E55"/>
  </w:style>
  <w:style w:type="paragraph" w:customStyle="1" w:styleId="CBC65656BD5246AEB36F940E0E0C26C4">
    <w:name w:val="CBC65656BD5246AEB36F940E0E0C26C4"/>
  </w:style>
  <w:style w:type="paragraph" w:customStyle="1" w:styleId="EB8378DED9BE481ABB9EC944B803D8C1">
    <w:name w:val="EB8378DED9BE481ABB9EC944B803D8C1"/>
  </w:style>
  <w:style w:type="paragraph" w:customStyle="1" w:styleId="4EC59A9AE84948AC980D988C641969E2">
    <w:name w:val="4EC59A9AE84948AC980D988C641969E2"/>
  </w:style>
  <w:style w:type="paragraph" w:customStyle="1" w:styleId="55C66B6F82F84221A348D6BF5534CF13">
    <w:name w:val="55C66B6F82F84221A348D6BF5534CF13"/>
  </w:style>
  <w:style w:type="paragraph" w:customStyle="1" w:styleId="AA0BD4FB36B44D51BE6C96D096AEF45A">
    <w:name w:val="AA0BD4FB36B44D51BE6C96D096AEF45A"/>
  </w:style>
  <w:style w:type="paragraph" w:customStyle="1" w:styleId="37EC938E565A4230A13460B0917B913B">
    <w:name w:val="37EC938E565A4230A13460B0917B913B"/>
  </w:style>
  <w:style w:type="paragraph" w:customStyle="1" w:styleId="7BD864EAE8C248DDB0EBAF99E3C324E8">
    <w:name w:val="7BD864EAE8C248DDB0EBAF99E3C324E8"/>
  </w:style>
  <w:style w:type="paragraph" w:customStyle="1" w:styleId="10F2758C49E74048A095276F819A4128">
    <w:name w:val="10F2758C49E74048A095276F819A4128"/>
  </w:style>
  <w:style w:type="paragraph" w:customStyle="1" w:styleId="F29BD77693484893BFCC4C3A4D0C3A85">
    <w:name w:val="F29BD77693484893BFCC4C3A4D0C3A85"/>
  </w:style>
  <w:style w:type="paragraph" w:customStyle="1" w:styleId="3A138332B1754A7DB14A1C833DA22C75">
    <w:name w:val="3A138332B1754A7DB14A1C833DA22C75"/>
  </w:style>
  <w:style w:type="paragraph" w:customStyle="1" w:styleId="071E2E21F3FA485F855D2C796DD4FDB2">
    <w:name w:val="071E2E21F3FA485F855D2C796DD4FDB2"/>
  </w:style>
  <w:style w:type="paragraph" w:customStyle="1" w:styleId="7F1D55A2CFAE49B0AA5A1AD99490C05B">
    <w:name w:val="7F1D55A2CFAE49B0AA5A1AD99490C05B"/>
  </w:style>
  <w:style w:type="paragraph" w:customStyle="1" w:styleId="2E93243F59E2434891A0C711F5B0CE0C">
    <w:name w:val="2E93243F59E2434891A0C711F5B0CE0C"/>
  </w:style>
  <w:style w:type="paragraph" w:customStyle="1" w:styleId="63304A3AA06B4E04A670155287834AE1">
    <w:name w:val="63304A3AA06B4E04A670155287834AE1"/>
  </w:style>
  <w:style w:type="paragraph" w:customStyle="1" w:styleId="87DAF5AE4359461B862D51EB2D12E3E0">
    <w:name w:val="87DAF5AE4359461B862D51EB2D12E3E0"/>
  </w:style>
  <w:style w:type="paragraph" w:customStyle="1" w:styleId="D16906A1135E47D4AE786FB8F7ADA1FF">
    <w:name w:val="D16906A1135E47D4AE786FB8F7ADA1FF"/>
  </w:style>
  <w:style w:type="paragraph" w:customStyle="1" w:styleId="19CF8C72F2A14C5F83B6CBBA04C0B6D2">
    <w:name w:val="19CF8C72F2A14C5F83B6CBBA04C0B6D2"/>
  </w:style>
  <w:style w:type="paragraph" w:customStyle="1" w:styleId="B3416F1E4FC449C3BEF3C0B87678D72B">
    <w:name w:val="B3416F1E4FC449C3BEF3C0B87678D72B"/>
  </w:style>
  <w:style w:type="paragraph" w:customStyle="1" w:styleId="F9ADD97E9B8B44EDBA33D1A7D9C2DDF8">
    <w:name w:val="F9ADD97E9B8B44EDBA33D1A7D9C2DDF8"/>
  </w:style>
  <w:style w:type="paragraph" w:customStyle="1" w:styleId="DCA878940D954E8B97DF44E43716ED52">
    <w:name w:val="DCA878940D954E8B97DF44E43716ED52"/>
  </w:style>
  <w:style w:type="paragraph" w:customStyle="1" w:styleId="D82AD14CBD1A4D66B8043B9A809F1D50">
    <w:name w:val="D82AD14CBD1A4D66B8043B9A809F1D50"/>
  </w:style>
  <w:style w:type="paragraph" w:customStyle="1" w:styleId="D3FDEE20ACCA444C9945B06E4C821D23">
    <w:name w:val="D3FDEE20ACCA444C9945B06E4C821D23"/>
  </w:style>
  <w:style w:type="paragraph" w:customStyle="1" w:styleId="E875E9CB0F3743F3BC4BF726626CB20B">
    <w:name w:val="E875E9CB0F3743F3BC4BF726626CB20B"/>
  </w:style>
  <w:style w:type="paragraph" w:customStyle="1" w:styleId="2C79855D7F5B41DAB40EB44E8F15C140">
    <w:name w:val="2C79855D7F5B41DAB40EB44E8F15C140"/>
  </w:style>
  <w:style w:type="paragraph" w:customStyle="1" w:styleId="46D5846253D34F548D2C25C5A4E6048F">
    <w:name w:val="46D5846253D34F548D2C25C5A4E6048F"/>
  </w:style>
  <w:style w:type="paragraph" w:customStyle="1" w:styleId="B0B4F5F6C6584C36BAEB497CC37A8329">
    <w:name w:val="B0B4F5F6C6584C36BAEB497CC37A8329"/>
  </w:style>
  <w:style w:type="paragraph" w:customStyle="1" w:styleId="C8194E97D9464D0DACD7A71458704897">
    <w:name w:val="C8194E97D9464D0DACD7A71458704897"/>
  </w:style>
  <w:style w:type="paragraph" w:customStyle="1" w:styleId="4F56E7A1E9114520B086FAE8F9808FEC">
    <w:name w:val="4F56E7A1E9114520B086FAE8F9808FEC"/>
  </w:style>
  <w:style w:type="paragraph" w:customStyle="1" w:styleId="0472BA31F76748D58351771F606E66D9">
    <w:name w:val="0472BA31F76748D58351771F606E66D9"/>
  </w:style>
  <w:style w:type="paragraph" w:customStyle="1" w:styleId="FCB972DFEC1C492C8A225C5A63C19582">
    <w:name w:val="FCB972DFEC1C492C8A225C5A63C19582"/>
  </w:style>
  <w:style w:type="paragraph" w:customStyle="1" w:styleId="AF8D5B2635B7460C85A881EF03A69E4A">
    <w:name w:val="AF8D5B2635B7460C85A881EF03A69E4A"/>
  </w:style>
  <w:style w:type="paragraph" w:customStyle="1" w:styleId="3B7F7DF052FA4A749A25566AF3FC0BDF">
    <w:name w:val="3B7F7DF052FA4A749A25566AF3FC0BDF"/>
  </w:style>
  <w:style w:type="paragraph" w:customStyle="1" w:styleId="6E5E2031F20C4AC8A7C02380E4817B27">
    <w:name w:val="6E5E2031F20C4AC8A7C02380E4817B27"/>
  </w:style>
  <w:style w:type="paragraph" w:customStyle="1" w:styleId="FB26537A39624278854AA489E2F603BB">
    <w:name w:val="FB26537A39624278854AA489E2F603BB"/>
  </w:style>
  <w:style w:type="paragraph" w:customStyle="1" w:styleId="A0766D331413472EA14A779579547E68">
    <w:name w:val="A0766D331413472EA14A779579547E68"/>
  </w:style>
  <w:style w:type="paragraph" w:customStyle="1" w:styleId="9F9DD38604B843C1BF99FB72CA47FA9E">
    <w:name w:val="9F9DD38604B843C1BF99FB72CA47FA9E"/>
  </w:style>
  <w:style w:type="paragraph" w:customStyle="1" w:styleId="FEBB5E70DC684B20825F92F5D6B723DE">
    <w:name w:val="FEBB5E70DC684B20825F92F5D6B723DE"/>
  </w:style>
  <w:style w:type="paragraph" w:customStyle="1" w:styleId="65D269CA2EE74EB3BD6F8E5094C27B2E">
    <w:name w:val="65D269CA2EE74EB3BD6F8E5094C27B2E"/>
  </w:style>
  <w:style w:type="paragraph" w:customStyle="1" w:styleId="95638E91D3264EDAAD88AE412EEE4AAF">
    <w:name w:val="95638E91D3264EDAAD88AE412EEE4AAF"/>
  </w:style>
  <w:style w:type="paragraph" w:customStyle="1" w:styleId="1FAAA41F62C841B095B6897170DC66BB">
    <w:name w:val="1FAAA41F62C841B095B6897170DC66BB"/>
  </w:style>
  <w:style w:type="paragraph" w:customStyle="1" w:styleId="EDEC69F3D3B24BE7A29F452E19DD244A">
    <w:name w:val="EDEC69F3D3B24BE7A29F452E19DD244A"/>
  </w:style>
  <w:style w:type="paragraph" w:customStyle="1" w:styleId="71B88EC3E72E4F818C3C3EA3B1DCC26E">
    <w:name w:val="71B88EC3E72E4F818C3C3EA3B1DCC26E"/>
  </w:style>
  <w:style w:type="paragraph" w:customStyle="1" w:styleId="453E1B2FB51F424999FF546319B341BB">
    <w:name w:val="453E1B2FB51F424999FF546319B341BB"/>
    <w:rsid w:val="006E2C42"/>
  </w:style>
  <w:style w:type="paragraph" w:customStyle="1" w:styleId="BBAE57FD612A425BB8380E4FCE98823F">
    <w:name w:val="BBAE57FD612A425BB8380E4FCE98823F"/>
    <w:rsid w:val="006E2C42"/>
  </w:style>
  <w:style w:type="paragraph" w:customStyle="1" w:styleId="0DE860E53D9A493295E07416C5728118">
    <w:name w:val="0DE860E53D9A493295E07416C5728118"/>
    <w:rsid w:val="006E2C42"/>
  </w:style>
  <w:style w:type="paragraph" w:customStyle="1" w:styleId="68703E04F5204422BF4C4A64046B6D44">
    <w:name w:val="68703E04F5204422BF4C4A64046B6D44"/>
    <w:rsid w:val="006E2C42"/>
  </w:style>
  <w:style w:type="paragraph" w:customStyle="1" w:styleId="4356CFE071164CA58CA5E38D757145E0">
    <w:name w:val="4356CFE071164CA58CA5E38D757145E0"/>
    <w:rsid w:val="006E2C42"/>
  </w:style>
  <w:style w:type="paragraph" w:customStyle="1" w:styleId="8C228C034F434F95BF241A911D4A04F7">
    <w:name w:val="8C228C034F434F95BF241A911D4A04F7"/>
    <w:rsid w:val="006E2C42"/>
  </w:style>
  <w:style w:type="paragraph" w:customStyle="1" w:styleId="28C8990983034A1EA44ABD51E77A7A63">
    <w:name w:val="28C8990983034A1EA44ABD51E77A7A63"/>
    <w:rsid w:val="006E2C42"/>
  </w:style>
  <w:style w:type="paragraph" w:customStyle="1" w:styleId="5CA24C4195FD4332A78D25B621D7C6B5">
    <w:name w:val="5CA24C4195FD4332A78D25B621D7C6B5"/>
    <w:rsid w:val="006E2C42"/>
  </w:style>
  <w:style w:type="paragraph" w:customStyle="1" w:styleId="42A3E703A80C4FC6A997234765E174AE">
    <w:name w:val="42A3E703A80C4FC6A997234765E174AE"/>
    <w:rsid w:val="006E2C42"/>
  </w:style>
  <w:style w:type="paragraph" w:customStyle="1" w:styleId="0678977A1ACE4EF8B1E2D36A660207DE">
    <w:name w:val="0678977A1ACE4EF8B1E2D36A660207DE"/>
    <w:rsid w:val="006E2C42"/>
  </w:style>
  <w:style w:type="paragraph" w:customStyle="1" w:styleId="26755E08A50646978DF8EC3ACCF004AA">
    <w:name w:val="26755E08A50646978DF8EC3ACCF004AA"/>
    <w:rsid w:val="006E2C42"/>
  </w:style>
  <w:style w:type="paragraph" w:customStyle="1" w:styleId="158C9ADDEF7848EB8D15AB61DDF64E0B">
    <w:name w:val="158C9ADDEF7848EB8D15AB61DDF64E0B"/>
    <w:rsid w:val="006E2C42"/>
  </w:style>
  <w:style w:type="paragraph" w:customStyle="1" w:styleId="29D3076F01F4441185DD9552133BFE56">
    <w:name w:val="29D3076F01F4441185DD9552133BFE56"/>
    <w:rsid w:val="006E2C42"/>
  </w:style>
  <w:style w:type="paragraph" w:customStyle="1" w:styleId="45039A54DF35408C98FC052153F2E49E">
    <w:name w:val="45039A54DF35408C98FC052153F2E49E"/>
    <w:rsid w:val="006E2C42"/>
  </w:style>
  <w:style w:type="paragraph" w:customStyle="1" w:styleId="C43A188EDD1241AEBB654F95759FE3C6">
    <w:name w:val="C43A188EDD1241AEBB654F95759FE3C6"/>
    <w:rsid w:val="006E2C42"/>
  </w:style>
  <w:style w:type="paragraph" w:customStyle="1" w:styleId="4E321D8AE6CE484BB877E62240D8B83A">
    <w:name w:val="4E321D8AE6CE484BB877E62240D8B83A"/>
    <w:rsid w:val="006E2C42"/>
  </w:style>
  <w:style w:type="paragraph" w:customStyle="1" w:styleId="C0734AEA177C4582B0604130E62448D5">
    <w:name w:val="C0734AEA177C4582B0604130E62448D5"/>
    <w:rsid w:val="006E2C42"/>
  </w:style>
  <w:style w:type="paragraph" w:customStyle="1" w:styleId="31DEBEBBD8254089988E4869DB01CE46">
    <w:name w:val="31DEBEBBD8254089988E4869DB01CE46"/>
    <w:rsid w:val="006E2C42"/>
  </w:style>
  <w:style w:type="paragraph" w:customStyle="1" w:styleId="7D06194CBDA84AA8B8BDAFB5A2674B03">
    <w:name w:val="7D06194CBDA84AA8B8BDAFB5A2674B03"/>
    <w:rsid w:val="006E2C42"/>
  </w:style>
  <w:style w:type="paragraph" w:customStyle="1" w:styleId="DC791DA44CB74B6B99F62CBAC59B7C9C">
    <w:name w:val="DC791DA44CB74B6B99F62CBAC59B7C9C"/>
    <w:rsid w:val="006E2C42"/>
  </w:style>
  <w:style w:type="paragraph" w:customStyle="1" w:styleId="8ABEC5DD372240CE9091E6C4861E3189">
    <w:name w:val="8ABEC5DD372240CE9091E6C4861E3189"/>
    <w:rsid w:val="006E2C42"/>
  </w:style>
  <w:style w:type="paragraph" w:customStyle="1" w:styleId="229F035EECC844E1AD7D9D789AC223F3">
    <w:name w:val="229F035EECC844E1AD7D9D789AC223F3"/>
    <w:rsid w:val="006E2C42"/>
  </w:style>
  <w:style w:type="paragraph" w:customStyle="1" w:styleId="62CFBE392DAE49568AF2E0ADE7404BC0">
    <w:name w:val="62CFBE392DAE49568AF2E0ADE7404BC0"/>
    <w:rsid w:val="006E2C42"/>
  </w:style>
  <w:style w:type="paragraph" w:customStyle="1" w:styleId="F61A070AAC574655B7914181EBD2E926">
    <w:name w:val="F61A070AAC574655B7914181EBD2E926"/>
    <w:rsid w:val="006E2C42"/>
  </w:style>
  <w:style w:type="paragraph" w:customStyle="1" w:styleId="2C700293FCF34C119C43C48971965067">
    <w:name w:val="2C700293FCF34C119C43C48971965067"/>
    <w:rsid w:val="006E2C42"/>
  </w:style>
  <w:style w:type="paragraph" w:customStyle="1" w:styleId="08210AD4EA474DDA85AA670FE60266EC">
    <w:name w:val="08210AD4EA474DDA85AA670FE60266EC"/>
    <w:rsid w:val="006E2C42"/>
  </w:style>
  <w:style w:type="paragraph" w:customStyle="1" w:styleId="A967E699EB914692AF61CAB41E1D823B">
    <w:name w:val="A967E699EB914692AF61CAB41E1D823B"/>
    <w:rsid w:val="006E2C42"/>
  </w:style>
  <w:style w:type="paragraph" w:customStyle="1" w:styleId="C6F2B6C37B2B4F78BF6878DAE258AD0E">
    <w:name w:val="C6F2B6C37B2B4F78BF6878DAE258AD0E"/>
    <w:rsid w:val="006E2C42"/>
  </w:style>
  <w:style w:type="paragraph" w:customStyle="1" w:styleId="5E58676A80A94B7AB006796CF70A2AA2">
    <w:name w:val="5E58676A80A94B7AB006796CF70A2AA2"/>
    <w:rsid w:val="006E2C42"/>
  </w:style>
  <w:style w:type="paragraph" w:customStyle="1" w:styleId="93B543E5F8D5452596004C1CB238DF98">
    <w:name w:val="93B543E5F8D5452596004C1CB238DF98"/>
    <w:rsid w:val="006E2C42"/>
  </w:style>
  <w:style w:type="paragraph" w:customStyle="1" w:styleId="37A9BFFDB1A64AF39864EBC943F12112">
    <w:name w:val="37A9BFFDB1A64AF39864EBC943F12112"/>
    <w:rsid w:val="006E2C42"/>
  </w:style>
  <w:style w:type="paragraph" w:customStyle="1" w:styleId="238164ABA91F4AC3945244AE06224841">
    <w:name w:val="238164ABA91F4AC3945244AE06224841"/>
    <w:rsid w:val="006E2C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D733CE-705E-4FB7-9FBB-068CE4EDD620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6c05727-aa75-4e4a-9b5f-8a80a1165891"/>
    <ds:schemaRef ds:uri="http://schemas.microsoft.com/office/2006/documentManagement/types"/>
    <ds:schemaRef ds:uri="71af3243-3dd4-4a8d-8c0d-dd76da1f02a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35A399-EE19-4AE2-BA87-6FF8C3ED4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71B24-AD5D-4C66-AAF8-0F0BF678B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7EC974-2657-48E2-9EC6-0A7146EB3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 and wage review small business</Template>
  <TotalTime>0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2020-04-17T13:39:00Z</dcterms:created>
  <dcterms:modified xsi:type="dcterms:W3CDTF">2020-04-17T16:35:00Z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