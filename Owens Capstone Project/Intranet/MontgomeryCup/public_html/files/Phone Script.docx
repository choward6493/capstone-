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48"/>
        <w:gridCol w:w="4897"/>
        <w:gridCol w:w="5216"/>
        <w:gridCol w:w="339"/>
      </w:tblGrid>
      <w:tr w:rsidR="00265218" w:rsidRPr="00BE0554" w:rsidTr="00061916">
        <w:trPr>
          <w:trHeight w:val="983"/>
        </w:trPr>
        <w:tc>
          <w:tcPr>
            <w:tcW w:w="161" w:type="pct"/>
            <w:shd w:val="clear" w:color="auto" w:fill="auto"/>
          </w:tcPr>
          <w:p w:rsidR="00265218" w:rsidRPr="00BE0554" w:rsidRDefault="00265218" w:rsidP="00CF31BB">
            <w:pPr>
              <w:pStyle w:val="Title"/>
            </w:pPr>
          </w:p>
        </w:tc>
        <w:tc>
          <w:tcPr>
            <w:tcW w:w="2267" w:type="pct"/>
            <w:shd w:val="clear" w:color="auto" w:fill="1F497D" w:themeFill="text2"/>
            <w:vAlign w:val="center"/>
          </w:tcPr>
          <w:p w:rsidR="00265218" w:rsidRPr="00BE0554" w:rsidRDefault="00CC242F" w:rsidP="0035052D">
            <w:pPr>
              <w:pStyle w:val="Title"/>
            </w:pPr>
            <w:sdt>
              <w:sdtPr>
                <w:id w:val="31307616"/>
                <w:placeholder>
                  <w:docPart w:val="6B163392650340A28AC7ABC7781AD80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61916" w:rsidRPr="00AF342D">
                  <w:t>Phone Script</w:t>
                </w:r>
              </w:sdtContent>
            </w:sdt>
          </w:p>
        </w:tc>
        <w:tc>
          <w:tcPr>
            <w:tcW w:w="2415" w:type="pct"/>
            <w:shd w:val="clear" w:color="auto" w:fill="auto"/>
          </w:tcPr>
          <w:p w:rsidR="00265218" w:rsidRPr="00BE0554" w:rsidRDefault="00265218" w:rsidP="00CF31BB">
            <w:pPr>
              <w:pStyle w:val="Title"/>
            </w:pPr>
          </w:p>
        </w:tc>
        <w:tc>
          <w:tcPr>
            <w:tcW w:w="157" w:type="pct"/>
            <w:shd w:val="clear" w:color="auto" w:fill="auto"/>
          </w:tcPr>
          <w:p w:rsidR="00265218" w:rsidRPr="00BE0554" w:rsidRDefault="00265218" w:rsidP="00CF31BB">
            <w:pPr>
              <w:pStyle w:val="Title"/>
            </w:pPr>
          </w:p>
        </w:tc>
      </w:tr>
    </w:tbl>
    <w:p w:rsidR="002F419E" w:rsidRPr="00BE0554" w:rsidRDefault="002F419E" w:rsidP="002F419E">
      <w:pPr>
        <w:pStyle w:val="Heading1"/>
        <w:rPr>
          <w:lang w:val="en-US"/>
        </w:rPr>
      </w:pPr>
      <w:r w:rsidRPr="00D6611E">
        <w:rPr>
          <w:lang w:val="en-US"/>
        </w:rPr>
        <w:t xml:space="preserve">Script: </w:t>
      </w:r>
      <w:r>
        <w:rPr>
          <w:lang w:val="en-US"/>
        </w:rPr>
        <w:t>Customer calls the store</w:t>
      </w:r>
    </w:p>
    <w:p w:rsidR="00061916" w:rsidRPr="00BE0554" w:rsidRDefault="00CC242F" w:rsidP="004E4A0D">
      <w:pPr>
        <w:pStyle w:val="NoSpacing"/>
      </w:pPr>
      <w:sdt>
        <w:sdtPr>
          <w:id w:val="1511263989"/>
          <w:placeholder>
            <w:docPart w:val="8B32E1C0BB1346B49643B129408EE28E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Hello /Good morning/afternoon/evening!</w:t>
          </w:r>
        </w:sdtContent>
      </w:sdt>
      <w:r w:rsidR="004E4A0D">
        <w:t xml:space="preserve"> </w:t>
      </w:r>
    </w:p>
    <w:p w:rsidR="00061916" w:rsidRPr="00BE0554" w:rsidRDefault="00142677" w:rsidP="00142677">
      <w:pPr>
        <w:spacing w:after="0"/>
      </w:pPr>
      <w:r>
        <w:t xml:space="preserve">Thank you for calling </w:t>
      </w:r>
      <w:r w:rsidRPr="00142677">
        <w:rPr>
          <w:b/>
          <w:color w:val="1F497D" w:themeColor="text2"/>
        </w:rPr>
        <w:t>Montgomery Cup</w:t>
      </w:r>
    </w:p>
    <w:p w:rsidR="00142677" w:rsidRDefault="00142677" w:rsidP="00142677">
      <w:pPr>
        <w:pStyle w:val="NoSpacing"/>
        <w:spacing w:after="240"/>
      </w:pPr>
      <w:r w:rsidRPr="007F34EC">
        <w:t>This is</w:t>
      </w:r>
      <w:r w:rsidRPr="00BE0554">
        <w:t xml:space="preserve"> </w:t>
      </w:r>
      <w:sdt>
        <w:sdtPr>
          <w:rPr>
            <w:rStyle w:val="Emphasis"/>
          </w:rPr>
          <w:alias w:val="Rep name"/>
          <w:tag w:val=""/>
          <w:id w:val="1661813594"/>
          <w:placeholder>
            <w:docPart w:val="BBF5E701132E43E69A10977E3F7326E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/>
        </w:sdtPr>
        <w:sdtContent>
          <w:r>
            <w:rPr>
              <w:rStyle w:val="Emphasis"/>
            </w:rPr>
            <w:t>&lt;Your Name&gt;</w:t>
          </w:r>
        </w:sdtContent>
      </w:sdt>
      <w:r w:rsidRPr="00BE0554">
        <w:t>.</w:t>
      </w:r>
    </w:p>
    <w:p w:rsidR="00061916" w:rsidRPr="00BE0554" w:rsidRDefault="00CC242F" w:rsidP="0061146D">
      <w:pPr>
        <w:pStyle w:val="NoSpacing"/>
      </w:pPr>
      <w:sdt>
        <w:sdtPr>
          <w:id w:val="1371648547"/>
          <w:placeholder>
            <w:docPart w:val="6BC41ACFC8FE4C54B3C6D929BF92FC22"/>
          </w:placeholder>
          <w:temporary/>
          <w:showingPlcHdr/>
          <w15:appearance w15:val="hidden"/>
          <w:text/>
        </w:sdtPr>
        <w:sdtEndPr/>
        <w:sdtContent>
          <w:r w:rsidR="00061916" w:rsidRPr="00AF342D">
            <w:t>How may I help you today?</w:t>
          </w:r>
        </w:sdtContent>
      </w:sdt>
    </w:p>
    <w:p w:rsidR="00061916" w:rsidRPr="00BE0554" w:rsidRDefault="002F419E" w:rsidP="00061916">
      <w:pPr>
        <w:pStyle w:val="BlueText"/>
      </w:pPr>
      <w:r>
        <w:t>(</w:t>
      </w:r>
      <w:r w:rsidR="00142677">
        <w:t>Listen</w:t>
      </w:r>
      <w:r>
        <w:t xml:space="preserve"> to their need/questions)</w:t>
      </w:r>
    </w:p>
    <w:p w:rsidR="00061916" w:rsidRPr="00BE0554" w:rsidRDefault="00CC242F" w:rsidP="0061146D">
      <w:pPr>
        <w:pStyle w:val="NoSpacing"/>
      </w:pPr>
      <w:sdt>
        <w:sdtPr>
          <w:id w:val="-1753655617"/>
          <w:placeholder>
            <w:docPart w:val="EF5BEFE7D1344DC8BCB13F5BC8A9A520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Sure, I’ll be glad to assist you with this.</w:t>
          </w:r>
          <w:r w:rsidR="00061916" w:rsidRPr="00BE0554">
            <w:br/>
            <w:t>May I please ask with whom I am speaking?</w:t>
          </w:r>
        </w:sdtContent>
      </w:sdt>
    </w:p>
    <w:p w:rsidR="00061916" w:rsidRPr="00BE0554" w:rsidRDefault="00142677" w:rsidP="002279C6">
      <w:pPr>
        <w:pStyle w:val="BlueText"/>
      </w:pPr>
      <w:r>
        <w:t>(Customers name)</w:t>
      </w:r>
    </w:p>
    <w:p w:rsidR="00061916" w:rsidRDefault="00CC242F" w:rsidP="0061146D">
      <w:pPr>
        <w:pStyle w:val="NoSpacing"/>
      </w:pPr>
      <w:sdt>
        <w:sdtPr>
          <w:id w:val="-622453280"/>
          <w:placeholder>
            <w:docPart w:val="8DC37181D177474FBC25A3C796AB877F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Thank you!</w:t>
          </w:r>
        </w:sdtContent>
      </w:sdt>
    </w:p>
    <w:p w:rsidR="00142677" w:rsidRPr="00142677" w:rsidRDefault="00142677" w:rsidP="0061146D">
      <w:pPr>
        <w:pStyle w:val="NoSpacing"/>
        <w:rPr>
          <w:i/>
          <w:color w:val="1F497D" w:themeColor="text2"/>
          <w:sz w:val="22"/>
        </w:rPr>
      </w:pPr>
      <w:r w:rsidRPr="00142677">
        <w:rPr>
          <w:i/>
          <w:color w:val="1F497D" w:themeColor="text2"/>
          <w:sz w:val="22"/>
        </w:rPr>
        <w:t>(Provide the customer with the information requested)</w:t>
      </w:r>
    </w:p>
    <w:p w:rsidR="00142677" w:rsidRDefault="00142677" w:rsidP="0061146D">
      <w:pPr>
        <w:pStyle w:val="NoSpacing"/>
      </w:pPr>
    </w:p>
    <w:p w:rsidR="00142677" w:rsidRPr="00BE0554" w:rsidRDefault="00142677" w:rsidP="00142677">
      <w:pPr>
        <w:spacing w:after="0"/>
      </w:pPr>
      <w:sdt>
        <w:sdtPr>
          <w:id w:val="1290780237"/>
          <w:placeholder>
            <w:docPart w:val="7206D0CDE9034E01BB95E9FB60F79EB0"/>
          </w:placeholder>
          <w:temporary/>
          <w:showingPlcHdr/>
          <w15:appearance w15:val="hidden"/>
          <w:text/>
        </w:sdtPr>
        <w:sdtContent>
          <w:r w:rsidRPr="00BE0554">
            <w:t>Is there anything else that I can assist you with?</w:t>
          </w:r>
        </w:sdtContent>
      </w:sdt>
    </w:p>
    <w:p w:rsidR="00142677" w:rsidRPr="00142677" w:rsidRDefault="00142677" w:rsidP="00142677">
      <w:pPr>
        <w:pStyle w:val="NoSpacing"/>
        <w:rPr>
          <w:i/>
          <w:color w:val="1F497D" w:themeColor="text2"/>
          <w:sz w:val="22"/>
        </w:rPr>
      </w:pPr>
      <w:r w:rsidRPr="00142677">
        <w:rPr>
          <w:i/>
          <w:color w:val="1F497D" w:themeColor="text2"/>
          <w:sz w:val="22"/>
        </w:rPr>
        <w:t>(</w:t>
      </w:r>
      <w:r>
        <w:rPr>
          <w:i/>
          <w:color w:val="1F497D" w:themeColor="text2"/>
          <w:sz w:val="22"/>
        </w:rPr>
        <w:t>If they ask for more information, p</w:t>
      </w:r>
      <w:r w:rsidRPr="00142677">
        <w:rPr>
          <w:i/>
          <w:color w:val="1F497D" w:themeColor="text2"/>
          <w:sz w:val="22"/>
        </w:rPr>
        <w:t>rovide the customer with the information requested)</w:t>
      </w:r>
    </w:p>
    <w:p w:rsidR="00142677" w:rsidRDefault="00142677" w:rsidP="00142677">
      <w:pPr>
        <w:pStyle w:val="NoSpacing"/>
      </w:pPr>
    </w:p>
    <w:p w:rsidR="00142677" w:rsidRPr="00BE0554" w:rsidRDefault="00142677" w:rsidP="00142677">
      <w:pPr>
        <w:pStyle w:val="NoSpacing"/>
      </w:pPr>
      <w:sdt>
        <w:sdtPr>
          <w:id w:val="102700442"/>
          <w:placeholder>
            <w:docPart w:val="2DD5DC2AF80640C49C736F6D510BDEA4"/>
          </w:placeholder>
          <w:temporary/>
          <w:showingPlcHdr/>
          <w15:appearance w15:val="hidden"/>
          <w:text/>
        </w:sdtPr>
        <w:sdtContent>
          <w:r w:rsidRPr="00BE0554">
            <w:t>Thank you so much for calling</w:t>
          </w:r>
        </w:sdtContent>
      </w:sdt>
      <w:r w:rsidRPr="00BE0554">
        <w:t xml:space="preserve"> </w:t>
      </w:r>
      <w:sdt>
        <w:sdtPr>
          <w:rPr>
            <w:rStyle w:val="Emphasis"/>
          </w:rPr>
          <w:alias w:val="Company"/>
          <w:tag w:val=""/>
          <w:id w:val="-186905802"/>
          <w:placeholder>
            <w:docPart w:val="0632C48BC41640AFA27F21F901A5014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CC242F" w:rsidRPr="00FB13AA">
            <w:rPr>
              <w:rStyle w:val="Emphasis"/>
            </w:rPr>
            <w:t>&lt;Company Name&gt;</w:t>
          </w:r>
        </w:sdtContent>
      </w:sdt>
      <w:r w:rsidRPr="00BE0554">
        <w:t>.</w:t>
      </w:r>
    </w:p>
    <w:p w:rsidR="00142677" w:rsidRPr="00BE0554" w:rsidRDefault="00142677" w:rsidP="00142677">
      <w:sdt>
        <w:sdtPr>
          <w:id w:val="-255600794"/>
          <w:placeholder>
            <w:docPart w:val="2307949A13784276956BA15F9B54482D"/>
          </w:placeholder>
          <w:temporary/>
          <w:showingPlcHdr/>
          <w15:appearance w15:val="hidden"/>
          <w:text/>
        </w:sdtPr>
        <w:sdtContent>
          <w:r w:rsidRPr="00BE0554">
            <w:t>Have a great day!</w:t>
          </w:r>
        </w:sdtContent>
      </w:sdt>
    </w:p>
    <w:p w:rsidR="00142677" w:rsidRPr="00AF342D" w:rsidRDefault="00142677" w:rsidP="00142677">
      <w:pPr>
        <w:pStyle w:val="BlueBoldText"/>
      </w:pPr>
    </w:p>
    <w:p w:rsidR="00142677" w:rsidRDefault="00142677" w:rsidP="00142677"/>
    <w:p w:rsidR="00142677" w:rsidRDefault="00142677" w:rsidP="00142677"/>
    <w:p w:rsidR="00142677" w:rsidRPr="00142677" w:rsidRDefault="00142677" w:rsidP="00142677"/>
    <w:tbl>
      <w:tblPr>
        <w:tblW w:w="5000" w:type="pct"/>
        <w:tblLook w:val="0600" w:firstRow="0" w:lastRow="0" w:firstColumn="0" w:lastColumn="0" w:noHBand="1" w:noVBand="1"/>
      </w:tblPr>
      <w:tblGrid>
        <w:gridCol w:w="369"/>
        <w:gridCol w:w="4875"/>
        <w:gridCol w:w="5195"/>
        <w:gridCol w:w="361"/>
      </w:tblGrid>
      <w:tr w:rsidR="00061916" w:rsidRPr="00BE0554" w:rsidTr="00EE4A25">
        <w:trPr>
          <w:trHeight w:val="983"/>
        </w:trPr>
        <w:tc>
          <w:tcPr>
            <w:tcW w:w="171" w:type="pct"/>
          </w:tcPr>
          <w:p w:rsidR="00061916" w:rsidRPr="00BE0554" w:rsidRDefault="00061916" w:rsidP="00EE4A25">
            <w:pPr>
              <w:pStyle w:val="Title"/>
            </w:pPr>
          </w:p>
        </w:tc>
        <w:sdt>
          <w:sdtPr>
            <w:id w:val="-2086292674"/>
            <w:placeholder>
              <w:docPart w:val="CAD48616ED524E76AF61B18B8B9BEA4A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2257" w:type="pct"/>
                <w:shd w:val="clear" w:color="auto" w:fill="1F497D" w:themeFill="text2"/>
                <w:vAlign w:val="center"/>
              </w:tcPr>
              <w:p w:rsidR="00061916" w:rsidRPr="00BE0554" w:rsidRDefault="00061916" w:rsidP="00EE4A25">
                <w:pPr>
                  <w:pStyle w:val="Title"/>
                </w:pPr>
                <w:r w:rsidRPr="00BE0554">
                  <w:t>Phone Script</w:t>
                </w:r>
              </w:p>
            </w:tc>
          </w:sdtContent>
        </w:sdt>
        <w:tc>
          <w:tcPr>
            <w:tcW w:w="2405" w:type="pct"/>
          </w:tcPr>
          <w:p w:rsidR="00061916" w:rsidRPr="00BE0554" w:rsidRDefault="00061916" w:rsidP="00EE4A25">
            <w:pPr>
              <w:pStyle w:val="Title"/>
            </w:pPr>
          </w:p>
        </w:tc>
        <w:tc>
          <w:tcPr>
            <w:tcW w:w="167" w:type="pct"/>
          </w:tcPr>
          <w:p w:rsidR="00061916" w:rsidRPr="00BE0554" w:rsidRDefault="00061916" w:rsidP="00EE4A25">
            <w:pPr>
              <w:pStyle w:val="Title"/>
            </w:pPr>
          </w:p>
        </w:tc>
      </w:tr>
    </w:tbl>
    <w:p w:rsidR="00061916" w:rsidRPr="00BE0554" w:rsidRDefault="00D6611E" w:rsidP="0061146D">
      <w:pPr>
        <w:pStyle w:val="Heading1"/>
        <w:rPr>
          <w:lang w:val="en-US"/>
        </w:rPr>
      </w:pPr>
      <w:r w:rsidRPr="00D6611E">
        <w:rPr>
          <w:lang w:val="en-US"/>
        </w:rPr>
        <w:t>Script: Follow-up call from team member to customer about catering</w:t>
      </w:r>
    </w:p>
    <w:p w:rsidR="00061916" w:rsidRPr="00BE0554" w:rsidRDefault="00CC242F" w:rsidP="0061146D">
      <w:pPr>
        <w:pStyle w:val="NoSpacing"/>
      </w:pPr>
      <w:sdt>
        <w:sdtPr>
          <w:id w:val="1781991571"/>
          <w:placeholder>
            <w:docPart w:val="C6DD2E334EA84C92B7005C8EECED00A1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Hello /Good morning/afternoon/evening!</w:t>
          </w:r>
        </w:sdtContent>
      </w:sdt>
    </w:p>
    <w:p w:rsidR="00D6611E" w:rsidRDefault="00D6611E" w:rsidP="0061146D">
      <w:pPr>
        <w:pStyle w:val="NoSpacing"/>
      </w:pPr>
    </w:p>
    <w:p w:rsidR="00061916" w:rsidRPr="00BE0554" w:rsidRDefault="00CC242F" w:rsidP="00D6611E">
      <w:pPr>
        <w:pStyle w:val="NoSpacing"/>
        <w:spacing w:after="120"/>
      </w:pPr>
      <w:sdt>
        <w:sdtPr>
          <w:id w:val="513738931"/>
          <w:placeholder>
            <w:docPart w:val="596256D9DCB644BC975A158DD8776DF7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This is</w:t>
          </w:r>
        </w:sdtContent>
      </w:sdt>
      <w:r w:rsidR="00D6611E">
        <w:t xml:space="preserve"> </w:t>
      </w:r>
      <w:r w:rsidR="00061916" w:rsidRPr="00BE0554">
        <w:t xml:space="preserve"> </w:t>
      </w:r>
      <w:sdt>
        <w:sdtPr>
          <w:rPr>
            <w:b/>
            <w:color w:val="1F497D" w:themeColor="text2"/>
          </w:rPr>
          <w:alias w:val="Company"/>
          <w:tag w:val=""/>
          <w:id w:val="-1838913547"/>
          <w:placeholder>
            <w:docPart w:val="3C52E53874824841BC2AADB57CFD9BC1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Pr="00FB13AA">
            <w:rPr>
              <w:rStyle w:val="Emphasis"/>
            </w:rPr>
            <w:t>&lt;Company Name&gt;</w:t>
          </w:r>
        </w:sdtContent>
      </w:sdt>
      <w:r w:rsidR="00D6611E" w:rsidRPr="00D6611E">
        <w:t xml:space="preserve"> </w:t>
      </w:r>
      <w:proofErr w:type="gramStart"/>
      <w:r w:rsidR="00D6611E">
        <w:t>from</w:t>
      </w:r>
      <w:proofErr w:type="gramEnd"/>
      <w:r w:rsidR="00D6611E">
        <w:t xml:space="preserve"> Montgomery Cup. </w:t>
      </w:r>
    </w:p>
    <w:p w:rsidR="00D6611E" w:rsidRDefault="00061916" w:rsidP="00D6611E">
      <w:r w:rsidRPr="00BE0554">
        <w:t xml:space="preserve"> </w:t>
      </w:r>
      <w:r w:rsidR="00D6611E">
        <w:t xml:space="preserve">I am calling in regard to your recent catering order. </w:t>
      </w:r>
    </w:p>
    <w:p w:rsidR="00D6611E" w:rsidRDefault="00D6611E" w:rsidP="00D6611E">
      <w:r>
        <w:t xml:space="preserve">I would like to share the pickup details with you when you are free for a call. </w:t>
      </w:r>
    </w:p>
    <w:p w:rsidR="00061916" w:rsidRPr="00BE0554" w:rsidRDefault="00CC242F" w:rsidP="00D6611E">
      <w:sdt>
        <w:sdtPr>
          <w:id w:val="532621744"/>
          <w:placeholder>
            <w:docPart w:val="7C0B232DCB554A9787309F9C4C043499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When you have a moment, please call us back at</w:t>
          </w:r>
        </w:sdtContent>
      </w:sdt>
      <w:r w:rsidR="00061916" w:rsidRPr="00BE0554">
        <w:t xml:space="preserve"> </w:t>
      </w:r>
      <w:sdt>
        <w:sdtPr>
          <w:rPr>
            <w:rStyle w:val="Emphasis"/>
          </w:rPr>
          <w:alias w:val="Company Phone"/>
          <w:tag w:val=""/>
          <w:id w:val="553976509"/>
          <w:placeholder>
            <w:docPart w:val="86D46C50471E4A92AC4F9514C07930E5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>
          <w:rPr>
            <w:rStyle w:val="Emphasis"/>
          </w:rPr>
        </w:sdtEndPr>
        <w:sdtContent>
          <w:r w:rsidR="00FB13AA" w:rsidRPr="00FB13AA">
            <w:rPr>
              <w:rStyle w:val="Emphasis"/>
            </w:rPr>
            <w:t>&lt;Phone Number&gt;</w:t>
          </w:r>
        </w:sdtContent>
      </w:sdt>
      <w:r w:rsidR="0061146D" w:rsidRPr="00BE0554">
        <w:t>.</w:t>
      </w:r>
      <w:r w:rsidR="00061916" w:rsidRPr="00BE0554">
        <w:t xml:space="preserve"> </w:t>
      </w:r>
      <w:sdt>
        <w:sdtPr>
          <w:id w:val="332267842"/>
          <w:placeholder>
            <w:docPart w:val="60C6ED951AFA4D68AB33B5FA516C1815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We are available from</w:t>
          </w:r>
        </w:sdtContent>
      </w:sdt>
      <w:r w:rsidR="00061916" w:rsidRPr="00BE0554">
        <w:t xml:space="preserve"> </w:t>
      </w:r>
      <w:sdt>
        <w:sdtPr>
          <w:rPr>
            <w:rStyle w:val="Emphasis"/>
          </w:rPr>
          <w:alias w:val="Start time"/>
          <w:tag w:val=""/>
          <w:id w:val="-1634409224"/>
          <w:placeholder>
            <w:docPart w:val="5183D03B6406457A9DA884A9040295B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>
          <w:rPr>
            <w:rStyle w:val="Emphasis"/>
          </w:rPr>
        </w:sdtEndPr>
        <w:sdtContent>
          <w:r w:rsidR="00D6611E">
            <w:rPr>
              <w:rStyle w:val="Emphasis"/>
            </w:rPr>
            <w:t>5am</w:t>
          </w:r>
        </w:sdtContent>
      </w:sdt>
      <w:r w:rsidR="004F7AF9">
        <w:rPr>
          <w:rStyle w:val="Emphasis"/>
        </w:rPr>
        <w:t xml:space="preserve"> </w:t>
      </w:r>
      <w:sdt>
        <w:sdtPr>
          <w:id w:val="1674533562"/>
          <w:placeholder>
            <w:docPart w:val="EE6AE608F929482492E9988B7C2583DC"/>
          </w:placeholder>
          <w:temporary/>
          <w:showingPlcHdr/>
          <w15:appearance w15:val="hidden"/>
          <w:text/>
        </w:sdtPr>
        <w:sdtEndPr/>
        <w:sdtContent>
          <w:r w:rsidR="00061916" w:rsidRPr="00BE0554">
            <w:t>to</w:t>
          </w:r>
        </w:sdtContent>
      </w:sdt>
      <w:r w:rsidR="00061916" w:rsidRPr="00BE0554">
        <w:t xml:space="preserve"> </w:t>
      </w:r>
      <w:sdt>
        <w:sdtPr>
          <w:rPr>
            <w:rStyle w:val="Emphasis"/>
          </w:rPr>
          <w:alias w:val="Finish time"/>
          <w:tag w:val=""/>
          <w:id w:val="286626541"/>
          <w:placeholder>
            <w:docPart w:val="5A7DD3A0022E4089A88702515AF8559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>
          <w:rPr>
            <w:rStyle w:val="Emphasis"/>
          </w:rPr>
        </w:sdtEndPr>
        <w:sdtContent>
          <w:r w:rsidR="00D6611E">
            <w:rPr>
              <w:rStyle w:val="Emphasis"/>
            </w:rPr>
            <w:t>9pm</w:t>
          </w:r>
        </w:sdtContent>
      </w:sdt>
      <w:r w:rsidR="004F7AF9">
        <w:rPr>
          <w:rStyle w:val="Emphasis"/>
        </w:rPr>
        <w:t xml:space="preserve"> </w:t>
      </w:r>
      <w:r w:rsidR="00D6611E">
        <w:t>7 days a week</w:t>
      </w:r>
      <w:r w:rsidR="00D6611E">
        <w:rPr>
          <w:rStyle w:val="Emphasis"/>
        </w:rPr>
        <w:t>.</w:t>
      </w:r>
    </w:p>
    <w:p w:rsidR="00061916" w:rsidRDefault="00061916" w:rsidP="00061916"/>
    <w:p w:rsidR="00142677" w:rsidRDefault="00C2030A" w:rsidP="00061916">
      <w:r>
        <w:t xml:space="preserve">I look forward to hearing from you soon. </w:t>
      </w:r>
    </w:p>
    <w:p w:rsidR="00C2030A" w:rsidRDefault="00C2030A" w:rsidP="00061916">
      <w:r>
        <w:t xml:space="preserve">Have a wonderful day! </w:t>
      </w:r>
    </w:p>
    <w:p w:rsidR="00142677" w:rsidRDefault="00142677" w:rsidP="00061916"/>
    <w:p w:rsidR="00142677" w:rsidRDefault="00142677" w:rsidP="00061916"/>
    <w:p w:rsidR="00142677" w:rsidRDefault="00142677" w:rsidP="00061916"/>
    <w:p w:rsidR="00142677" w:rsidRDefault="00142677" w:rsidP="00061916"/>
    <w:p w:rsidR="00142677" w:rsidRDefault="00142677" w:rsidP="00061916"/>
    <w:p w:rsidR="00142677" w:rsidRDefault="00142677" w:rsidP="00061916"/>
    <w:p w:rsidR="00142677" w:rsidRDefault="00142677" w:rsidP="00061916"/>
    <w:tbl>
      <w:tblPr>
        <w:tblW w:w="5000" w:type="pct"/>
        <w:tblLook w:val="0600" w:firstRow="0" w:lastRow="0" w:firstColumn="0" w:lastColumn="0" w:noHBand="1" w:noVBand="1"/>
      </w:tblPr>
      <w:tblGrid>
        <w:gridCol w:w="369"/>
        <w:gridCol w:w="4875"/>
        <w:gridCol w:w="5195"/>
        <w:gridCol w:w="361"/>
      </w:tblGrid>
      <w:tr w:rsidR="00142677" w:rsidRPr="00BE0554" w:rsidTr="004B0E20">
        <w:trPr>
          <w:trHeight w:val="983"/>
        </w:trPr>
        <w:tc>
          <w:tcPr>
            <w:tcW w:w="171" w:type="pct"/>
          </w:tcPr>
          <w:p w:rsidR="00142677" w:rsidRPr="00BE0554" w:rsidRDefault="00142677" w:rsidP="004B0E20">
            <w:pPr>
              <w:pStyle w:val="Title"/>
            </w:pPr>
          </w:p>
        </w:tc>
        <w:sdt>
          <w:sdtPr>
            <w:id w:val="-1942912279"/>
            <w:placeholder>
              <w:docPart w:val="140D4F7D97784BD8B7763B2E1D7228CC"/>
            </w:placeholder>
            <w:temporary/>
            <w:showingPlcHdr/>
            <w15:appearance w15:val="hidden"/>
            <w:text/>
          </w:sdtPr>
          <w:sdtContent>
            <w:tc>
              <w:tcPr>
                <w:tcW w:w="2257" w:type="pct"/>
                <w:shd w:val="clear" w:color="auto" w:fill="1F497D" w:themeFill="text2"/>
                <w:vAlign w:val="center"/>
              </w:tcPr>
              <w:p w:rsidR="00142677" w:rsidRPr="00BE0554" w:rsidRDefault="00142677" w:rsidP="004B0E20">
                <w:pPr>
                  <w:pStyle w:val="Title"/>
                </w:pPr>
                <w:r w:rsidRPr="00BE0554">
                  <w:t>Phone Script</w:t>
                </w:r>
              </w:p>
            </w:tc>
          </w:sdtContent>
        </w:sdt>
        <w:tc>
          <w:tcPr>
            <w:tcW w:w="2405" w:type="pct"/>
          </w:tcPr>
          <w:p w:rsidR="00142677" w:rsidRPr="00BE0554" w:rsidRDefault="00142677" w:rsidP="004B0E20">
            <w:pPr>
              <w:pStyle w:val="Title"/>
            </w:pPr>
          </w:p>
        </w:tc>
        <w:tc>
          <w:tcPr>
            <w:tcW w:w="167" w:type="pct"/>
          </w:tcPr>
          <w:p w:rsidR="00142677" w:rsidRPr="00BE0554" w:rsidRDefault="00142677" w:rsidP="004B0E20">
            <w:pPr>
              <w:pStyle w:val="Title"/>
            </w:pPr>
          </w:p>
        </w:tc>
      </w:tr>
    </w:tbl>
    <w:p w:rsidR="00142677" w:rsidRPr="00BE0554" w:rsidRDefault="00142677" w:rsidP="00142677">
      <w:pPr>
        <w:pStyle w:val="Heading1"/>
        <w:rPr>
          <w:lang w:val="en-US"/>
        </w:rPr>
      </w:pPr>
      <w:r w:rsidRPr="00D6611E">
        <w:rPr>
          <w:lang w:val="en-US"/>
        </w:rPr>
        <w:t xml:space="preserve">Script: </w:t>
      </w:r>
      <w:r>
        <w:rPr>
          <w:lang w:val="en-US"/>
        </w:rPr>
        <w:t xml:space="preserve">Customer Complaint </w:t>
      </w:r>
    </w:p>
    <w:p w:rsidR="00142677" w:rsidRPr="00BE0554" w:rsidRDefault="00142677" w:rsidP="00142677">
      <w:pPr>
        <w:pStyle w:val="NoSpacing"/>
      </w:pPr>
      <w:sdt>
        <w:sdtPr>
          <w:id w:val="-337926213"/>
          <w:placeholder>
            <w:docPart w:val="09655F8BA4B34CBA9849C9BF7B3BE023"/>
          </w:placeholder>
          <w:temporary/>
          <w:showingPlcHdr/>
          <w15:appearance w15:val="hidden"/>
          <w:text/>
        </w:sdtPr>
        <w:sdtContent>
          <w:r w:rsidRPr="00BE0554">
            <w:t>Hello /Good morning/afternoon/evening!</w:t>
          </w:r>
        </w:sdtContent>
      </w:sdt>
      <w:r>
        <w:t xml:space="preserve"> </w:t>
      </w:r>
    </w:p>
    <w:p w:rsidR="00142677" w:rsidRPr="00BE0554" w:rsidRDefault="00142677" w:rsidP="00142677">
      <w:pPr>
        <w:spacing w:after="0"/>
      </w:pPr>
      <w:r>
        <w:t xml:space="preserve">Thank you for calling </w:t>
      </w:r>
      <w:r w:rsidRPr="00142677">
        <w:rPr>
          <w:b/>
          <w:color w:val="1F497D" w:themeColor="text2"/>
        </w:rPr>
        <w:t>Montgomery Cup</w:t>
      </w:r>
    </w:p>
    <w:p w:rsidR="00142677" w:rsidRDefault="00142677" w:rsidP="00142677">
      <w:pPr>
        <w:pStyle w:val="NoSpacing"/>
        <w:spacing w:after="240"/>
      </w:pPr>
      <w:r w:rsidRPr="007F34EC">
        <w:t>This is</w:t>
      </w:r>
      <w:r w:rsidRPr="00BE0554">
        <w:t xml:space="preserve"> </w:t>
      </w:r>
      <w:sdt>
        <w:sdtPr>
          <w:rPr>
            <w:rStyle w:val="Emphasis"/>
          </w:rPr>
          <w:alias w:val="Rep name"/>
          <w:tag w:val=""/>
          <w:id w:val="502862935"/>
          <w:placeholder>
            <w:docPart w:val="525616A635364087AC71FC83055024D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/>
        </w:sdtPr>
        <w:sdtContent>
          <w:r>
            <w:rPr>
              <w:rStyle w:val="Emphasis"/>
            </w:rPr>
            <w:t>&lt;Your Name&gt;</w:t>
          </w:r>
        </w:sdtContent>
      </w:sdt>
      <w:r w:rsidRPr="00BE0554">
        <w:t>.</w:t>
      </w:r>
    </w:p>
    <w:p w:rsidR="00142677" w:rsidRPr="00BE0554" w:rsidRDefault="00142677" w:rsidP="00142677">
      <w:pPr>
        <w:pStyle w:val="NoSpacing"/>
      </w:pPr>
      <w:sdt>
        <w:sdtPr>
          <w:id w:val="-1691137963"/>
          <w:placeholder>
            <w:docPart w:val="ECCCABA3C66B4B81B2A4FE27A0A33511"/>
          </w:placeholder>
          <w:temporary/>
          <w:showingPlcHdr/>
          <w15:appearance w15:val="hidden"/>
          <w:text/>
        </w:sdtPr>
        <w:sdtContent>
          <w:r w:rsidRPr="00AF342D">
            <w:t>How may I help you today?</w:t>
          </w:r>
        </w:sdtContent>
      </w:sdt>
    </w:p>
    <w:p w:rsidR="00142677" w:rsidRPr="00BE0554" w:rsidRDefault="00142677" w:rsidP="00142677">
      <w:pPr>
        <w:pStyle w:val="BlueText"/>
      </w:pPr>
      <w:r>
        <w:t>(Listen to their need/questions)</w:t>
      </w:r>
    </w:p>
    <w:p w:rsidR="00F067B5" w:rsidRDefault="00F067B5" w:rsidP="00142677">
      <w:pPr>
        <w:pStyle w:val="NoSpacing"/>
      </w:pPr>
      <w:r>
        <w:t>I am so sorry to hear about your experience. I’d be happy to relay this information to our management team. Let me get a form so I can take down your information.</w:t>
      </w:r>
    </w:p>
    <w:p w:rsidR="00142677" w:rsidRPr="00BE0554" w:rsidRDefault="00F067B5" w:rsidP="00142677">
      <w:pPr>
        <w:pStyle w:val="NoSpacing"/>
      </w:pPr>
      <w:r>
        <w:t xml:space="preserve">May I ask who I am speaking with? </w:t>
      </w:r>
    </w:p>
    <w:p w:rsidR="00142677" w:rsidRDefault="00142677" w:rsidP="00142677">
      <w:pPr>
        <w:pStyle w:val="BlueText"/>
      </w:pPr>
      <w:r>
        <w:t>(Customers name)</w:t>
      </w:r>
    </w:p>
    <w:p w:rsidR="00F067B5" w:rsidRPr="00F067B5" w:rsidRDefault="00F067B5" w:rsidP="00F067B5">
      <w:pPr>
        <w:pStyle w:val="BlueText"/>
      </w:pPr>
      <w:r>
        <w:t>Take a customer complaint form out and write down what they tell you.</w:t>
      </w:r>
    </w:p>
    <w:p w:rsidR="00F067B5" w:rsidRDefault="00F067B5" w:rsidP="00142677">
      <w:pPr>
        <w:pStyle w:val="NoSpacing"/>
      </w:pPr>
      <w:r>
        <w:t>Again you have my sincerest apologies.</w:t>
      </w:r>
    </w:p>
    <w:p w:rsidR="00142677" w:rsidRDefault="00F067B5" w:rsidP="00142677">
      <w:pPr>
        <w:pStyle w:val="NoSpacing"/>
      </w:pPr>
      <w:r>
        <w:t xml:space="preserve">A member of our management team will be contacting you shortly in regard to this call. </w:t>
      </w:r>
    </w:p>
    <w:p w:rsidR="00142677" w:rsidRPr="00BE0554" w:rsidRDefault="00142677" w:rsidP="00F067B5">
      <w:pPr>
        <w:spacing w:after="0"/>
        <w:ind w:left="0" w:firstLine="360"/>
      </w:pPr>
      <w:sdt>
        <w:sdtPr>
          <w:id w:val="-1103334497"/>
          <w:placeholder>
            <w:docPart w:val="6EEED6BD26484334928529B9C2BC33C9"/>
          </w:placeholder>
          <w:temporary/>
          <w:showingPlcHdr/>
          <w15:appearance w15:val="hidden"/>
          <w:text/>
        </w:sdtPr>
        <w:sdtContent>
          <w:r w:rsidRPr="00BE0554">
            <w:t>Is there anything else that I can assist you with?</w:t>
          </w:r>
        </w:sdtContent>
      </w:sdt>
    </w:p>
    <w:p w:rsidR="00F067B5" w:rsidRDefault="00F067B5" w:rsidP="00F067B5">
      <w:pPr>
        <w:pStyle w:val="BlueText"/>
      </w:pPr>
      <w:r>
        <w:t>(Take care of any additional needs by providing necessary information once that is complete…</w:t>
      </w:r>
      <w:r>
        <w:t>)</w:t>
      </w:r>
    </w:p>
    <w:p w:rsidR="00142677" w:rsidRPr="00BE0554" w:rsidRDefault="00142677" w:rsidP="00142677">
      <w:pPr>
        <w:pStyle w:val="NoSpacing"/>
      </w:pPr>
      <w:sdt>
        <w:sdtPr>
          <w:id w:val="-26032407"/>
          <w:placeholder>
            <w:docPart w:val="02F51D46BB0644E6A87896DD5D0A17BF"/>
          </w:placeholder>
          <w:temporary/>
          <w:showingPlcHdr/>
          <w15:appearance w15:val="hidden"/>
          <w:text/>
        </w:sdtPr>
        <w:sdtContent>
          <w:r w:rsidRPr="00BE0554">
            <w:t>Thank you so much for calling</w:t>
          </w:r>
        </w:sdtContent>
      </w:sdt>
      <w:r w:rsidRPr="00BE0554">
        <w:t xml:space="preserve"> </w:t>
      </w:r>
      <w:sdt>
        <w:sdtPr>
          <w:rPr>
            <w:rStyle w:val="Emphasis"/>
          </w:rPr>
          <w:alias w:val="Company"/>
          <w:tag w:val=""/>
          <w:id w:val="1331177965"/>
          <w:placeholder>
            <w:docPart w:val="814B489AAA3F41E0BB07D42C84840019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CC242F" w:rsidRPr="00FB13AA">
            <w:rPr>
              <w:rStyle w:val="Emphasis"/>
            </w:rPr>
            <w:t>&lt;Company Name&gt;</w:t>
          </w:r>
        </w:sdtContent>
      </w:sdt>
      <w:r w:rsidRPr="00BE0554">
        <w:t>.</w:t>
      </w:r>
    </w:p>
    <w:p w:rsidR="00142677" w:rsidRPr="00BE0554" w:rsidRDefault="00142677" w:rsidP="00142677">
      <w:sdt>
        <w:sdtPr>
          <w:id w:val="-1184661632"/>
          <w:placeholder>
            <w:docPart w:val="F5DD05C037994213B7B986CBE093FBE6"/>
          </w:placeholder>
          <w:temporary/>
          <w:showingPlcHdr/>
          <w15:appearance w15:val="hidden"/>
          <w:text/>
        </w:sdtPr>
        <w:sdtContent>
          <w:r w:rsidRPr="00BE0554">
            <w:t>Have a great day!</w:t>
          </w:r>
        </w:sdtContent>
      </w:sdt>
    </w:p>
    <w:p w:rsidR="00D6611E" w:rsidRPr="00BE0554" w:rsidRDefault="00D6611E" w:rsidP="00061916"/>
    <w:sectPr w:rsidR="00D6611E" w:rsidRPr="00BE0554" w:rsidSect="00D646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720" w:bottom="2736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47" w:rsidRDefault="00586247" w:rsidP="00CF31BB">
      <w:r>
        <w:separator/>
      </w:r>
    </w:p>
  </w:endnote>
  <w:endnote w:type="continuationSeparator" w:id="0">
    <w:p w:rsidR="00586247" w:rsidRDefault="00586247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2F" w:rsidRDefault="00CC2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2F" w:rsidRDefault="00CC2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2F" w:rsidRDefault="00CC2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47" w:rsidRDefault="00586247" w:rsidP="00CF31BB">
      <w:r>
        <w:separator/>
      </w:r>
    </w:p>
  </w:footnote>
  <w:footnote w:type="continuationSeparator" w:id="0">
    <w:p w:rsidR="00586247" w:rsidRDefault="00586247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2F" w:rsidRDefault="00CC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8C" w:rsidRDefault="009C578C" w:rsidP="00410E03">
    <w:pPr>
      <w:pStyle w:val="Header"/>
      <w:jc w:val="right"/>
    </w:pPr>
    <w:bookmarkStart w:id="0" w:name="_GoBack"/>
    <w:bookmarkEnd w:id="0"/>
    <w:r w:rsidRPr="004E4A0D">
      <w:rPr>
        <w:rFonts w:ascii="Franklin Gothic Book" w:hAnsi="Franklin Gothic Book"/>
        <w:noProof/>
        <w:color w:val="000000"/>
        <w:sz w:val="22"/>
      </w:rPr>
      <w:drawing>
        <wp:anchor distT="0" distB="0" distL="114300" distR="114300" simplePos="0" relativeHeight="251668992" behindDoc="1" locked="0" layoutInCell="1" allowOverlap="1" wp14:anchorId="3D4FF005" wp14:editId="3EB7C828">
          <wp:simplePos x="0" y="0"/>
          <wp:positionH relativeFrom="column">
            <wp:posOffset>9525</wp:posOffset>
          </wp:positionH>
          <wp:positionV relativeFrom="paragraph">
            <wp:posOffset>-245745</wp:posOffset>
          </wp:positionV>
          <wp:extent cx="6829425" cy="231125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29425" cy="23112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578C" w:rsidRDefault="009C578C" w:rsidP="00410E03">
    <w:pPr>
      <w:pStyle w:val="Header"/>
      <w:jc w:val="right"/>
    </w:pPr>
  </w:p>
  <w:p w:rsidR="009C578C" w:rsidRDefault="009C578C" w:rsidP="00410E03">
    <w:pPr>
      <w:pStyle w:val="Header"/>
      <w:jc w:val="right"/>
    </w:pPr>
  </w:p>
  <w:p w:rsidR="009C578C" w:rsidRDefault="004224D1" w:rsidP="00410E03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71040" behindDoc="0" locked="0" layoutInCell="1" allowOverlap="1" wp14:anchorId="6A263607" wp14:editId="56F3995C">
              <wp:simplePos x="0" y="0"/>
              <wp:positionH relativeFrom="column">
                <wp:posOffset>408940</wp:posOffset>
              </wp:positionH>
              <wp:positionV relativeFrom="paragraph">
                <wp:posOffset>-108585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D1" w:rsidRPr="00B5288F" w:rsidRDefault="004224D1" w:rsidP="004224D1">
                          <w:pPr>
                            <w:pStyle w:val="Header"/>
                            <w:rPr>
                              <w:sz w:val="46"/>
                            </w:rPr>
                          </w:pPr>
                          <w:r w:rsidRPr="00B5288F">
                            <w:rPr>
                              <w:sz w:val="46"/>
                            </w:rPr>
                            <w:t>Montgomery Cup</w:t>
                          </w:r>
                        </w:p>
                        <w:p w:rsidR="004224D1" w:rsidRDefault="004224D1" w:rsidP="004224D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2636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2.2pt;margin-top:-8.5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IKW&#10;PwDfAAAACgEAAA8AAAAAAAAAAAAAAAAAaAQAAGRycy9kb3ducmV2LnhtbFBLBQYAAAAABAAEAPMA&#10;AAB0BQAAAAA=&#10;" filled="f" stroked="f">
              <v:textbox style="mso-fit-shape-to-text:t">
                <w:txbxContent>
                  <w:p w:rsidR="004224D1" w:rsidRPr="00B5288F" w:rsidRDefault="004224D1" w:rsidP="004224D1">
                    <w:pPr>
                      <w:pStyle w:val="Header"/>
                      <w:rPr>
                        <w:sz w:val="46"/>
                      </w:rPr>
                    </w:pPr>
                    <w:r w:rsidRPr="00B5288F">
                      <w:rPr>
                        <w:sz w:val="46"/>
                      </w:rPr>
                      <w:t>Montgomery Cup</w:t>
                    </w:r>
                  </w:p>
                  <w:p w:rsidR="004224D1" w:rsidRDefault="004224D1" w:rsidP="004224D1"/>
                </w:txbxContent>
              </v:textbox>
              <w10:wrap type="square"/>
            </v:shape>
          </w:pict>
        </mc:Fallback>
      </mc:AlternateContent>
    </w:r>
  </w:p>
  <w:p w:rsidR="009C578C" w:rsidRDefault="009C578C" w:rsidP="00410E03">
    <w:pPr>
      <w:pStyle w:val="Header"/>
      <w:jc w:val="right"/>
    </w:pPr>
  </w:p>
  <w:p w:rsidR="009C578C" w:rsidRDefault="009C578C" w:rsidP="00410E03">
    <w:pPr>
      <w:pStyle w:val="Header"/>
      <w:jc w:val="right"/>
    </w:pPr>
  </w:p>
  <w:p w:rsidR="009C578C" w:rsidRDefault="009C578C" w:rsidP="00410E03">
    <w:pPr>
      <w:pStyle w:val="Header"/>
      <w:jc w:val="right"/>
    </w:pPr>
  </w:p>
  <w:p w:rsidR="009C578C" w:rsidRDefault="009C578C" w:rsidP="00410E03">
    <w:pPr>
      <w:pStyle w:val="Header"/>
      <w:jc w:val="right"/>
    </w:pPr>
  </w:p>
  <w:p w:rsidR="00BC1B68" w:rsidRPr="00835DE8" w:rsidRDefault="00BC1B68" w:rsidP="00410E0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42F" w:rsidRDefault="00CC2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47"/>
    <w:rsid w:val="00026175"/>
    <w:rsid w:val="0005135F"/>
    <w:rsid w:val="00061916"/>
    <w:rsid w:val="000C75BF"/>
    <w:rsid w:val="000F73A3"/>
    <w:rsid w:val="001034AB"/>
    <w:rsid w:val="00110721"/>
    <w:rsid w:val="001257F0"/>
    <w:rsid w:val="00142677"/>
    <w:rsid w:val="0016108E"/>
    <w:rsid w:val="001A199E"/>
    <w:rsid w:val="001C42C8"/>
    <w:rsid w:val="002279C6"/>
    <w:rsid w:val="00246BBD"/>
    <w:rsid w:val="0025130C"/>
    <w:rsid w:val="00256391"/>
    <w:rsid w:val="002633EB"/>
    <w:rsid w:val="00265218"/>
    <w:rsid w:val="00272305"/>
    <w:rsid w:val="002C6ABD"/>
    <w:rsid w:val="002D3842"/>
    <w:rsid w:val="002D49C4"/>
    <w:rsid w:val="002F419E"/>
    <w:rsid w:val="003071A0"/>
    <w:rsid w:val="00337C0F"/>
    <w:rsid w:val="0035052D"/>
    <w:rsid w:val="00366F6D"/>
    <w:rsid w:val="003E0129"/>
    <w:rsid w:val="003F50EB"/>
    <w:rsid w:val="003F693D"/>
    <w:rsid w:val="00410E03"/>
    <w:rsid w:val="004224D1"/>
    <w:rsid w:val="00435E8C"/>
    <w:rsid w:val="00442DDE"/>
    <w:rsid w:val="004456B5"/>
    <w:rsid w:val="00463B35"/>
    <w:rsid w:val="00482917"/>
    <w:rsid w:val="004C2F50"/>
    <w:rsid w:val="004E4A0D"/>
    <w:rsid w:val="004F7AF9"/>
    <w:rsid w:val="00524D35"/>
    <w:rsid w:val="00542A22"/>
    <w:rsid w:val="005773E8"/>
    <w:rsid w:val="00586247"/>
    <w:rsid w:val="005A6806"/>
    <w:rsid w:val="005D124E"/>
    <w:rsid w:val="00606D38"/>
    <w:rsid w:val="0061146D"/>
    <w:rsid w:val="00643F5A"/>
    <w:rsid w:val="00684557"/>
    <w:rsid w:val="006A7299"/>
    <w:rsid w:val="006C7D64"/>
    <w:rsid w:val="006D43A7"/>
    <w:rsid w:val="006E07A2"/>
    <w:rsid w:val="0071089C"/>
    <w:rsid w:val="007B52D2"/>
    <w:rsid w:val="007C1F7D"/>
    <w:rsid w:val="007D4902"/>
    <w:rsid w:val="007F1267"/>
    <w:rsid w:val="007F34EC"/>
    <w:rsid w:val="00835DE8"/>
    <w:rsid w:val="008C5804"/>
    <w:rsid w:val="008D3EE1"/>
    <w:rsid w:val="00915359"/>
    <w:rsid w:val="00983455"/>
    <w:rsid w:val="009C242C"/>
    <w:rsid w:val="009C578C"/>
    <w:rsid w:val="009E6AC6"/>
    <w:rsid w:val="009F4149"/>
    <w:rsid w:val="00A02846"/>
    <w:rsid w:val="00A254D8"/>
    <w:rsid w:val="00A3321A"/>
    <w:rsid w:val="00A71237"/>
    <w:rsid w:val="00A73AE1"/>
    <w:rsid w:val="00AB2833"/>
    <w:rsid w:val="00AC580B"/>
    <w:rsid w:val="00AC7198"/>
    <w:rsid w:val="00AE3FB7"/>
    <w:rsid w:val="00AF342D"/>
    <w:rsid w:val="00B122BA"/>
    <w:rsid w:val="00BC1B68"/>
    <w:rsid w:val="00BE0554"/>
    <w:rsid w:val="00BF5A49"/>
    <w:rsid w:val="00C2030A"/>
    <w:rsid w:val="00C50E6D"/>
    <w:rsid w:val="00C520D9"/>
    <w:rsid w:val="00C84BD5"/>
    <w:rsid w:val="00CC242F"/>
    <w:rsid w:val="00CF12E4"/>
    <w:rsid w:val="00CF31BB"/>
    <w:rsid w:val="00D4436A"/>
    <w:rsid w:val="00D5716D"/>
    <w:rsid w:val="00D6462A"/>
    <w:rsid w:val="00D6611E"/>
    <w:rsid w:val="00D832D3"/>
    <w:rsid w:val="00DB5CAA"/>
    <w:rsid w:val="00DE3C23"/>
    <w:rsid w:val="00E141F4"/>
    <w:rsid w:val="00E301A2"/>
    <w:rsid w:val="00E53AFF"/>
    <w:rsid w:val="00E61D15"/>
    <w:rsid w:val="00EC11FC"/>
    <w:rsid w:val="00EF6DBC"/>
    <w:rsid w:val="00EF7890"/>
    <w:rsid w:val="00F02022"/>
    <w:rsid w:val="00F067B5"/>
    <w:rsid w:val="00F27B67"/>
    <w:rsid w:val="00F73887"/>
    <w:rsid w:val="00FA615E"/>
    <w:rsid w:val="00FB13AA"/>
    <w:rsid w:val="00FC0271"/>
    <w:rsid w:val="00FC65DE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A5D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Franklin Gothic Book" w:hAnsiTheme="minorHAnsi" w:cs="Times New Roman"/>
        <w:sz w:val="24"/>
        <w:szCs w:val="24"/>
        <w:lang w:val="en-US" w:eastAsia="en-US" w:bidi="ar-SA"/>
      </w:rPr>
    </w:rPrDefault>
    <w:pPrDefault>
      <w:pPr>
        <w:spacing w:after="240"/>
        <w:ind w:left="360" w:righ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3E8"/>
  </w:style>
  <w:style w:type="paragraph" w:styleId="Heading1">
    <w:name w:val="heading 1"/>
    <w:basedOn w:val="Normal"/>
    <w:next w:val="Normal"/>
    <w:link w:val="Heading1Char"/>
    <w:uiPriority w:val="9"/>
    <w:qFormat/>
    <w:rsid w:val="00026175"/>
    <w:pPr>
      <w:keepNext/>
      <w:keepLines/>
      <w:pBdr>
        <w:bottom w:val="single" w:sz="8" w:space="1" w:color="1F497D" w:themeColor="text2"/>
      </w:pBdr>
      <w:spacing w:before="480" w:after="200"/>
      <w:outlineLvl w:val="0"/>
    </w:pPr>
    <w:rPr>
      <w:rFonts w:eastAsiaTheme="majorEastAsia" w:cstheme="majorBidi"/>
      <w:b/>
      <w:color w:val="1F497D" w:themeColor="text2"/>
      <w:szCs w:val="29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1146D"/>
    <w:pPr>
      <w:tabs>
        <w:tab w:val="center" w:pos="4680"/>
        <w:tab w:val="right" w:pos="9360"/>
      </w:tabs>
      <w:spacing w:after="0"/>
      <w:ind w:left="0" w:right="0"/>
    </w:pPr>
  </w:style>
  <w:style w:type="character" w:customStyle="1" w:styleId="HeaderChar">
    <w:name w:val="Header Char"/>
    <w:basedOn w:val="DefaultParagraphFont"/>
    <w:link w:val="Header"/>
    <w:uiPriority w:val="99"/>
    <w:rsid w:val="0061146D"/>
  </w:style>
  <w:style w:type="paragraph" w:styleId="Footer">
    <w:name w:val="footer"/>
    <w:basedOn w:val="Normal"/>
    <w:link w:val="FooterChar"/>
    <w:uiPriority w:val="99"/>
    <w:rsid w:val="00BE0554"/>
    <w:pPr>
      <w:spacing w:after="120"/>
    </w:pPr>
  </w:style>
  <w:style w:type="character" w:customStyle="1" w:styleId="FooterChar">
    <w:name w:val="Footer Char"/>
    <w:basedOn w:val="DefaultParagraphFont"/>
    <w:link w:val="Footer"/>
    <w:uiPriority w:val="99"/>
    <w:rsid w:val="00BE0554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1146D"/>
    <w:pPr>
      <w:spacing w:after="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uiPriority w:val="10"/>
    <w:rsid w:val="002D49C4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Contacts">
    <w:name w:val="Contacts"/>
    <w:basedOn w:val="Normal"/>
    <w:uiPriority w:val="11"/>
    <w:qFormat/>
    <w:rsid w:val="003F50EB"/>
    <w:pPr>
      <w:spacing w:after="100"/>
      <w:ind w:left="0" w:right="0"/>
      <w:jc w:val="center"/>
    </w:pPr>
    <w:rPr>
      <w:color w:val="1F497D" w:themeColor="text2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lueBoldText">
    <w:name w:val="Blue Bold Text"/>
    <w:basedOn w:val="Normal"/>
    <w:uiPriority w:val="11"/>
    <w:qFormat/>
    <w:rsid w:val="00410E03"/>
    <w:pPr>
      <w:spacing w:after="0"/>
    </w:pPr>
    <w:rPr>
      <w:b/>
      <w:bCs/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026175"/>
    <w:rPr>
      <w:rFonts w:eastAsiaTheme="majorEastAsia" w:cstheme="majorBidi"/>
      <w:b/>
      <w:color w:val="1F497D" w:themeColor="text2"/>
      <w:szCs w:val="29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BlueText">
    <w:name w:val="Blue Text"/>
    <w:basedOn w:val="Normal"/>
    <w:next w:val="Normal"/>
    <w:uiPriority w:val="11"/>
    <w:qFormat/>
    <w:rsid w:val="006E07A2"/>
    <w:pPr>
      <w:spacing w:after="360"/>
    </w:pPr>
    <w:rPr>
      <w:i/>
      <w:color w:val="1F497D" w:themeColor="text2"/>
      <w:sz w:val="22"/>
    </w:rPr>
  </w:style>
  <w:style w:type="character" w:styleId="Emphasis">
    <w:name w:val="Emphasis"/>
    <w:basedOn w:val="DefaultParagraphFont"/>
    <w:uiPriority w:val="20"/>
    <w:qFormat/>
    <w:rsid w:val="002279C6"/>
    <w:rPr>
      <w:b/>
      <w:i w:val="0"/>
      <w:iCs/>
      <w:color w:val="1F497D" w:themeColor="text2"/>
    </w:rPr>
  </w:style>
  <w:style w:type="paragraph" w:styleId="NoSpacing">
    <w:name w:val="No Spacing"/>
    <w:uiPriority w:val="11"/>
    <w:qFormat/>
    <w:rsid w:val="006114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Phone%20script%20small%20busine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163392650340A28AC7ABC7781AD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4F07D-1601-4B9E-B1A0-50FD00BE3524}"/>
      </w:docPartPr>
      <w:docPartBody>
        <w:p w:rsidR="00000000" w:rsidRDefault="00BB34A1">
          <w:pPr>
            <w:pStyle w:val="6B163392650340A28AC7ABC7781AD80C"/>
          </w:pPr>
          <w:r w:rsidRPr="00AF342D">
            <w:t>Phone Script</w:t>
          </w:r>
        </w:p>
      </w:docPartBody>
    </w:docPart>
    <w:docPart>
      <w:docPartPr>
        <w:name w:val="8B32E1C0BB1346B49643B129408E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57788-2F53-4F26-83EB-09FB33E2982E}"/>
      </w:docPartPr>
      <w:docPartBody>
        <w:p w:rsidR="00000000" w:rsidRDefault="00BB34A1">
          <w:pPr>
            <w:pStyle w:val="8B32E1C0BB1346B49643B129408EE28E"/>
          </w:pPr>
          <w:r w:rsidRPr="00BE0554">
            <w:t>Hello /Good morning/afternoon/evening!</w:t>
          </w:r>
        </w:p>
      </w:docPartBody>
    </w:docPart>
    <w:docPart>
      <w:docPartPr>
        <w:name w:val="6BC41ACFC8FE4C54B3C6D929BF92F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52E7A-BD94-4B30-B3B5-990AEAE11DF2}"/>
      </w:docPartPr>
      <w:docPartBody>
        <w:p w:rsidR="00000000" w:rsidRDefault="00BB34A1">
          <w:pPr>
            <w:pStyle w:val="6BC41ACFC8FE4C54B3C6D929BF92FC22"/>
          </w:pPr>
          <w:r w:rsidRPr="00AF342D">
            <w:t>How may I help you today?</w:t>
          </w:r>
        </w:p>
      </w:docPartBody>
    </w:docPart>
    <w:docPart>
      <w:docPartPr>
        <w:name w:val="EF5BEFE7D1344DC8BCB13F5BC8A9A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047DE-F774-4501-B51E-11ADC5C507A0}"/>
      </w:docPartPr>
      <w:docPartBody>
        <w:p w:rsidR="00000000" w:rsidRDefault="00BB34A1">
          <w:pPr>
            <w:pStyle w:val="EF5BEFE7D1344DC8BCB13F5BC8A9A520"/>
          </w:pPr>
          <w:r w:rsidRPr="00BE0554">
            <w:t>Sure, I’ll be glad to assist you with this.</w:t>
          </w:r>
          <w:r w:rsidRPr="00BE0554">
            <w:br/>
            <w:t>May I please ask with whom I am speaking?</w:t>
          </w:r>
        </w:p>
      </w:docPartBody>
    </w:docPart>
    <w:docPart>
      <w:docPartPr>
        <w:name w:val="8DC37181D177474FBC25A3C796AB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6695-D7E3-4DA0-8CAC-0A0F06ABADF0}"/>
      </w:docPartPr>
      <w:docPartBody>
        <w:p w:rsidR="00000000" w:rsidRDefault="00BB34A1">
          <w:pPr>
            <w:pStyle w:val="8DC37181D177474FBC25A3C796AB877F"/>
          </w:pPr>
          <w:r w:rsidRPr="00BE0554">
            <w:t>Thank you!</w:t>
          </w:r>
        </w:p>
      </w:docPartBody>
    </w:docPart>
    <w:docPart>
      <w:docPartPr>
        <w:name w:val="CAD48616ED524E76AF61B18B8B9BE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BF60-21F6-45F2-AF6D-F659B2651252}"/>
      </w:docPartPr>
      <w:docPartBody>
        <w:p w:rsidR="00000000" w:rsidRDefault="00BB34A1">
          <w:pPr>
            <w:pStyle w:val="CAD48616ED524E76AF61B18B8B9BEA4A"/>
          </w:pPr>
          <w:r w:rsidRPr="00BE0554">
            <w:t>Phone Script</w:t>
          </w:r>
        </w:p>
      </w:docPartBody>
    </w:docPart>
    <w:docPart>
      <w:docPartPr>
        <w:name w:val="C6DD2E334EA84C92B7005C8EECED0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831F-A6BB-473A-AF7E-D45941C3A79A}"/>
      </w:docPartPr>
      <w:docPartBody>
        <w:p w:rsidR="00000000" w:rsidRDefault="00BB34A1">
          <w:pPr>
            <w:pStyle w:val="C6DD2E334EA84C92B7005C8EECED00A1"/>
          </w:pPr>
          <w:r w:rsidRPr="00BE0554">
            <w:t>Hello /Good morning/afternoon/evening!</w:t>
          </w:r>
        </w:p>
      </w:docPartBody>
    </w:docPart>
    <w:docPart>
      <w:docPartPr>
        <w:name w:val="596256D9DCB644BC975A158DD8776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D6208-42F8-4ACF-89F9-A9D7C92DF69B}"/>
      </w:docPartPr>
      <w:docPartBody>
        <w:p w:rsidR="00000000" w:rsidRDefault="00BB34A1">
          <w:pPr>
            <w:pStyle w:val="596256D9DCB644BC975A158DD8776DF7"/>
          </w:pPr>
          <w:r w:rsidRPr="00BE0554">
            <w:t>This is</w:t>
          </w:r>
        </w:p>
      </w:docPartBody>
    </w:docPart>
    <w:docPart>
      <w:docPartPr>
        <w:name w:val="3C52E53874824841BC2AADB57CFD9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72914-1B5A-4877-944C-23B5F2E967ED}"/>
      </w:docPartPr>
      <w:docPartBody>
        <w:p w:rsidR="00000000" w:rsidRDefault="00BB34A1">
          <w:pPr>
            <w:pStyle w:val="3C52E53874824841BC2AADB57CFD9BC1"/>
          </w:pPr>
          <w:r w:rsidRPr="00FB13AA">
            <w:rPr>
              <w:rStyle w:val="Emphasis"/>
            </w:rPr>
            <w:t>&lt;Company Name&gt;</w:t>
          </w:r>
        </w:p>
      </w:docPartBody>
    </w:docPart>
    <w:docPart>
      <w:docPartPr>
        <w:name w:val="7C0B232DCB554A9787309F9C4C04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EE591-1DE8-49D1-AE7C-F54D99B36C59}"/>
      </w:docPartPr>
      <w:docPartBody>
        <w:p w:rsidR="00000000" w:rsidRDefault="00BB34A1">
          <w:pPr>
            <w:pStyle w:val="7C0B232DCB554A9787309F9C4C043499"/>
          </w:pPr>
          <w:r w:rsidRPr="00BE0554">
            <w:t>When you have a moment, please call us back at</w:t>
          </w:r>
        </w:p>
      </w:docPartBody>
    </w:docPart>
    <w:docPart>
      <w:docPartPr>
        <w:name w:val="86D46C50471E4A92AC4F9514C0793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7DF7D-D9DC-4246-80B0-431DBC2CF424}"/>
      </w:docPartPr>
      <w:docPartBody>
        <w:p w:rsidR="00000000" w:rsidRDefault="00BB34A1">
          <w:pPr>
            <w:pStyle w:val="86D46C50471E4A92AC4F9514C07930E5"/>
          </w:pPr>
          <w:r w:rsidRPr="00FB13AA">
            <w:rPr>
              <w:rStyle w:val="Emphasis"/>
            </w:rPr>
            <w:t>&lt;Phone Number&gt;</w:t>
          </w:r>
        </w:p>
      </w:docPartBody>
    </w:docPart>
    <w:docPart>
      <w:docPartPr>
        <w:name w:val="60C6ED951AFA4D68AB33B5FA516C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63440-A092-4F50-B171-F98351993083}"/>
      </w:docPartPr>
      <w:docPartBody>
        <w:p w:rsidR="00000000" w:rsidRDefault="00BB34A1">
          <w:pPr>
            <w:pStyle w:val="60C6ED951AFA4D68AB33B5FA516C1815"/>
          </w:pPr>
          <w:r w:rsidRPr="00BE0554">
            <w:t>We are available from</w:t>
          </w:r>
        </w:p>
      </w:docPartBody>
    </w:docPart>
    <w:docPart>
      <w:docPartPr>
        <w:name w:val="5183D03B6406457A9DA884A90402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688C-01A3-4EDE-95F0-5B353B0F0949}"/>
      </w:docPartPr>
      <w:docPartBody>
        <w:p w:rsidR="00000000" w:rsidRDefault="00BB34A1">
          <w:pPr>
            <w:pStyle w:val="5183D03B6406457A9DA884A9040295BA"/>
          </w:pPr>
          <w:r w:rsidRPr="00FB13AA">
            <w:rPr>
              <w:rStyle w:val="Emphasis"/>
            </w:rPr>
            <w:t>&lt;9am&gt;</w:t>
          </w:r>
        </w:p>
      </w:docPartBody>
    </w:docPart>
    <w:docPart>
      <w:docPartPr>
        <w:name w:val="EE6AE608F929482492E9988B7C258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6B67F-396C-42B5-932F-0ED93D5FF8C1}"/>
      </w:docPartPr>
      <w:docPartBody>
        <w:p w:rsidR="00000000" w:rsidRDefault="00BB34A1">
          <w:pPr>
            <w:pStyle w:val="EE6AE608F929482492E9988B7C2583DC"/>
          </w:pPr>
          <w:r w:rsidRPr="00BE0554">
            <w:t>to</w:t>
          </w:r>
        </w:p>
      </w:docPartBody>
    </w:docPart>
    <w:docPart>
      <w:docPartPr>
        <w:name w:val="5A7DD3A0022E4089A88702515AF85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3B45-900E-426A-8254-A2530535CD1C}"/>
      </w:docPartPr>
      <w:docPartBody>
        <w:p w:rsidR="00000000" w:rsidRDefault="00BB34A1">
          <w:pPr>
            <w:pStyle w:val="5A7DD3A0022E4089A88702515AF85590"/>
          </w:pPr>
          <w:r w:rsidRPr="00606D38">
            <w:rPr>
              <w:rStyle w:val="Emphasis"/>
            </w:rPr>
            <w:t>&lt;9pm&gt;</w:t>
          </w:r>
        </w:p>
      </w:docPartBody>
    </w:docPart>
    <w:docPart>
      <w:docPartPr>
        <w:name w:val="7206D0CDE9034E01BB95E9FB60F7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3C40-A531-4906-BA23-49E17B09C4C7}"/>
      </w:docPartPr>
      <w:docPartBody>
        <w:p w:rsidR="00000000" w:rsidRDefault="00BB34A1" w:rsidP="00BB34A1">
          <w:pPr>
            <w:pStyle w:val="7206D0CDE9034E01BB95E9FB60F79EB0"/>
          </w:pPr>
          <w:r w:rsidRPr="00BE0554">
            <w:t>Is there anything else that I can assist you with?</w:t>
          </w:r>
        </w:p>
      </w:docPartBody>
    </w:docPart>
    <w:docPart>
      <w:docPartPr>
        <w:name w:val="2DD5DC2AF80640C49C736F6D510BD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1635-511E-480A-B179-6A32F56107A1}"/>
      </w:docPartPr>
      <w:docPartBody>
        <w:p w:rsidR="00000000" w:rsidRDefault="00BB34A1" w:rsidP="00BB34A1">
          <w:pPr>
            <w:pStyle w:val="2DD5DC2AF80640C49C736F6D510BDEA4"/>
          </w:pPr>
          <w:r w:rsidRPr="00BE0554">
            <w:t>Thank you so much for calling</w:t>
          </w:r>
        </w:p>
      </w:docPartBody>
    </w:docPart>
    <w:docPart>
      <w:docPartPr>
        <w:name w:val="0632C48BC41640AFA27F21F901A5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5345C-B23E-44B6-BD8D-F613CB104DD2}"/>
      </w:docPartPr>
      <w:docPartBody>
        <w:p w:rsidR="00000000" w:rsidRDefault="00BB34A1" w:rsidP="00BB34A1">
          <w:pPr>
            <w:pStyle w:val="0632C48BC41640AFA27F21F901A50145"/>
          </w:pPr>
          <w:r w:rsidRPr="00FB13AA">
            <w:rPr>
              <w:rStyle w:val="Emphasis"/>
            </w:rPr>
            <w:t>&lt;Company Name&gt;</w:t>
          </w:r>
        </w:p>
      </w:docPartBody>
    </w:docPart>
    <w:docPart>
      <w:docPartPr>
        <w:name w:val="2307949A13784276956BA15F9B544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E015-7489-4285-A5B7-5A88E933C35D}"/>
      </w:docPartPr>
      <w:docPartBody>
        <w:p w:rsidR="00000000" w:rsidRDefault="00BB34A1" w:rsidP="00BB34A1">
          <w:pPr>
            <w:pStyle w:val="2307949A13784276956BA15F9B54482D"/>
          </w:pPr>
          <w:r w:rsidRPr="00BE0554">
            <w:t>Have a great day!</w:t>
          </w:r>
        </w:p>
      </w:docPartBody>
    </w:docPart>
    <w:docPart>
      <w:docPartPr>
        <w:name w:val="BBF5E701132E43E69A10977E3F732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1BCF4-DFE1-4CF7-87B7-166073091133}"/>
      </w:docPartPr>
      <w:docPartBody>
        <w:p w:rsidR="00000000" w:rsidRDefault="00BB34A1" w:rsidP="00BB34A1">
          <w:pPr>
            <w:pStyle w:val="BBF5E701132E43E69A10977E3F7326E7"/>
          </w:pPr>
          <w:r w:rsidRPr="00FB13AA">
            <w:rPr>
              <w:rStyle w:val="Emphasis"/>
            </w:rPr>
            <w:t>&lt;Representative/executive name&gt;</w:t>
          </w:r>
        </w:p>
      </w:docPartBody>
    </w:docPart>
    <w:docPart>
      <w:docPartPr>
        <w:name w:val="140D4F7D97784BD8B7763B2E1D72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F9C0-AE0A-4D14-98B3-4C530FD93F7D}"/>
      </w:docPartPr>
      <w:docPartBody>
        <w:p w:rsidR="00000000" w:rsidRDefault="00BB34A1" w:rsidP="00BB34A1">
          <w:pPr>
            <w:pStyle w:val="140D4F7D97784BD8B7763B2E1D7228CC"/>
          </w:pPr>
          <w:r w:rsidRPr="00BE0554">
            <w:t>Phone Script</w:t>
          </w:r>
        </w:p>
      </w:docPartBody>
    </w:docPart>
    <w:docPart>
      <w:docPartPr>
        <w:name w:val="09655F8BA4B34CBA9849C9BF7B3B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FFA-C10C-4D97-8250-F1F7A8F103F5}"/>
      </w:docPartPr>
      <w:docPartBody>
        <w:p w:rsidR="00000000" w:rsidRDefault="00BB34A1" w:rsidP="00BB34A1">
          <w:pPr>
            <w:pStyle w:val="09655F8BA4B34CBA9849C9BF7B3BE023"/>
          </w:pPr>
          <w:r w:rsidRPr="00BE0554">
            <w:t>Hello /Good morning/afternoon/evening!</w:t>
          </w:r>
        </w:p>
      </w:docPartBody>
    </w:docPart>
    <w:docPart>
      <w:docPartPr>
        <w:name w:val="525616A635364087AC71FC8305502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37EB1-98A6-4C73-B6FC-BE13346B28E2}"/>
      </w:docPartPr>
      <w:docPartBody>
        <w:p w:rsidR="00000000" w:rsidRDefault="00BB34A1" w:rsidP="00BB34A1">
          <w:pPr>
            <w:pStyle w:val="525616A635364087AC71FC83055024D3"/>
          </w:pPr>
          <w:r w:rsidRPr="00FB13AA">
            <w:rPr>
              <w:rStyle w:val="Emphasis"/>
            </w:rPr>
            <w:t>&lt;Representative/executive name&gt;</w:t>
          </w:r>
        </w:p>
      </w:docPartBody>
    </w:docPart>
    <w:docPart>
      <w:docPartPr>
        <w:name w:val="ECCCABA3C66B4B81B2A4FE27A0A33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2D2C9-3166-4932-B1D2-4F91557FCD1B}"/>
      </w:docPartPr>
      <w:docPartBody>
        <w:p w:rsidR="00000000" w:rsidRDefault="00BB34A1" w:rsidP="00BB34A1">
          <w:pPr>
            <w:pStyle w:val="ECCCABA3C66B4B81B2A4FE27A0A33511"/>
          </w:pPr>
          <w:r w:rsidRPr="00AF342D">
            <w:t>How may I help you today?</w:t>
          </w:r>
        </w:p>
      </w:docPartBody>
    </w:docPart>
    <w:docPart>
      <w:docPartPr>
        <w:name w:val="6EEED6BD26484334928529B9C2BC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4B7BE-47F5-42B6-BA62-605069609909}"/>
      </w:docPartPr>
      <w:docPartBody>
        <w:p w:rsidR="00000000" w:rsidRDefault="00BB34A1" w:rsidP="00BB34A1">
          <w:pPr>
            <w:pStyle w:val="6EEED6BD26484334928529B9C2BC33C9"/>
          </w:pPr>
          <w:r w:rsidRPr="00BE0554">
            <w:t>Is there anything else that I can assist you with?</w:t>
          </w:r>
        </w:p>
      </w:docPartBody>
    </w:docPart>
    <w:docPart>
      <w:docPartPr>
        <w:name w:val="02F51D46BB0644E6A87896DD5D0A1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3C765-7234-4BCF-AD6F-DFA00E8EE206}"/>
      </w:docPartPr>
      <w:docPartBody>
        <w:p w:rsidR="00000000" w:rsidRDefault="00BB34A1" w:rsidP="00BB34A1">
          <w:pPr>
            <w:pStyle w:val="02F51D46BB0644E6A87896DD5D0A17BF"/>
          </w:pPr>
          <w:r w:rsidRPr="00BE0554">
            <w:t>Thank you so much for calling</w:t>
          </w:r>
        </w:p>
      </w:docPartBody>
    </w:docPart>
    <w:docPart>
      <w:docPartPr>
        <w:name w:val="814B489AAA3F41E0BB07D42C84840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8CD11-1161-4723-B385-E758501B0885}"/>
      </w:docPartPr>
      <w:docPartBody>
        <w:p w:rsidR="00000000" w:rsidRDefault="00BB34A1" w:rsidP="00BB34A1">
          <w:pPr>
            <w:pStyle w:val="814B489AAA3F41E0BB07D42C84840019"/>
          </w:pPr>
          <w:r w:rsidRPr="00FB13AA">
            <w:rPr>
              <w:rStyle w:val="Emphasis"/>
            </w:rPr>
            <w:t>&lt;Company Name&gt;</w:t>
          </w:r>
        </w:p>
      </w:docPartBody>
    </w:docPart>
    <w:docPart>
      <w:docPartPr>
        <w:name w:val="F5DD05C037994213B7B986CBE093F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94425-0B12-40C4-9A9F-D557ADBA3090}"/>
      </w:docPartPr>
      <w:docPartBody>
        <w:p w:rsidR="00000000" w:rsidRDefault="00BB34A1" w:rsidP="00BB34A1">
          <w:pPr>
            <w:pStyle w:val="F5DD05C037994213B7B986CBE093FBE6"/>
          </w:pPr>
          <w:r w:rsidRPr="00BE0554">
            <w:t>Have a great day!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1"/>
    <w:rsid w:val="00B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163392650340A28AC7ABC7781AD80C">
    <w:name w:val="6B163392650340A28AC7ABC7781AD80C"/>
  </w:style>
  <w:style w:type="paragraph" w:customStyle="1" w:styleId="B6872AFA8B6E46078D8CE4659E5A4C4D">
    <w:name w:val="B6872AFA8B6E46078D8CE4659E5A4C4D"/>
  </w:style>
  <w:style w:type="paragraph" w:customStyle="1" w:styleId="8B32E1C0BB1346B49643B129408EE28E">
    <w:name w:val="8B32E1C0BB1346B49643B129408EE28E"/>
  </w:style>
  <w:style w:type="paragraph" w:customStyle="1" w:styleId="4B56B51243CE46E19B73C6BDF7D98B59">
    <w:name w:val="4B56B51243CE46E19B73C6BDF7D98B59"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605BA8387F724D1B87A556315B996FC5">
    <w:name w:val="605BA8387F724D1B87A556315B996FC5"/>
  </w:style>
  <w:style w:type="character" w:styleId="Emphasis">
    <w:name w:val="Emphasis"/>
    <w:basedOn w:val="DefaultParagraphFont"/>
    <w:uiPriority w:val="20"/>
    <w:qFormat/>
    <w:rsid w:val="00BB34A1"/>
    <w:rPr>
      <w:b/>
      <w:i w:val="0"/>
      <w:iCs/>
      <w:color w:val="44546A" w:themeColor="text2"/>
    </w:rPr>
  </w:style>
  <w:style w:type="paragraph" w:customStyle="1" w:styleId="CA6E575C303748D2B8C10F0BA5529340">
    <w:name w:val="CA6E575C303748D2B8C10F0BA5529340"/>
  </w:style>
  <w:style w:type="paragraph" w:customStyle="1" w:styleId="BD45A7964C874D9DA63FC1C665D8D039">
    <w:name w:val="BD45A7964C874D9DA63FC1C665D8D039"/>
  </w:style>
  <w:style w:type="paragraph" w:customStyle="1" w:styleId="6BC41ACFC8FE4C54B3C6D929BF92FC22">
    <w:name w:val="6BC41ACFC8FE4C54B3C6D929BF92FC22"/>
  </w:style>
  <w:style w:type="paragraph" w:customStyle="1" w:styleId="DB4EC3FB2D524F11848FF5CE1493AA25">
    <w:name w:val="DB4EC3FB2D524F11848FF5CE1493AA25"/>
  </w:style>
  <w:style w:type="paragraph" w:customStyle="1" w:styleId="EF5BEFE7D1344DC8BCB13F5BC8A9A520">
    <w:name w:val="EF5BEFE7D1344DC8BCB13F5BC8A9A520"/>
  </w:style>
  <w:style w:type="paragraph" w:customStyle="1" w:styleId="B44B308788814B89BF0725B546942F0B">
    <w:name w:val="B44B308788814B89BF0725B546942F0B"/>
  </w:style>
  <w:style w:type="paragraph" w:customStyle="1" w:styleId="8DC37181D177474FBC25A3C796AB877F">
    <w:name w:val="8DC37181D177474FBC25A3C796AB877F"/>
  </w:style>
  <w:style w:type="paragraph" w:customStyle="1" w:styleId="A51BF7EC3E21417B93082816C9A00761">
    <w:name w:val="A51BF7EC3E21417B93082816C9A00761"/>
  </w:style>
  <w:style w:type="paragraph" w:customStyle="1" w:styleId="D790EF1B024C416CAF39B5AD9DC91007">
    <w:name w:val="D790EF1B024C416CAF39B5AD9DC91007"/>
  </w:style>
  <w:style w:type="paragraph" w:customStyle="1" w:styleId="4AB9F0BA7E2D4177AEA607DA337B4BAB">
    <w:name w:val="4AB9F0BA7E2D4177AEA607DA337B4BAB"/>
  </w:style>
  <w:style w:type="paragraph" w:customStyle="1" w:styleId="66D8C656F85446718D18551227CA3D4C">
    <w:name w:val="66D8C656F85446718D18551227CA3D4C"/>
  </w:style>
  <w:style w:type="paragraph" w:customStyle="1" w:styleId="A880D631FF054A3CB1CFF74D18105A3D">
    <w:name w:val="A880D631FF054A3CB1CFF74D18105A3D"/>
  </w:style>
  <w:style w:type="paragraph" w:styleId="NoSpacing">
    <w:name w:val="No Spacing"/>
    <w:uiPriority w:val="11"/>
    <w:qFormat/>
    <w:pPr>
      <w:spacing w:after="0" w:line="240" w:lineRule="auto"/>
      <w:ind w:left="360" w:right="360"/>
    </w:pPr>
    <w:rPr>
      <w:rFonts w:eastAsia="Franklin Gothic Book" w:cs="Times New Roman"/>
      <w:sz w:val="24"/>
      <w:szCs w:val="24"/>
    </w:rPr>
  </w:style>
  <w:style w:type="paragraph" w:customStyle="1" w:styleId="48396C83904A4D899CA3751DDC07A5F8">
    <w:name w:val="48396C83904A4D899CA3751DDC07A5F8"/>
  </w:style>
  <w:style w:type="paragraph" w:customStyle="1" w:styleId="9EBCE56A209B46CFA6B912067F85853D">
    <w:name w:val="9EBCE56A209B46CFA6B912067F85853D"/>
  </w:style>
  <w:style w:type="paragraph" w:customStyle="1" w:styleId="CAD48616ED524E76AF61B18B8B9BEA4A">
    <w:name w:val="CAD48616ED524E76AF61B18B8B9BEA4A"/>
  </w:style>
  <w:style w:type="paragraph" w:customStyle="1" w:styleId="1DB4285093074F8DBCF6D5DC6F1BD692">
    <w:name w:val="1DB4285093074F8DBCF6D5DC6F1BD692"/>
  </w:style>
  <w:style w:type="paragraph" w:customStyle="1" w:styleId="CC128829E18645F7A76CCB25E8C64F05">
    <w:name w:val="CC128829E18645F7A76CCB25E8C64F05"/>
  </w:style>
  <w:style w:type="paragraph" w:customStyle="1" w:styleId="FADDA03AE9B4480E9AFEA976550150A6">
    <w:name w:val="FADDA03AE9B4480E9AFEA976550150A6"/>
  </w:style>
  <w:style w:type="paragraph" w:customStyle="1" w:styleId="F189DC440CD345C2A4E69CF86D1FAC17">
    <w:name w:val="F189DC440CD345C2A4E69CF86D1FAC17"/>
  </w:style>
  <w:style w:type="paragraph" w:customStyle="1" w:styleId="17811DDB591541789B3835179FE941EE">
    <w:name w:val="17811DDB591541789B3835179FE941EE"/>
  </w:style>
  <w:style w:type="paragraph" w:customStyle="1" w:styleId="614279A97FA64041A0CEC2D5E1C16C61">
    <w:name w:val="614279A97FA64041A0CEC2D5E1C16C61"/>
  </w:style>
  <w:style w:type="paragraph" w:customStyle="1" w:styleId="35F284B20FF34DB096F8A182A1D79B1F">
    <w:name w:val="35F284B20FF34DB096F8A182A1D79B1F"/>
  </w:style>
  <w:style w:type="paragraph" w:customStyle="1" w:styleId="EA3C0C1D5828488CA801684223D29DD5">
    <w:name w:val="EA3C0C1D5828488CA801684223D29DD5"/>
  </w:style>
  <w:style w:type="paragraph" w:customStyle="1" w:styleId="A25D13076C8A4286AA252BAD86BC4DC1">
    <w:name w:val="A25D13076C8A4286AA252BAD86BC4DC1"/>
  </w:style>
  <w:style w:type="paragraph" w:customStyle="1" w:styleId="4861440A028A49FA874F740EF9D12ED0">
    <w:name w:val="4861440A028A49FA874F740EF9D12ED0"/>
  </w:style>
  <w:style w:type="paragraph" w:customStyle="1" w:styleId="6C0289DF371E461D881E2ED0D3C40E6E">
    <w:name w:val="6C0289DF371E461D881E2ED0D3C40E6E"/>
  </w:style>
  <w:style w:type="paragraph" w:customStyle="1" w:styleId="931F140FD3964485A4B1B1BCFA228FAC">
    <w:name w:val="931F140FD3964485A4B1B1BCFA228FAC"/>
  </w:style>
  <w:style w:type="paragraph" w:customStyle="1" w:styleId="3D64083F70A6441D82FD2788B27CC022">
    <w:name w:val="3D64083F70A6441D82FD2788B27CC022"/>
  </w:style>
  <w:style w:type="paragraph" w:customStyle="1" w:styleId="A7ACDBDB95FF42E99D19A7709786C0DD">
    <w:name w:val="A7ACDBDB95FF42E99D19A7709786C0DD"/>
  </w:style>
  <w:style w:type="paragraph" w:customStyle="1" w:styleId="5169DBEEF77E41F3A88C76DC191A486F">
    <w:name w:val="5169DBEEF77E41F3A88C76DC191A486F"/>
  </w:style>
  <w:style w:type="paragraph" w:customStyle="1" w:styleId="EEA6A2588FB748D1907D9289945274B5">
    <w:name w:val="EEA6A2588FB748D1907D9289945274B5"/>
  </w:style>
  <w:style w:type="paragraph" w:customStyle="1" w:styleId="BED4FE9EA4A14196ACF393D8BC0B3562">
    <w:name w:val="BED4FE9EA4A14196ACF393D8BC0B3562"/>
  </w:style>
  <w:style w:type="paragraph" w:customStyle="1" w:styleId="C6DD2E334EA84C92B7005C8EECED00A1">
    <w:name w:val="C6DD2E334EA84C92B7005C8EECED00A1"/>
  </w:style>
  <w:style w:type="paragraph" w:customStyle="1" w:styleId="10D21F5FEC0446E6B8D425821F20BAC9">
    <w:name w:val="10D21F5FEC0446E6B8D425821F20BAC9"/>
  </w:style>
  <w:style w:type="paragraph" w:customStyle="1" w:styleId="596256D9DCB644BC975A158DD8776DF7">
    <w:name w:val="596256D9DCB644BC975A158DD8776DF7"/>
  </w:style>
  <w:style w:type="paragraph" w:customStyle="1" w:styleId="3C52E53874824841BC2AADB57CFD9BC1">
    <w:name w:val="3C52E53874824841BC2AADB57CFD9BC1"/>
  </w:style>
  <w:style w:type="paragraph" w:customStyle="1" w:styleId="5594D005DB514FA3846FA003D3B7F6E6">
    <w:name w:val="5594D005DB514FA3846FA003D3B7F6E6"/>
  </w:style>
  <w:style w:type="paragraph" w:customStyle="1" w:styleId="A8928E5CD7954D9095474DA8284CBD31">
    <w:name w:val="A8928E5CD7954D9095474DA8284CBD31"/>
  </w:style>
  <w:style w:type="paragraph" w:customStyle="1" w:styleId="B77C3FDD304143B3A50C4D44D8E9117E">
    <w:name w:val="B77C3FDD304143B3A50C4D44D8E9117E"/>
  </w:style>
  <w:style w:type="paragraph" w:customStyle="1" w:styleId="00C42DF0B1D34F56962B551ED13AFBA6">
    <w:name w:val="00C42DF0B1D34F56962B551ED13AFBA6"/>
  </w:style>
  <w:style w:type="paragraph" w:customStyle="1" w:styleId="0AF52F5C1FC84197A6526EF4BEC2F41B">
    <w:name w:val="0AF52F5C1FC84197A6526EF4BEC2F41B"/>
  </w:style>
  <w:style w:type="paragraph" w:customStyle="1" w:styleId="E67A221B99684DA79BCE0F5618DBDEE4">
    <w:name w:val="E67A221B99684DA79BCE0F5618DBDEE4"/>
  </w:style>
  <w:style w:type="paragraph" w:customStyle="1" w:styleId="97B3BFAD1D6C4F498164594D6DA48705">
    <w:name w:val="97B3BFAD1D6C4F498164594D6DA48705"/>
  </w:style>
  <w:style w:type="paragraph" w:customStyle="1" w:styleId="A0698ECE5FEE4327B2369C56188C5717">
    <w:name w:val="A0698ECE5FEE4327B2369C56188C5717"/>
  </w:style>
  <w:style w:type="paragraph" w:customStyle="1" w:styleId="7C0B232DCB554A9787309F9C4C043499">
    <w:name w:val="7C0B232DCB554A9787309F9C4C043499"/>
  </w:style>
  <w:style w:type="paragraph" w:customStyle="1" w:styleId="86D46C50471E4A92AC4F9514C07930E5">
    <w:name w:val="86D46C50471E4A92AC4F9514C07930E5"/>
  </w:style>
  <w:style w:type="paragraph" w:customStyle="1" w:styleId="60C6ED951AFA4D68AB33B5FA516C1815">
    <w:name w:val="60C6ED951AFA4D68AB33B5FA516C1815"/>
  </w:style>
  <w:style w:type="paragraph" w:customStyle="1" w:styleId="5183D03B6406457A9DA884A9040295BA">
    <w:name w:val="5183D03B6406457A9DA884A9040295BA"/>
  </w:style>
  <w:style w:type="paragraph" w:customStyle="1" w:styleId="EE6AE608F929482492E9988B7C2583DC">
    <w:name w:val="EE6AE608F929482492E9988B7C2583DC"/>
  </w:style>
  <w:style w:type="paragraph" w:customStyle="1" w:styleId="5A7DD3A0022E4089A88702515AF85590">
    <w:name w:val="5A7DD3A0022E4089A88702515AF85590"/>
  </w:style>
  <w:style w:type="paragraph" w:customStyle="1" w:styleId="4D3000BC156A486D818D31331F68AB60">
    <w:name w:val="4D3000BC156A486D818D31331F68AB60"/>
  </w:style>
  <w:style w:type="paragraph" w:customStyle="1" w:styleId="71C06D6692BC40D59CC7B7128E3FEACC">
    <w:name w:val="71C06D6692BC40D59CC7B7128E3FEACC"/>
  </w:style>
  <w:style w:type="paragraph" w:customStyle="1" w:styleId="9A27FAA1F1CE4CF6A0F3675B5097A2FB">
    <w:name w:val="9A27FAA1F1CE4CF6A0F3675B5097A2FB"/>
  </w:style>
  <w:style w:type="paragraph" w:customStyle="1" w:styleId="41CD5A9F595941769602FF247CC979BD">
    <w:name w:val="41CD5A9F595941769602FF247CC979BD"/>
  </w:style>
  <w:style w:type="paragraph" w:customStyle="1" w:styleId="7206D0CDE9034E01BB95E9FB60F79EB0">
    <w:name w:val="7206D0CDE9034E01BB95E9FB60F79EB0"/>
    <w:rsid w:val="00BB34A1"/>
  </w:style>
  <w:style w:type="paragraph" w:customStyle="1" w:styleId="2DD5DC2AF80640C49C736F6D510BDEA4">
    <w:name w:val="2DD5DC2AF80640C49C736F6D510BDEA4"/>
    <w:rsid w:val="00BB34A1"/>
  </w:style>
  <w:style w:type="paragraph" w:customStyle="1" w:styleId="0632C48BC41640AFA27F21F901A50145">
    <w:name w:val="0632C48BC41640AFA27F21F901A50145"/>
    <w:rsid w:val="00BB34A1"/>
  </w:style>
  <w:style w:type="paragraph" w:customStyle="1" w:styleId="845E9A2CED4746949837DBE10956EFDF">
    <w:name w:val="845E9A2CED4746949837DBE10956EFDF"/>
    <w:rsid w:val="00BB34A1"/>
  </w:style>
  <w:style w:type="paragraph" w:customStyle="1" w:styleId="99C0DA303DF74AFC9BA42FA923F3D0D2">
    <w:name w:val="99C0DA303DF74AFC9BA42FA923F3D0D2"/>
    <w:rsid w:val="00BB34A1"/>
  </w:style>
  <w:style w:type="paragraph" w:customStyle="1" w:styleId="FE4A19CCAA6B4DD1B883CD0527FC5BF0">
    <w:name w:val="FE4A19CCAA6B4DD1B883CD0527FC5BF0"/>
    <w:rsid w:val="00BB34A1"/>
  </w:style>
  <w:style w:type="paragraph" w:customStyle="1" w:styleId="13687CA54AB54F418B827013785051C3">
    <w:name w:val="13687CA54AB54F418B827013785051C3"/>
    <w:rsid w:val="00BB34A1"/>
  </w:style>
  <w:style w:type="paragraph" w:customStyle="1" w:styleId="A03BD47E83A34C27A362C8AB64580113">
    <w:name w:val="A03BD47E83A34C27A362C8AB64580113"/>
    <w:rsid w:val="00BB34A1"/>
  </w:style>
  <w:style w:type="paragraph" w:customStyle="1" w:styleId="23ED6EBF85104B9C99101285AFC36E5E">
    <w:name w:val="23ED6EBF85104B9C99101285AFC36E5E"/>
    <w:rsid w:val="00BB34A1"/>
  </w:style>
  <w:style w:type="paragraph" w:customStyle="1" w:styleId="83665657D813401997503EC74B4647D4">
    <w:name w:val="83665657D813401997503EC74B4647D4"/>
    <w:rsid w:val="00BB34A1"/>
  </w:style>
  <w:style w:type="paragraph" w:customStyle="1" w:styleId="85F9C1B5BEC84ED98272CE516FDE5974">
    <w:name w:val="85F9C1B5BEC84ED98272CE516FDE5974"/>
    <w:rsid w:val="00BB34A1"/>
  </w:style>
  <w:style w:type="paragraph" w:customStyle="1" w:styleId="8EA6682E3D5C47768F81D56C7C152510">
    <w:name w:val="8EA6682E3D5C47768F81D56C7C152510"/>
    <w:rsid w:val="00BB34A1"/>
  </w:style>
  <w:style w:type="paragraph" w:customStyle="1" w:styleId="2307949A13784276956BA15F9B54482D">
    <w:name w:val="2307949A13784276956BA15F9B54482D"/>
    <w:rsid w:val="00BB34A1"/>
  </w:style>
  <w:style w:type="paragraph" w:customStyle="1" w:styleId="410F4C463EA547CC9D6C9F3431D0CEB9">
    <w:name w:val="410F4C463EA547CC9D6C9F3431D0CEB9"/>
    <w:rsid w:val="00BB34A1"/>
  </w:style>
  <w:style w:type="paragraph" w:customStyle="1" w:styleId="BBF5E701132E43E69A10977E3F7326E7">
    <w:name w:val="BBF5E701132E43E69A10977E3F7326E7"/>
    <w:rsid w:val="00BB34A1"/>
  </w:style>
  <w:style w:type="paragraph" w:customStyle="1" w:styleId="140D4F7D97784BD8B7763B2E1D7228CC">
    <w:name w:val="140D4F7D97784BD8B7763B2E1D7228CC"/>
    <w:rsid w:val="00BB34A1"/>
  </w:style>
  <w:style w:type="paragraph" w:customStyle="1" w:styleId="09655F8BA4B34CBA9849C9BF7B3BE023">
    <w:name w:val="09655F8BA4B34CBA9849C9BF7B3BE023"/>
    <w:rsid w:val="00BB34A1"/>
  </w:style>
  <w:style w:type="paragraph" w:customStyle="1" w:styleId="525616A635364087AC71FC83055024D3">
    <w:name w:val="525616A635364087AC71FC83055024D3"/>
    <w:rsid w:val="00BB34A1"/>
  </w:style>
  <w:style w:type="paragraph" w:customStyle="1" w:styleId="ECCCABA3C66B4B81B2A4FE27A0A33511">
    <w:name w:val="ECCCABA3C66B4B81B2A4FE27A0A33511"/>
    <w:rsid w:val="00BB34A1"/>
  </w:style>
  <w:style w:type="paragraph" w:customStyle="1" w:styleId="A348E152518F40C3AFDB3D24DF77655B">
    <w:name w:val="A348E152518F40C3AFDB3D24DF77655B"/>
    <w:rsid w:val="00BB34A1"/>
  </w:style>
  <w:style w:type="paragraph" w:customStyle="1" w:styleId="DF3E19013B704729A7F9BE6B210D0290">
    <w:name w:val="DF3E19013B704729A7F9BE6B210D0290"/>
    <w:rsid w:val="00BB34A1"/>
  </w:style>
  <w:style w:type="paragraph" w:customStyle="1" w:styleId="6EEED6BD26484334928529B9C2BC33C9">
    <w:name w:val="6EEED6BD26484334928529B9C2BC33C9"/>
    <w:rsid w:val="00BB34A1"/>
  </w:style>
  <w:style w:type="paragraph" w:customStyle="1" w:styleId="02F51D46BB0644E6A87896DD5D0A17BF">
    <w:name w:val="02F51D46BB0644E6A87896DD5D0A17BF"/>
    <w:rsid w:val="00BB34A1"/>
  </w:style>
  <w:style w:type="paragraph" w:customStyle="1" w:styleId="814B489AAA3F41E0BB07D42C84840019">
    <w:name w:val="814B489AAA3F41E0BB07D42C84840019"/>
    <w:rsid w:val="00BB34A1"/>
  </w:style>
  <w:style w:type="paragraph" w:customStyle="1" w:styleId="F5DD05C037994213B7B986CBE093FBE6">
    <w:name w:val="F5DD05C037994213B7B986CBE093FBE6"/>
    <w:rsid w:val="00BB3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F377E7-089B-426C-97B1-875A4E249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D67D8-0B59-4C0B-AF7A-79B94195583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6c05727-aa75-4e4a-9b5f-8a80a1165891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C78B9C2-AD08-4CFF-BE30-6F155548FD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4E4304-CCB5-4E42-8273-4B8CD4E1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Phone script small business</Template>
  <TotalTime>0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9pm</cp:keywords>
  <dc:description>5am</dc:description>
  <cp:lastModifiedBy/>
  <cp:revision>1</cp:revision>
  <dcterms:created xsi:type="dcterms:W3CDTF">2020-04-17T13:39:00Z</dcterms:created>
  <dcterms:modified xsi:type="dcterms:W3CDTF">2020-04-17T16:30:00Z</dcterms:modified>
  <cp:category>&lt;Your Name&gt;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